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8C576FA" w14:textId="77777777" w:rsidR="00EC49FE" w:rsidRPr="006B34AF" w:rsidRDefault="00523C31" w:rsidP="0039084B">
      <w:pPr>
        <w:pStyle w:val="Ttulo"/>
      </w:pPr>
      <w:r w:rsidRPr="006B34AF">
        <w:rPr>
          <w:i/>
        </w:rPr>
        <w:t>Relatório da Atividade 0</w:t>
      </w:r>
      <w:r w:rsidR="00611FAF" w:rsidRPr="006B34AF">
        <w:rPr>
          <w:i/>
        </w:rPr>
        <w:t>2</w:t>
      </w:r>
      <w:r w:rsidRPr="006B34AF">
        <w:rPr>
          <w:i/>
        </w:rPr>
        <w:t xml:space="preserve">: </w:t>
      </w:r>
      <w:r w:rsidR="00611FAF" w:rsidRPr="006B34AF">
        <w:rPr>
          <w:i/>
        </w:rPr>
        <w:t>complexidade de algoritmos</w:t>
      </w:r>
    </w:p>
    <w:p w14:paraId="7A72322D" w14:textId="77777777" w:rsidR="00EC49FE" w:rsidRPr="006B34AF" w:rsidRDefault="0050601D" w:rsidP="0039084B">
      <w:pPr>
        <w:pStyle w:val="Author"/>
      </w:pPr>
      <w:r w:rsidRPr="006B34AF">
        <w:t xml:space="preserve">Cláudia </w:t>
      </w:r>
      <w:r w:rsidR="00EC49FE" w:rsidRPr="006B34AF">
        <w:t>P</w:t>
      </w:r>
      <w:r w:rsidRPr="006B34AF">
        <w:t>atrícia Silva</w:t>
      </w:r>
      <w:r w:rsidR="0039084B" w:rsidRPr="006B34AF">
        <w:t xml:space="preserve"> </w:t>
      </w:r>
      <w:r w:rsidRPr="006B34AF">
        <w:t>Pimente</w:t>
      </w:r>
      <w:r w:rsidR="00EC49FE" w:rsidRPr="006B34AF">
        <w:t>l</w:t>
      </w:r>
      <w:r w:rsidR="00EC49FE" w:rsidRPr="006B34AF">
        <w:rPr>
          <w:vertAlign w:val="superscript"/>
        </w:rPr>
        <w:t>1</w:t>
      </w:r>
    </w:p>
    <w:p w14:paraId="09FBF4FE" w14:textId="77777777" w:rsidR="00EC49FE" w:rsidRPr="006B34AF" w:rsidRDefault="00EC49FE" w:rsidP="003C25DE">
      <w:pPr>
        <w:spacing w:before="240"/>
        <w:jc w:val="center"/>
        <w:rPr>
          <w:rStyle w:val="AddressChar"/>
        </w:rPr>
      </w:pPr>
      <w:r w:rsidRPr="006B34AF">
        <w:rPr>
          <w:rStyle w:val="AddressChar"/>
          <w:vertAlign w:val="superscript"/>
        </w:rPr>
        <w:t>1</w:t>
      </w:r>
      <w:r w:rsidR="00AE44C2" w:rsidRPr="006B34AF">
        <w:rPr>
          <w:rStyle w:val="AddressChar"/>
        </w:rPr>
        <w:t xml:space="preserve">Pro-Reitoria de Pesquisa e Pós Graduação (PPG) </w:t>
      </w:r>
      <w:r w:rsidRPr="006B34AF">
        <w:rPr>
          <w:rStyle w:val="AddressChar"/>
        </w:rPr>
        <w:t xml:space="preserve">– Universidade </w:t>
      </w:r>
      <w:r w:rsidR="00AE44C2" w:rsidRPr="006B34AF">
        <w:rPr>
          <w:rStyle w:val="AddressChar"/>
        </w:rPr>
        <w:t>Estadu</w:t>
      </w:r>
      <w:r w:rsidRPr="006B34AF">
        <w:rPr>
          <w:rStyle w:val="AddressChar"/>
        </w:rPr>
        <w:t xml:space="preserve">al do </w:t>
      </w:r>
      <w:r w:rsidR="00AE44C2" w:rsidRPr="006B34AF">
        <w:rPr>
          <w:rStyle w:val="AddressChar"/>
        </w:rPr>
        <w:t>Maranhão</w:t>
      </w:r>
      <w:r w:rsidRPr="006B34AF">
        <w:rPr>
          <w:rStyle w:val="AddressChar"/>
        </w:rPr>
        <w:t xml:space="preserve"> (U</w:t>
      </w:r>
      <w:r w:rsidR="00AE44C2" w:rsidRPr="006B34AF">
        <w:rPr>
          <w:rStyle w:val="AddressChar"/>
        </w:rPr>
        <w:t>EMA</w:t>
      </w:r>
      <w:r w:rsidRPr="006B34AF">
        <w:rPr>
          <w:rStyle w:val="AddressChar"/>
        </w:rPr>
        <w:t>)</w:t>
      </w:r>
      <w:r w:rsidRPr="006B34AF">
        <w:rPr>
          <w:rStyle w:val="AddressChar"/>
        </w:rPr>
        <w:br/>
      </w:r>
      <w:r w:rsidR="00523C31" w:rsidRPr="006B34AF">
        <w:rPr>
          <w:rStyle w:val="AddressChar"/>
        </w:rPr>
        <w:t>CEP:</w:t>
      </w:r>
      <w:r w:rsidRPr="006B34AF">
        <w:rPr>
          <w:rStyle w:val="AddressChar"/>
        </w:rPr>
        <w:t xml:space="preserve"> </w:t>
      </w:r>
      <w:r w:rsidR="00AE44C2" w:rsidRPr="006B34AF">
        <w:rPr>
          <w:rStyle w:val="AddressChar"/>
        </w:rPr>
        <w:t>65</w:t>
      </w:r>
      <w:r w:rsidRPr="006B34AF">
        <w:rPr>
          <w:rStyle w:val="AddressChar"/>
        </w:rPr>
        <w:t>.</w:t>
      </w:r>
      <w:r w:rsidR="00AE44C2" w:rsidRPr="006B34AF">
        <w:rPr>
          <w:rStyle w:val="AddressChar"/>
        </w:rPr>
        <w:t>0</w:t>
      </w:r>
      <w:r w:rsidR="00523C31" w:rsidRPr="006B34AF">
        <w:rPr>
          <w:rStyle w:val="AddressChar"/>
        </w:rPr>
        <w:t>64</w:t>
      </w:r>
      <w:r w:rsidRPr="006B34AF">
        <w:rPr>
          <w:rStyle w:val="AddressChar"/>
        </w:rPr>
        <w:t>-</w:t>
      </w:r>
      <w:r w:rsidR="00523C31" w:rsidRPr="006B34AF">
        <w:rPr>
          <w:rStyle w:val="AddressChar"/>
        </w:rPr>
        <w:t>39</w:t>
      </w:r>
      <w:r w:rsidRPr="006B34AF">
        <w:rPr>
          <w:rStyle w:val="AddressChar"/>
        </w:rPr>
        <w:t xml:space="preserve">0 – </w:t>
      </w:r>
      <w:r w:rsidR="00AE44C2" w:rsidRPr="006B34AF">
        <w:rPr>
          <w:rStyle w:val="AddressChar"/>
        </w:rPr>
        <w:t>São Luís</w:t>
      </w:r>
      <w:r w:rsidRPr="006B34AF">
        <w:rPr>
          <w:rStyle w:val="AddressChar"/>
        </w:rPr>
        <w:t xml:space="preserve"> – </w:t>
      </w:r>
      <w:r w:rsidR="00AE44C2" w:rsidRPr="006B34AF">
        <w:rPr>
          <w:rStyle w:val="AddressChar"/>
        </w:rPr>
        <w:t>MA</w:t>
      </w:r>
      <w:r w:rsidRPr="006B34AF">
        <w:rPr>
          <w:rStyle w:val="AddressChar"/>
        </w:rPr>
        <w:t xml:space="preserve"> – Bra</w:t>
      </w:r>
      <w:r w:rsidR="00AE44C2" w:rsidRPr="006B34AF">
        <w:rPr>
          <w:rStyle w:val="AddressChar"/>
        </w:rPr>
        <w:t>s</w:t>
      </w:r>
      <w:r w:rsidRPr="006B34AF">
        <w:rPr>
          <w:rStyle w:val="AddressChar"/>
        </w:rPr>
        <w:t>il</w:t>
      </w:r>
    </w:p>
    <w:p w14:paraId="21F26581" w14:textId="77777777" w:rsidR="00EC49FE" w:rsidRPr="006B34AF" w:rsidRDefault="00523C31" w:rsidP="00EE70EF">
      <w:pPr>
        <w:pStyle w:val="Email"/>
      </w:pPr>
      <w:r w:rsidRPr="006B34AF">
        <w:t>{</w:t>
      </w:r>
      <w:hyperlink r:id="rId8" w:history="1">
        <w:r w:rsidR="00213D49" w:rsidRPr="006B34AF">
          <w:rPr>
            <w:rStyle w:val="Hyperlink"/>
          </w:rPr>
          <w:t>claudiapimentel@aluno.uema.br</w:t>
        </w:r>
      </w:hyperlink>
      <w:r w:rsidR="00213D49" w:rsidRPr="006B34AF">
        <w:t xml:space="preserve">; </w:t>
      </w:r>
      <w:hyperlink r:id="rId9" w:history="1">
        <w:r w:rsidR="00213D49" w:rsidRPr="006B34AF">
          <w:rPr>
            <w:rStyle w:val="Hyperlink"/>
          </w:rPr>
          <w:t>cacaupimentel@hotmail.com</w:t>
        </w:r>
      </w:hyperlink>
      <w:r w:rsidR="00213D49" w:rsidRPr="006B34AF">
        <w:t>}</w:t>
      </w:r>
    </w:p>
    <w:p w14:paraId="6B2CC64D" w14:textId="77777777" w:rsidR="00EC49FE" w:rsidRPr="006B34AF" w:rsidRDefault="00EC49FE" w:rsidP="00EE70EF">
      <w:pPr>
        <w:pStyle w:val="Email"/>
        <w:sectPr w:rsidR="00EC49FE" w:rsidRPr="006B34AF" w:rsidSect="00CF68B0">
          <w:headerReference w:type="even" r:id="rId10"/>
          <w:headerReference w:type="default" r:id="rId11"/>
          <w:footerReference w:type="even" r:id="rId12"/>
          <w:headerReference w:type="first" r:id="rId13"/>
          <w:footerReference w:type="first" r:id="rId14"/>
          <w:type w:val="continuous"/>
          <w:pgSz w:w="11907" w:h="16840" w:code="9"/>
          <w:pgMar w:top="1985" w:right="1701" w:bottom="1418" w:left="1701" w:header="964" w:footer="964" w:gutter="0"/>
          <w:cols w:space="454"/>
          <w:docGrid w:linePitch="326"/>
        </w:sectPr>
      </w:pPr>
    </w:p>
    <w:p w14:paraId="2FC059E8" w14:textId="77777777" w:rsidR="00EC49FE" w:rsidRPr="006B34AF" w:rsidRDefault="0042219B" w:rsidP="009D3275">
      <w:pPr>
        <w:pStyle w:val="Ttulo1"/>
        <w:numPr>
          <w:ilvl w:val="0"/>
          <w:numId w:val="21"/>
        </w:numPr>
        <w:tabs>
          <w:tab w:val="clear" w:pos="720"/>
        </w:tabs>
        <w:ind w:left="284" w:hanging="284"/>
      </w:pPr>
      <w:r w:rsidRPr="006B34AF">
        <w:lastRenderedPageBreak/>
        <w:t>Introdução</w:t>
      </w:r>
    </w:p>
    <w:p w14:paraId="0145DC59" w14:textId="77777777" w:rsidR="003A0170" w:rsidRPr="006B34AF" w:rsidRDefault="00A427FE" w:rsidP="0018706A">
      <w:pPr>
        <w:pStyle w:val="NormalWeb"/>
        <w:spacing w:before="120" w:beforeAutospacing="0" w:after="0" w:afterAutospacing="0"/>
        <w:jc w:val="both"/>
        <w:rPr>
          <w:rFonts w:ascii="Times" w:hAnsi="Times" w:cs="Times"/>
          <w:color w:val="000000"/>
        </w:rPr>
      </w:pPr>
      <w:r w:rsidRPr="006B34AF">
        <w:rPr>
          <w:rFonts w:ascii="Times" w:hAnsi="Times" w:cs="Times"/>
          <w:color w:val="000000"/>
        </w:rPr>
        <w:t xml:space="preserve">O presente documento trata de um relatório </w:t>
      </w:r>
      <w:r w:rsidR="00643281" w:rsidRPr="006B34AF">
        <w:rPr>
          <w:rFonts w:ascii="Times" w:hAnsi="Times" w:cs="Times"/>
          <w:color w:val="000000"/>
        </w:rPr>
        <w:t>de registro</w:t>
      </w:r>
      <w:r w:rsidRPr="006B34AF">
        <w:rPr>
          <w:rFonts w:ascii="Times" w:hAnsi="Times" w:cs="Times"/>
          <w:color w:val="000000"/>
        </w:rPr>
        <w:t xml:space="preserve"> da implementação </w:t>
      </w:r>
      <w:r w:rsidR="00643281" w:rsidRPr="006B34AF">
        <w:rPr>
          <w:rFonts w:ascii="Times" w:hAnsi="Times" w:cs="Times"/>
          <w:color w:val="000000"/>
        </w:rPr>
        <w:t xml:space="preserve">de análise e complexidade de </w:t>
      </w:r>
      <w:r w:rsidR="00CA2D24" w:rsidRPr="006B34AF">
        <w:rPr>
          <w:rFonts w:ascii="Times" w:hAnsi="Times" w:cs="Times"/>
          <w:color w:val="000000"/>
        </w:rPr>
        <w:t>algoritmos</w:t>
      </w:r>
      <w:r w:rsidR="00836197" w:rsidRPr="006B34AF">
        <w:rPr>
          <w:rFonts w:ascii="Times" w:hAnsi="Times" w:cs="Times"/>
          <w:color w:val="000000"/>
        </w:rPr>
        <w:t>.</w:t>
      </w:r>
      <w:r w:rsidRPr="006B34AF">
        <w:rPr>
          <w:rFonts w:ascii="Times" w:hAnsi="Times" w:cs="Times"/>
          <w:color w:val="000000"/>
        </w:rPr>
        <w:t xml:space="preserve"> </w:t>
      </w:r>
      <w:r w:rsidR="00836197" w:rsidRPr="006B34AF">
        <w:rPr>
          <w:rFonts w:ascii="Times" w:hAnsi="Times" w:cs="Times"/>
          <w:color w:val="000000"/>
        </w:rPr>
        <w:t xml:space="preserve">Foi </w:t>
      </w:r>
      <w:r w:rsidRPr="006B34AF">
        <w:rPr>
          <w:rFonts w:ascii="Times" w:hAnsi="Times" w:cs="Times"/>
          <w:color w:val="000000"/>
        </w:rPr>
        <w:t xml:space="preserve">desenvolvido com a utilização da linguagem </w:t>
      </w:r>
      <w:r w:rsidRPr="006B34AF">
        <w:rPr>
          <w:rFonts w:ascii="Times" w:hAnsi="Times" w:cs="Times"/>
          <w:i/>
          <w:color w:val="000000"/>
        </w:rPr>
        <w:t>python</w:t>
      </w:r>
      <w:r w:rsidRPr="006B34AF">
        <w:rPr>
          <w:rFonts w:ascii="Times" w:hAnsi="Times" w:cs="Times"/>
          <w:color w:val="000000"/>
        </w:rPr>
        <w:t xml:space="preserve">, cujo objetivo foi codificar </w:t>
      </w:r>
      <w:r w:rsidR="00CA2D24" w:rsidRPr="006B34AF">
        <w:rPr>
          <w:rFonts w:ascii="Times" w:hAnsi="Times" w:cs="Times"/>
          <w:color w:val="000000"/>
        </w:rPr>
        <w:t>três algoritmos de ordenação para comparação do desempenho de tempo de execução e uso de memória entre eles</w:t>
      </w:r>
      <w:r w:rsidR="00836197" w:rsidRPr="006B34AF">
        <w:rPr>
          <w:rFonts w:ascii="Times" w:hAnsi="Times" w:cs="Times"/>
          <w:color w:val="000000"/>
        </w:rPr>
        <w:t xml:space="preserve"> tendo como entrada a leitura de um arquivo texto.</w:t>
      </w:r>
    </w:p>
    <w:p w14:paraId="7022E53F" w14:textId="77777777" w:rsidR="00836197" w:rsidRPr="006B34AF" w:rsidRDefault="00836197" w:rsidP="0018706A">
      <w:pPr>
        <w:pStyle w:val="NormalWeb"/>
        <w:spacing w:before="120" w:beforeAutospacing="0" w:after="0" w:afterAutospacing="0"/>
        <w:jc w:val="both"/>
        <w:rPr>
          <w:rFonts w:ascii="Times" w:hAnsi="Times" w:cs="Times"/>
          <w:color w:val="000000"/>
        </w:rPr>
      </w:pPr>
      <w:r w:rsidRPr="006B34AF">
        <w:rPr>
          <w:rFonts w:ascii="Times" w:hAnsi="Times" w:cs="Times"/>
          <w:color w:val="000000"/>
        </w:rPr>
        <w:t>A implementação</w:t>
      </w:r>
      <w:r w:rsidR="00CA2D24" w:rsidRPr="006B34AF">
        <w:rPr>
          <w:rFonts w:ascii="Times" w:hAnsi="Times" w:cs="Times"/>
          <w:color w:val="000000"/>
        </w:rPr>
        <w:t>, em comento</w:t>
      </w:r>
      <w:r w:rsidRPr="006B34AF">
        <w:rPr>
          <w:rFonts w:ascii="Times" w:hAnsi="Times" w:cs="Times"/>
          <w:color w:val="000000"/>
        </w:rPr>
        <w:t xml:space="preserve">, </w:t>
      </w:r>
      <w:r w:rsidR="00CA2D24" w:rsidRPr="006B34AF">
        <w:rPr>
          <w:rFonts w:ascii="Times" w:hAnsi="Times" w:cs="Times"/>
          <w:color w:val="000000"/>
        </w:rPr>
        <w:t>recebeu a alcunha</w:t>
      </w:r>
      <w:r w:rsidRPr="006B34AF">
        <w:rPr>
          <w:rFonts w:ascii="Times" w:hAnsi="Times" w:cs="Times"/>
          <w:color w:val="000000"/>
        </w:rPr>
        <w:t xml:space="preserve"> </w:t>
      </w:r>
      <w:r w:rsidR="00CA2D24" w:rsidRPr="006B34AF">
        <w:rPr>
          <w:rFonts w:ascii="Times" w:hAnsi="Times" w:cs="Times"/>
          <w:color w:val="000000"/>
        </w:rPr>
        <w:t>de</w:t>
      </w:r>
      <w:r w:rsidRPr="006B34AF">
        <w:rPr>
          <w:rFonts w:ascii="Times" w:hAnsi="Times" w:cs="Times"/>
          <w:color w:val="000000"/>
        </w:rPr>
        <w:t xml:space="preserve"> </w:t>
      </w:r>
      <w:r w:rsidRPr="006B34AF">
        <w:rPr>
          <w:rFonts w:ascii="Times" w:hAnsi="Times" w:cs="Times"/>
          <w:b/>
          <w:color w:val="000000"/>
        </w:rPr>
        <w:t>“</w:t>
      </w:r>
      <w:r w:rsidR="00CA2D24" w:rsidRPr="006B34AF">
        <w:rPr>
          <w:rFonts w:ascii="Times" w:hAnsi="Times" w:cs="Times"/>
          <w:b/>
          <w:color w:val="000000"/>
        </w:rPr>
        <w:t>AnaliseComplexidade</w:t>
      </w:r>
      <w:r w:rsidRPr="006B34AF">
        <w:rPr>
          <w:rFonts w:ascii="Times" w:hAnsi="Times" w:cs="Times"/>
          <w:b/>
          <w:color w:val="000000"/>
        </w:rPr>
        <w:t>.py”</w:t>
      </w:r>
      <w:r w:rsidRPr="006B34AF">
        <w:rPr>
          <w:rFonts w:ascii="Times" w:hAnsi="Times" w:cs="Times"/>
          <w:color w:val="000000"/>
        </w:rPr>
        <w:t xml:space="preserve">, seguiu a proposta </w:t>
      </w:r>
      <w:r w:rsidR="006664DF" w:rsidRPr="006B34AF">
        <w:rPr>
          <w:rFonts w:ascii="Times" w:hAnsi="Times" w:cs="Times"/>
          <w:color w:val="000000"/>
        </w:rPr>
        <w:t xml:space="preserve">de execução, a qual dividiu este relatório em mais </w:t>
      </w:r>
      <w:r w:rsidR="008B3D85" w:rsidRPr="006B34AF">
        <w:rPr>
          <w:rFonts w:ascii="Times" w:hAnsi="Times" w:cs="Times"/>
          <w:color w:val="000000"/>
        </w:rPr>
        <w:t>cinco</w:t>
      </w:r>
      <w:r w:rsidR="006664DF" w:rsidRPr="006B34AF">
        <w:rPr>
          <w:rFonts w:ascii="Times" w:hAnsi="Times" w:cs="Times"/>
          <w:color w:val="000000"/>
        </w:rPr>
        <w:t xml:space="preserve"> capítulos e as considerações finais. </w:t>
      </w:r>
      <w:r w:rsidR="00513838" w:rsidRPr="006B34AF">
        <w:rPr>
          <w:rFonts w:ascii="Times" w:hAnsi="Times" w:cs="Times"/>
          <w:color w:val="000000"/>
        </w:rPr>
        <w:t>N</w:t>
      </w:r>
      <w:r w:rsidR="006664DF" w:rsidRPr="006B34AF">
        <w:rPr>
          <w:rFonts w:ascii="Times" w:hAnsi="Times" w:cs="Times"/>
          <w:color w:val="000000"/>
        </w:rPr>
        <w:t>o segundo tratou</w:t>
      </w:r>
      <w:r w:rsidR="00513838" w:rsidRPr="006B34AF">
        <w:rPr>
          <w:rFonts w:ascii="Times" w:hAnsi="Times" w:cs="Times"/>
          <w:color w:val="000000"/>
        </w:rPr>
        <w:t>-se</w:t>
      </w:r>
      <w:r w:rsidR="006664DF" w:rsidRPr="006B34AF">
        <w:rPr>
          <w:rFonts w:ascii="Times" w:hAnsi="Times" w:cs="Times"/>
          <w:color w:val="000000"/>
        </w:rPr>
        <w:t xml:space="preserve"> da </w:t>
      </w:r>
      <w:r w:rsidR="008B3D85" w:rsidRPr="006B34AF">
        <w:rPr>
          <w:rFonts w:ascii="Times" w:hAnsi="Times" w:cs="Times"/>
          <w:color w:val="000000"/>
        </w:rPr>
        <w:t>justificativa de escolha dos algoritmos, do arquivo de entrada e a montagem das diferentes complexidades deles. N</w:t>
      </w:r>
      <w:r w:rsidR="006664DF" w:rsidRPr="006B34AF">
        <w:rPr>
          <w:rFonts w:ascii="Times" w:hAnsi="Times" w:cs="Times"/>
          <w:color w:val="000000"/>
        </w:rPr>
        <w:t>o terceiro</w:t>
      </w:r>
      <w:r w:rsidR="00D1656E" w:rsidRPr="006B34AF">
        <w:rPr>
          <w:rFonts w:ascii="Times" w:hAnsi="Times" w:cs="Times"/>
          <w:color w:val="000000"/>
        </w:rPr>
        <w:t>,</w:t>
      </w:r>
      <w:r w:rsidR="006664DF" w:rsidRPr="006B34AF">
        <w:rPr>
          <w:rFonts w:ascii="Times" w:hAnsi="Times" w:cs="Times"/>
          <w:color w:val="000000"/>
        </w:rPr>
        <w:t xml:space="preserve"> a explanação </w:t>
      </w:r>
      <w:r w:rsidR="00D1656E" w:rsidRPr="006B34AF">
        <w:rPr>
          <w:rFonts w:ascii="Times" w:hAnsi="Times" w:cs="Times"/>
          <w:color w:val="000000"/>
        </w:rPr>
        <w:t>dos teste</w:t>
      </w:r>
      <w:r w:rsidR="008426D2" w:rsidRPr="006B34AF">
        <w:rPr>
          <w:rFonts w:ascii="Times" w:hAnsi="Times" w:cs="Times"/>
          <w:color w:val="000000"/>
        </w:rPr>
        <w:t>s</w:t>
      </w:r>
      <w:r w:rsidR="00D1656E" w:rsidRPr="006B34AF">
        <w:rPr>
          <w:rFonts w:ascii="Times" w:hAnsi="Times" w:cs="Times"/>
          <w:color w:val="000000"/>
        </w:rPr>
        <w:t xml:space="preserve"> de desempenho tanto de memória quanto de tempo e arquivo de saída</w:t>
      </w:r>
      <w:r w:rsidR="006664DF" w:rsidRPr="006B34AF">
        <w:rPr>
          <w:rFonts w:ascii="Times" w:hAnsi="Times" w:cs="Times"/>
          <w:color w:val="000000"/>
        </w:rPr>
        <w:t>.</w:t>
      </w:r>
      <w:r w:rsidR="008426D2" w:rsidRPr="006B34AF">
        <w:rPr>
          <w:rFonts w:ascii="Times" w:hAnsi="Times" w:cs="Times"/>
          <w:color w:val="000000"/>
        </w:rPr>
        <w:t xml:space="preserve"> </w:t>
      </w:r>
      <w:r w:rsidR="00021617" w:rsidRPr="006B34AF">
        <w:rPr>
          <w:rFonts w:ascii="Times" w:hAnsi="Times" w:cs="Times"/>
          <w:color w:val="000000"/>
        </w:rPr>
        <w:t xml:space="preserve">No quarto, foram apresentados o cálculo da complexidade dos algoritmos, bem como as expressões e resoluções. No quinto, </w:t>
      </w:r>
      <w:r w:rsidR="001E3A49" w:rsidRPr="006B34AF">
        <w:rPr>
          <w:rFonts w:ascii="Times" w:hAnsi="Times" w:cs="Times"/>
          <w:color w:val="000000"/>
        </w:rPr>
        <w:t>a análise dos resultados descritos no terceiro capítulo.</w:t>
      </w:r>
    </w:p>
    <w:p w14:paraId="05C19475" w14:textId="77777777" w:rsidR="000B6473" w:rsidRPr="006B34AF" w:rsidRDefault="000B6473" w:rsidP="000B6473">
      <w:pPr>
        <w:pStyle w:val="Ttulo1"/>
        <w:numPr>
          <w:ilvl w:val="1"/>
          <w:numId w:val="21"/>
        </w:numPr>
        <w:tabs>
          <w:tab w:val="clear" w:pos="720"/>
        </w:tabs>
        <w:ind w:left="426"/>
        <w:rPr>
          <w:sz w:val="24"/>
        </w:rPr>
      </w:pPr>
      <w:r w:rsidRPr="006B34AF">
        <w:rPr>
          <w:sz w:val="24"/>
        </w:rPr>
        <w:t>Comentários sobre executável</w:t>
      </w:r>
      <w:r w:rsidR="00936498" w:rsidRPr="006B34AF">
        <w:rPr>
          <w:sz w:val="24"/>
        </w:rPr>
        <w:t xml:space="preserve"> e</w:t>
      </w:r>
      <w:r w:rsidR="00E447C4" w:rsidRPr="006B34AF">
        <w:rPr>
          <w:sz w:val="24"/>
        </w:rPr>
        <w:t xml:space="preserve"> a</w:t>
      </w:r>
      <w:r w:rsidR="00936498" w:rsidRPr="006B34AF">
        <w:rPr>
          <w:sz w:val="24"/>
        </w:rPr>
        <w:t xml:space="preserve"> </w:t>
      </w:r>
      <w:r w:rsidR="00936498" w:rsidRPr="006B34AF">
        <w:rPr>
          <w:i/>
          <w:sz w:val="24"/>
        </w:rPr>
        <w:t>inteface</w:t>
      </w:r>
    </w:p>
    <w:p w14:paraId="6E69012D" w14:textId="77777777" w:rsidR="000B6473" w:rsidRPr="006B34AF" w:rsidRDefault="00E447C4" w:rsidP="000B6473">
      <w:pPr>
        <w:pStyle w:val="NormalWeb"/>
        <w:spacing w:before="120" w:beforeAutospacing="0" w:after="0" w:afterAutospacing="0"/>
        <w:jc w:val="both"/>
      </w:pPr>
      <w:r w:rsidRPr="006B34AF">
        <w:t>O arquivo executável foi gerado com a implementação da biblioteca ‘</w:t>
      </w:r>
      <w:r w:rsidR="00C14950" w:rsidRPr="006B34AF">
        <w:rPr>
          <w:i/>
        </w:rPr>
        <w:t>cx_Freeze</w:t>
      </w:r>
      <w:r w:rsidRPr="006B34AF">
        <w:t xml:space="preserve">”, a qual cria uma série de arquivos para subsidiar a </w:t>
      </w:r>
      <w:r w:rsidR="007E11B7" w:rsidRPr="006B34AF">
        <w:t xml:space="preserve">adaptação visual no sistema </w:t>
      </w:r>
      <w:r w:rsidR="00066EBC" w:rsidRPr="006B34AF">
        <w:t>operacional que será executado. Portanto, o arquivo deve ser</w:t>
      </w:r>
      <w:r w:rsidR="00503E81" w:rsidRPr="006B34AF">
        <w:t xml:space="preserve"> baixados </w:t>
      </w:r>
      <w:r w:rsidR="00CD6D35" w:rsidRPr="006B34AF">
        <w:t xml:space="preserve">no </w:t>
      </w:r>
      <w:r w:rsidR="00CD6D35" w:rsidRPr="001D1AB0">
        <w:rPr>
          <w:i/>
        </w:rPr>
        <w:t>prompt</w:t>
      </w:r>
      <w:r w:rsidR="00CD6D35" w:rsidRPr="006B34AF">
        <w:t xml:space="preserve"> com o “</w:t>
      </w:r>
      <w:r w:rsidR="00CD6D35" w:rsidRPr="001D1AB0">
        <w:rPr>
          <w:i/>
        </w:rPr>
        <w:t>git clone</w:t>
      </w:r>
      <w:r w:rsidR="00CD6D35" w:rsidRPr="006B34AF">
        <w:t xml:space="preserve"> </w:t>
      </w:r>
      <w:hyperlink r:id="rId15" w:history="1">
        <w:r w:rsidR="009E357E" w:rsidRPr="00953EBB">
          <w:rPr>
            <w:rStyle w:val="Hyperlink"/>
          </w:rPr>
          <w:t>https://github.com/cacaupimentel/AnaliseSorter</w:t>
        </w:r>
      </w:hyperlink>
      <w:r w:rsidR="00CD6D35" w:rsidRPr="006B34AF">
        <w:t xml:space="preserve">”, conforme </w:t>
      </w:r>
      <w:r w:rsidR="00A468DA" w:rsidRPr="006B34AF">
        <w:fldChar w:fldCharType="begin"/>
      </w:r>
      <w:r w:rsidR="00A468DA" w:rsidRPr="006B34AF">
        <w:instrText xml:space="preserve"> REF _Ref69417372 \h </w:instrText>
      </w:r>
      <w:r w:rsidR="00A468DA" w:rsidRPr="006B34AF">
        <w:fldChar w:fldCharType="separate"/>
      </w:r>
      <w:r w:rsidR="00A468DA" w:rsidRPr="006B34AF">
        <w:rPr>
          <w:rFonts w:ascii="Times" w:hAnsi="Times" w:cs="Times"/>
        </w:rPr>
        <w:t>Figura 1</w:t>
      </w:r>
      <w:r w:rsidR="00A468DA" w:rsidRPr="006B34AF">
        <w:fldChar w:fldCharType="end"/>
      </w:r>
      <w:r w:rsidR="00503E81" w:rsidRPr="006B34AF">
        <w:t>,</w:t>
      </w:r>
      <w:r w:rsidR="00A468DA" w:rsidRPr="006B34AF">
        <w:t xml:space="preserve"> </w:t>
      </w:r>
      <w:r w:rsidR="007A04FE" w:rsidRPr="006B34AF">
        <w:t xml:space="preserve">o arquivo </w:t>
      </w:r>
      <w:r w:rsidR="00592261" w:rsidRPr="006B34AF">
        <w:t>AnaliseComplexidade</w:t>
      </w:r>
      <w:r w:rsidR="007A04FE" w:rsidRPr="006B34AF">
        <w:t>.py é o código fonte e,</w:t>
      </w:r>
      <w:r w:rsidR="00503E81" w:rsidRPr="006B34AF">
        <w:t xml:space="preserve"> </w:t>
      </w:r>
      <w:r w:rsidR="00C25D21" w:rsidRPr="006B34AF">
        <w:t>ao ser descompactado</w:t>
      </w:r>
      <w:r w:rsidR="00A52A16" w:rsidRPr="006B34AF">
        <w:t xml:space="preserve">, deve-se escolher o </w:t>
      </w:r>
      <w:r w:rsidR="005164E6" w:rsidRPr="005164E6">
        <w:t>AnaliseComplexidade</w:t>
      </w:r>
      <w:r w:rsidR="00A52A16" w:rsidRPr="006B34AF">
        <w:t>.</w:t>
      </w:r>
      <w:r w:rsidR="005164E6">
        <w:t>rar</w:t>
      </w:r>
      <w:r w:rsidR="00503E81" w:rsidRPr="006B34AF">
        <w:t xml:space="preserve">, </w:t>
      </w:r>
      <w:r w:rsidR="007A04FE" w:rsidRPr="006B34AF">
        <w:t xml:space="preserve">que abrirá uma pasta </w:t>
      </w:r>
      <w:r w:rsidR="00701395">
        <w:t>“</w:t>
      </w:r>
      <w:r w:rsidR="00E00F5B" w:rsidRPr="005164E6">
        <w:t>AnaliseComplexidade</w:t>
      </w:r>
      <w:r w:rsidR="00701395">
        <w:t xml:space="preserve">” </w:t>
      </w:r>
      <w:r w:rsidR="007A04FE" w:rsidRPr="006B34AF">
        <w:t xml:space="preserve">com </w:t>
      </w:r>
      <w:r w:rsidR="00066EBC" w:rsidRPr="006B34AF">
        <w:t xml:space="preserve">o executável </w:t>
      </w:r>
      <w:r w:rsidR="00493046" w:rsidRPr="006B34AF">
        <w:t>AnaliseComplexidade</w:t>
      </w:r>
      <w:r w:rsidR="007A04FE" w:rsidRPr="006B34AF">
        <w:t>.exe</w:t>
      </w:r>
      <w:r w:rsidR="00066EBC" w:rsidRPr="006B34AF">
        <w:t>.</w:t>
      </w:r>
    </w:p>
    <w:p w14:paraId="4D5F0FC9" w14:textId="77777777" w:rsidR="00C25D21" w:rsidRPr="008C10E8" w:rsidRDefault="00E00F5B" w:rsidP="00C25D21">
      <w:pPr>
        <w:pStyle w:val="Figure"/>
        <w:rPr>
          <w:noProof w:val="0"/>
        </w:rPr>
      </w:pPr>
      <w:r w:rsidRPr="008C10E8">
        <w:drawing>
          <wp:anchor distT="0" distB="0" distL="114300" distR="114300" simplePos="0" relativeHeight="251656704" behindDoc="0" locked="0" layoutInCell="1" allowOverlap="1" wp14:anchorId="0B63908F" wp14:editId="4B675B51">
            <wp:simplePos x="0" y="0"/>
            <wp:positionH relativeFrom="column">
              <wp:posOffset>2024757</wp:posOffset>
            </wp:positionH>
            <wp:positionV relativeFrom="paragraph">
              <wp:posOffset>74518</wp:posOffset>
            </wp:positionV>
            <wp:extent cx="3148206" cy="849086"/>
            <wp:effectExtent l="0" t="0" r="0" b="8255"/>
            <wp:wrapNone/>
            <wp:docPr id="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3" t="22632" r="74535" b="59770"/>
                    <a:stretch/>
                  </pic:blipFill>
                  <pic:spPr bwMode="auto">
                    <a:xfrm>
                      <a:off x="0" y="0"/>
                      <a:ext cx="3148206" cy="84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4593" w:rsidRPr="008C10E8">
        <w:drawing>
          <wp:inline distT="0" distB="0" distL="0" distR="0" wp14:anchorId="68D140AF" wp14:editId="57270A8A">
            <wp:extent cx="1994066" cy="1846627"/>
            <wp:effectExtent l="0" t="0" r="6350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065" t="3844" r="33397" b="24191"/>
                    <a:stretch/>
                  </pic:blipFill>
                  <pic:spPr bwMode="auto">
                    <a:xfrm>
                      <a:off x="0" y="0"/>
                      <a:ext cx="2009878" cy="1861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C10E8">
        <w:t xml:space="preserve"> </w:t>
      </w:r>
      <w:r w:rsidRPr="008C10E8">
        <w:drawing>
          <wp:inline distT="0" distB="0" distL="0" distR="0" wp14:anchorId="4F668743" wp14:editId="0FCC415A">
            <wp:extent cx="1935480" cy="1246909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17" t="9059" r="85590" b="64882"/>
                    <a:stretch/>
                  </pic:blipFill>
                  <pic:spPr bwMode="auto">
                    <a:xfrm>
                      <a:off x="0" y="0"/>
                      <a:ext cx="1959555" cy="1262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C10E8">
        <w:t xml:space="preserve"> </w:t>
      </w:r>
      <w:r w:rsidR="00611FAF" w:rsidRPr="008C10E8">
        <w:drawing>
          <wp:inline distT="0" distB="0" distL="0" distR="0" wp14:anchorId="1CF6EBE6" wp14:editId="29F3DEC8">
            <wp:extent cx="1303593" cy="1056360"/>
            <wp:effectExtent l="0" t="0" r="0" b="0"/>
            <wp:docPr id="3" name="Imagem 3" descr="WhatsApp Image 2021-04-15 at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hatsApp Image 2021-04-15 at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853" r="72699" b="64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6213" cy="107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D7659" w14:textId="547BCC32" w:rsidR="00C25D21" w:rsidRPr="006B34AF" w:rsidRDefault="00C25D21" w:rsidP="00C25D21">
      <w:pPr>
        <w:pStyle w:val="Legenda"/>
        <w:rPr>
          <w:rFonts w:ascii="Times" w:hAnsi="Times" w:cs="Times"/>
        </w:rPr>
      </w:pPr>
      <w:bookmarkStart w:id="0" w:name="_Ref69417372"/>
      <w:r w:rsidRPr="008C10E8">
        <w:rPr>
          <w:rFonts w:ascii="Times" w:hAnsi="Times" w:cs="Times"/>
        </w:rPr>
        <w:t xml:space="preserve">Figura </w:t>
      </w:r>
      <w:r w:rsidR="0022461F" w:rsidRPr="008C10E8">
        <w:rPr>
          <w:rFonts w:ascii="Times" w:hAnsi="Times" w:cs="Times"/>
        </w:rPr>
        <w:fldChar w:fldCharType="begin"/>
      </w:r>
      <w:r w:rsidR="0022461F" w:rsidRPr="008C10E8">
        <w:rPr>
          <w:rFonts w:ascii="Times" w:hAnsi="Times" w:cs="Times"/>
        </w:rPr>
        <w:instrText xml:space="preserve"> SEQ Figura \* ARABIC </w:instrText>
      </w:r>
      <w:r w:rsidR="0022461F" w:rsidRPr="008C10E8">
        <w:rPr>
          <w:rFonts w:ascii="Times" w:hAnsi="Times" w:cs="Times"/>
        </w:rPr>
        <w:fldChar w:fldCharType="separate"/>
      </w:r>
      <w:r w:rsidR="006657C3">
        <w:rPr>
          <w:rFonts w:ascii="Times" w:hAnsi="Times" w:cs="Times"/>
          <w:noProof/>
        </w:rPr>
        <w:t>1</w:t>
      </w:r>
      <w:r w:rsidR="0022461F" w:rsidRPr="008C10E8">
        <w:rPr>
          <w:rFonts w:ascii="Times" w:hAnsi="Times" w:cs="Times"/>
        </w:rPr>
        <w:fldChar w:fldCharType="end"/>
      </w:r>
      <w:bookmarkEnd w:id="0"/>
      <w:r w:rsidR="007A04FE" w:rsidRPr="008C10E8">
        <w:rPr>
          <w:rFonts w:ascii="Times" w:hAnsi="Times" w:cs="Times"/>
        </w:rPr>
        <w:t xml:space="preserve"> - Caminho para o executável</w:t>
      </w:r>
    </w:p>
    <w:p w14:paraId="7AE2167C" w14:textId="77777777" w:rsidR="004D02E0" w:rsidRPr="006B34AF" w:rsidRDefault="00221280" w:rsidP="009D3275">
      <w:pPr>
        <w:pStyle w:val="Ttulo1"/>
        <w:numPr>
          <w:ilvl w:val="0"/>
          <w:numId w:val="21"/>
        </w:numPr>
        <w:tabs>
          <w:tab w:val="clear" w:pos="720"/>
        </w:tabs>
        <w:ind w:left="284" w:hanging="284"/>
      </w:pPr>
      <w:r w:rsidRPr="006B34AF">
        <w:lastRenderedPageBreak/>
        <w:t>Escolha</w:t>
      </w:r>
      <w:r w:rsidR="00720722" w:rsidRPr="006B34AF">
        <w:t xml:space="preserve"> e justificativa</w:t>
      </w:r>
      <w:r w:rsidRPr="006B34AF">
        <w:t xml:space="preserve"> dos algoritmos</w:t>
      </w:r>
    </w:p>
    <w:p w14:paraId="4E85914D" w14:textId="2EE62433" w:rsidR="002762D8" w:rsidRPr="006B34AF" w:rsidRDefault="00CD0641" w:rsidP="00E8099A">
      <w:pPr>
        <w:pStyle w:val="NormalWeb"/>
        <w:spacing w:before="120" w:beforeAutospacing="0" w:after="0" w:afterAutospacing="0"/>
        <w:jc w:val="both"/>
        <w:rPr>
          <w:rFonts w:ascii="Times" w:hAnsi="Times" w:cs="Times"/>
          <w:color w:val="000000"/>
        </w:rPr>
      </w:pPr>
      <w:r w:rsidRPr="006B34AF">
        <w:rPr>
          <w:rFonts w:ascii="Times" w:hAnsi="Times" w:cs="Times"/>
          <w:i/>
          <w:color w:val="000000"/>
        </w:rPr>
        <w:t xml:space="preserve">Quick sort, </w:t>
      </w:r>
      <w:r w:rsidR="00407572">
        <w:rPr>
          <w:rFonts w:ascii="Times" w:hAnsi="Times" w:cs="Times"/>
          <w:i/>
          <w:color w:val="000000"/>
        </w:rPr>
        <w:t xml:space="preserve">Merge </w:t>
      </w:r>
      <w:r w:rsidRPr="006B34AF">
        <w:rPr>
          <w:rFonts w:ascii="Times" w:hAnsi="Times" w:cs="Times"/>
          <w:i/>
          <w:color w:val="000000"/>
        </w:rPr>
        <w:t xml:space="preserve">sort </w:t>
      </w:r>
      <w:r w:rsidRPr="006B34AF">
        <w:rPr>
          <w:rFonts w:ascii="Times" w:hAnsi="Times" w:cs="Times"/>
          <w:color w:val="000000"/>
        </w:rPr>
        <w:t xml:space="preserve">e </w:t>
      </w:r>
      <w:r w:rsidRPr="006B34AF">
        <w:rPr>
          <w:rFonts w:ascii="Times" w:hAnsi="Times" w:cs="Times"/>
          <w:i/>
          <w:color w:val="000000"/>
        </w:rPr>
        <w:t>Bubble sort</w:t>
      </w:r>
      <w:r w:rsidRPr="006B34AF">
        <w:rPr>
          <w:rFonts w:ascii="Times" w:hAnsi="Times" w:cs="Times"/>
          <w:color w:val="000000"/>
        </w:rPr>
        <w:t xml:space="preserve"> foram os algoritmos selecionados a</w:t>
      </w:r>
      <w:r w:rsidR="00413EE0" w:rsidRPr="006B34AF">
        <w:rPr>
          <w:rFonts w:ascii="Times" w:hAnsi="Times" w:cs="Times"/>
          <w:color w:val="000000"/>
        </w:rPr>
        <w:t>tendendo as orientações do projeto de complexidade de algoritmos</w:t>
      </w:r>
      <w:r w:rsidR="002762D8" w:rsidRPr="006B34AF">
        <w:rPr>
          <w:rFonts w:ascii="Times" w:hAnsi="Times" w:cs="Times"/>
          <w:color w:val="000000"/>
        </w:rPr>
        <w:t xml:space="preserve"> de ordenação</w:t>
      </w:r>
      <w:r w:rsidR="00413EE0" w:rsidRPr="006B34AF">
        <w:rPr>
          <w:rFonts w:ascii="Times" w:hAnsi="Times" w:cs="Times"/>
          <w:color w:val="000000"/>
        </w:rPr>
        <w:t xml:space="preserve"> </w:t>
      </w:r>
      <w:r w:rsidR="002762D8" w:rsidRPr="006B34AF">
        <w:rPr>
          <w:rFonts w:ascii="Times" w:hAnsi="Times" w:cs="Times"/>
          <w:color w:val="000000"/>
        </w:rPr>
        <w:t>quanto ao</w:t>
      </w:r>
      <w:r w:rsidRPr="006B34AF">
        <w:rPr>
          <w:rFonts w:ascii="Times" w:hAnsi="Times" w:cs="Times"/>
          <w:color w:val="000000"/>
        </w:rPr>
        <w:t>s</w:t>
      </w:r>
      <w:r w:rsidR="002762D8" w:rsidRPr="006B34AF">
        <w:rPr>
          <w:rFonts w:ascii="Times" w:hAnsi="Times" w:cs="Times"/>
          <w:color w:val="000000"/>
        </w:rPr>
        <w:t xml:space="preserve"> critério</w:t>
      </w:r>
      <w:r w:rsidRPr="006B34AF">
        <w:rPr>
          <w:rFonts w:ascii="Times" w:hAnsi="Times" w:cs="Times"/>
          <w:color w:val="000000"/>
        </w:rPr>
        <w:t>s</w:t>
      </w:r>
      <w:r w:rsidR="002762D8" w:rsidRPr="006B34AF">
        <w:rPr>
          <w:rFonts w:ascii="Times" w:hAnsi="Times" w:cs="Times"/>
          <w:color w:val="000000"/>
        </w:rPr>
        <w:t xml:space="preserve"> para escolha</w:t>
      </w:r>
      <w:r w:rsidRPr="006B34AF">
        <w:rPr>
          <w:rFonts w:ascii="Times" w:hAnsi="Times" w:cs="Times"/>
          <w:color w:val="000000"/>
        </w:rPr>
        <w:t>,</w:t>
      </w:r>
      <w:r w:rsidR="002762D8" w:rsidRPr="006B34AF">
        <w:rPr>
          <w:rFonts w:ascii="Times" w:hAnsi="Times" w:cs="Times"/>
          <w:color w:val="000000"/>
        </w:rPr>
        <w:t xml:space="preserve"> os quais deveriam atender:</w:t>
      </w:r>
    </w:p>
    <w:p w14:paraId="7524135B" w14:textId="77777777" w:rsidR="002762D8" w:rsidRPr="006B34AF" w:rsidRDefault="002762D8" w:rsidP="002762D8">
      <w:pPr>
        <w:pStyle w:val="NormalWeb"/>
        <w:numPr>
          <w:ilvl w:val="0"/>
          <w:numId w:val="22"/>
        </w:numPr>
        <w:spacing w:before="120" w:beforeAutospacing="0" w:after="0" w:afterAutospacing="0"/>
        <w:jc w:val="both"/>
        <w:rPr>
          <w:rFonts w:ascii="Times" w:hAnsi="Times" w:cs="Times"/>
          <w:color w:val="000000"/>
        </w:rPr>
      </w:pPr>
      <w:r w:rsidRPr="006B34AF">
        <w:rPr>
          <w:rFonts w:ascii="Times" w:hAnsi="Times" w:cs="Times"/>
          <w:color w:val="000000"/>
        </w:rPr>
        <w:t>Usem técnicas de comparação;</w:t>
      </w:r>
    </w:p>
    <w:p w14:paraId="040788D7" w14:textId="77777777" w:rsidR="002762D8" w:rsidRPr="006B34AF" w:rsidRDefault="002762D8" w:rsidP="002762D8">
      <w:pPr>
        <w:pStyle w:val="NormalWeb"/>
        <w:numPr>
          <w:ilvl w:val="0"/>
          <w:numId w:val="22"/>
        </w:numPr>
        <w:spacing w:before="120" w:beforeAutospacing="0" w:after="0" w:afterAutospacing="0"/>
        <w:jc w:val="both"/>
        <w:rPr>
          <w:rFonts w:ascii="Times" w:hAnsi="Times" w:cs="Times"/>
          <w:color w:val="000000"/>
        </w:rPr>
      </w:pPr>
      <w:r w:rsidRPr="006B34AF">
        <w:rPr>
          <w:rFonts w:ascii="Times" w:hAnsi="Times" w:cs="Times"/>
          <w:color w:val="000000"/>
        </w:rPr>
        <w:t>Complexidades diferentes;</w:t>
      </w:r>
    </w:p>
    <w:p w14:paraId="30196078" w14:textId="77777777" w:rsidR="002762D8" w:rsidRPr="006B34AF" w:rsidRDefault="002762D8" w:rsidP="002762D8">
      <w:pPr>
        <w:pStyle w:val="NormalWeb"/>
        <w:numPr>
          <w:ilvl w:val="0"/>
          <w:numId w:val="22"/>
        </w:numPr>
        <w:spacing w:before="120" w:beforeAutospacing="0" w:after="0" w:afterAutospacing="0"/>
        <w:jc w:val="both"/>
        <w:rPr>
          <w:rFonts w:ascii="Times" w:hAnsi="Times" w:cs="Times"/>
          <w:color w:val="000000"/>
        </w:rPr>
      </w:pPr>
      <w:r w:rsidRPr="006B34AF">
        <w:rPr>
          <w:rFonts w:ascii="Times" w:hAnsi="Times" w:cs="Times"/>
          <w:color w:val="000000"/>
        </w:rPr>
        <w:t>Consumo de memória extra diferente;</w:t>
      </w:r>
    </w:p>
    <w:p w14:paraId="5896B68E" w14:textId="77777777" w:rsidR="002762D8" w:rsidRDefault="00BB3F50" w:rsidP="00851C09">
      <w:pPr>
        <w:pStyle w:val="NormalWeb"/>
        <w:numPr>
          <w:ilvl w:val="0"/>
          <w:numId w:val="22"/>
        </w:numPr>
        <w:spacing w:before="120" w:beforeAutospacing="0" w:after="240" w:afterAutospacing="0"/>
        <w:jc w:val="both"/>
        <w:rPr>
          <w:rFonts w:ascii="Times" w:hAnsi="Times" w:cs="Times"/>
          <w:color w:val="000000"/>
        </w:rPr>
      </w:pPr>
      <w:r w:rsidRPr="006B34AF">
        <w:rPr>
          <w:rFonts w:ascii="Times" w:hAnsi="Times" w:cs="Times"/>
          <w:color w:val="000000"/>
        </w:rPr>
        <w:t xml:space="preserve">Pelo menos uma das variáveis </w:t>
      </w:r>
      <w:r w:rsidR="004D674E" w:rsidRPr="006B34AF">
        <w:rPr>
          <w:rFonts w:ascii="Times" w:hAnsi="Times" w:cs="Times"/>
          <w:color w:val="000000"/>
        </w:rPr>
        <w:t xml:space="preserve">de memória ou tempo </w:t>
      </w:r>
      <w:r w:rsidRPr="006B34AF">
        <w:rPr>
          <w:rFonts w:ascii="Times" w:hAnsi="Times" w:cs="Times"/>
          <w:color w:val="000000"/>
        </w:rPr>
        <w:t>tenha ordem significativamente diferente.</w:t>
      </w:r>
    </w:p>
    <w:p w14:paraId="28E6530F" w14:textId="77777777" w:rsidR="00E67312" w:rsidRPr="006B34AF" w:rsidRDefault="00E67312" w:rsidP="00E67312">
      <w:pPr>
        <w:pStyle w:val="Legenda"/>
        <w:ind w:left="0" w:right="0"/>
        <w:rPr>
          <w:rFonts w:ascii="Times" w:hAnsi="Times" w:cs="Times"/>
          <w:color w:val="000000"/>
        </w:rPr>
      </w:pPr>
      <w:bookmarkStart w:id="1" w:name="_Ref73284515"/>
      <w:r w:rsidRPr="006B34AF">
        <w:rPr>
          <w:rFonts w:ascii="Times" w:hAnsi="Times" w:cs="Times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CCA45BA" wp14:editId="0BB66445">
                <wp:simplePos x="0" y="0"/>
                <wp:positionH relativeFrom="column">
                  <wp:posOffset>2874010</wp:posOffset>
                </wp:positionH>
                <wp:positionV relativeFrom="paragraph">
                  <wp:posOffset>175951</wp:posOffset>
                </wp:positionV>
                <wp:extent cx="673975" cy="873760"/>
                <wp:effectExtent l="19050" t="19050" r="31115" b="40640"/>
                <wp:wrapNone/>
                <wp:docPr id="4" name="Retângulo Arredondad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975" cy="873760"/>
                        </a:xfrm>
                        <a:prstGeom prst="round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3BFC17" id="Retângulo Arredondado 4" o:spid="_x0000_s1026" style="position:absolute;margin-left:226.3pt;margin-top:13.85pt;width:53.05pt;height:68.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" filled="f" strokecolor="red" strokeweight="4.5pt"/>
            </w:pict>
          </mc:Fallback>
        </mc:AlternateContent>
      </w:r>
      <w:r w:rsidRPr="006B34AF">
        <w:rPr>
          <w:rFonts w:ascii="Times" w:hAnsi="Times" w:cs="Times"/>
        </w:rPr>
        <w:t xml:space="preserve">Quadro </w:t>
      </w:r>
      <w:r w:rsidRPr="006B34AF">
        <w:rPr>
          <w:rFonts w:ascii="Times" w:hAnsi="Times" w:cs="Times"/>
        </w:rPr>
        <w:fldChar w:fldCharType="begin"/>
      </w:r>
      <w:r w:rsidRPr="006B34AF">
        <w:rPr>
          <w:rFonts w:ascii="Times" w:hAnsi="Times" w:cs="Times"/>
        </w:rPr>
        <w:instrText xml:space="preserve"> SEQ Quadro \* ARABIC </w:instrText>
      </w:r>
      <w:r w:rsidRPr="006B34AF">
        <w:rPr>
          <w:rFonts w:ascii="Times" w:hAnsi="Times" w:cs="Times"/>
        </w:rPr>
        <w:fldChar w:fldCharType="separate"/>
      </w:r>
      <w:r w:rsidRPr="006B34AF">
        <w:rPr>
          <w:rFonts w:ascii="Times" w:hAnsi="Times" w:cs="Times"/>
        </w:rPr>
        <w:t>1</w:t>
      </w:r>
      <w:r w:rsidRPr="006B34AF">
        <w:rPr>
          <w:rFonts w:ascii="Times" w:hAnsi="Times" w:cs="Times"/>
        </w:rPr>
        <w:fldChar w:fldCharType="end"/>
      </w:r>
      <w:bookmarkEnd w:id="1"/>
      <w:r w:rsidRPr="006B34AF">
        <w:rPr>
          <w:rFonts w:ascii="Times" w:hAnsi="Times" w:cs="Times"/>
        </w:rPr>
        <w:t xml:space="preserve"> - Performance dos algoritmos de ordenação com técnicas de comparação</w:t>
      </w:r>
    </w:p>
    <w:tbl>
      <w:tblPr>
        <w:tblStyle w:val="TabeladeLista4-nfase5"/>
        <w:tblW w:w="0" w:type="auto"/>
        <w:jc w:val="center"/>
        <w:tblLook w:val="04A0" w:firstRow="1" w:lastRow="0" w:firstColumn="1" w:lastColumn="0" w:noHBand="0" w:noVBand="1"/>
      </w:tblPr>
      <w:tblGrid>
        <w:gridCol w:w="1471"/>
        <w:gridCol w:w="1088"/>
        <w:gridCol w:w="960"/>
        <w:gridCol w:w="960"/>
        <w:gridCol w:w="1163"/>
        <w:gridCol w:w="1064"/>
        <w:gridCol w:w="1789"/>
      </w:tblGrid>
      <w:tr w:rsidR="008163A7" w:rsidRPr="006B34AF" w14:paraId="1B54CF02" w14:textId="77777777" w:rsidTr="004550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1" w:type="dxa"/>
            <w:tcBorders>
              <w:bottom w:val="single" w:sz="4" w:space="0" w:color="auto"/>
              <w:right w:val="single" w:sz="4" w:space="0" w:color="auto"/>
            </w:tcBorders>
          </w:tcPr>
          <w:p w14:paraId="270D2863" w14:textId="77777777" w:rsidR="00A601D1" w:rsidRPr="006B34AF" w:rsidRDefault="00A601D1" w:rsidP="00A601D1">
            <w:pPr>
              <w:pStyle w:val="NormalWeb"/>
              <w:spacing w:before="0" w:beforeAutospacing="0" w:after="0" w:afterAutospacing="0"/>
              <w:jc w:val="both"/>
              <w:rPr>
                <w:rFonts w:ascii="Times" w:hAnsi="Times" w:cs="Times"/>
                <w:color w:val="000000"/>
              </w:rPr>
            </w:pPr>
            <w:r w:rsidRPr="006B34AF">
              <w:rPr>
                <w:rFonts w:ascii="Times" w:hAnsi="Times" w:cs="Times"/>
                <w:color w:val="000000"/>
              </w:rPr>
              <w:t>Algoritmo</w:t>
            </w:r>
          </w:p>
        </w:tc>
        <w:tc>
          <w:tcPr>
            <w:tcW w:w="108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331CF" w14:textId="77777777" w:rsidR="00A601D1" w:rsidRPr="006B34AF" w:rsidRDefault="00A601D1" w:rsidP="00A601D1">
            <w:pPr>
              <w:pStyle w:val="NormalWeb"/>
              <w:spacing w:before="0" w:beforeAutospacing="0" w:after="0" w:afterAutospac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</w:rPr>
            </w:pPr>
            <w:r w:rsidRPr="006B34AF">
              <w:rPr>
                <w:rFonts w:ascii="Times" w:hAnsi="Times" w:cs="Times"/>
                <w:color w:val="000000"/>
              </w:rPr>
              <w:t>Melhor</w:t>
            </w:r>
          </w:p>
        </w:tc>
        <w:tc>
          <w:tcPr>
            <w:tcW w:w="9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AB5DB" w14:textId="77777777" w:rsidR="00A601D1" w:rsidRPr="006B34AF" w:rsidRDefault="001E0C77" w:rsidP="00071CEE">
            <w:pPr>
              <w:pStyle w:val="NormalWeb"/>
              <w:spacing w:before="0" w:beforeAutospacing="0" w:after="0" w:afterAutospac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</w:rPr>
            </w:pPr>
            <w:r w:rsidRPr="006B34AF">
              <w:rPr>
                <w:rFonts w:ascii="Times" w:hAnsi="Times" w:cs="Times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329C143" wp14:editId="6F3154B9">
                      <wp:simplePos x="0" y="0"/>
                      <wp:positionH relativeFrom="column">
                        <wp:posOffset>45389</wp:posOffset>
                      </wp:positionH>
                      <wp:positionV relativeFrom="paragraph">
                        <wp:posOffset>563880</wp:posOffset>
                      </wp:positionV>
                      <wp:extent cx="412943" cy="202924"/>
                      <wp:effectExtent l="19050" t="19050" r="25400" b="26035"/>
                      <wp:wrapNone/>
                      <wp:docPr id="8" name="Retângul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2943" cy="202924"/>
                              </a:xfrm>
                              <a:prstGeom prst="rect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4BAF3FE" id="Retângulo 8" o:spid="_x0000_s1026" style="position:absolute;margin-left:3.55pt;margin-top:44.4pt;width:32.5pt;height:1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" filled="f" strokecolor="#ffc000 [3207]" strokeweight="2.25pt">
                      <v:stroke joinstyle="round"/>
                    </v:rect>
                  </w:pict>
                </mc:Fallback>
              </mc:AlternateContent>
            </w:r>
            <w:r w:rsidRPr="006B34AF">
              <w:rPr>
                <w:rFonts w:ascii="Times" w:hAnsi="Times" w:cs="Times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29400A5" wp14:editId="528C3D1C">
                      <wp:simplePos x="0" y="0"/>
                      <wp:positionH relativeFrom="column">
                        <wp:posOffset>-9801</wp:posOffset>
                      </wp:positionH>
                      <wp:positionV relativeFrom="paragraph">
                        <wp:posOffset>174625</wp:posOffset>
                      </wp:positionV>
                      <wp:extent cx="484505" cy="206375"/>
                      <wp:effectExtent l="114300" t="19050" r="10795" b="307975"/>
                      <wp:wrapNone/>
                      <wp:docPr id="7" name="Texto Explicativo 3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4505" cy="206375"/>
                              </a:xfrm>
                              <a:prstGeom prst="borderCallout3">
                                <a:avLst>
                                  <a:gd name="adj1" fmla="val 18750"/>
                                  <a:gd name="adj2" fmla="val -8333"/>
                                  <a:gd name="adj3" fmla="val 18750"/>
                                  <a:gd name="adj4" fmla="val -16667"/>
                                  <a:gd name="adj5" fmla="val 100000"/>
                                  <a:gd name="adj6" fmla="val -16667"/>
                                  <a:gd name="adj7" fmla="val 240107"/>
                                  <a:gd name="adj8" fmla="val 6437"/>
                                </a:avLst>
                              </a:prstGeom>
                              <a:noFill/>
                              <a:ln w="2857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txbx>
                              <w:txbxContent>
                                <w:p w14:paraId="740EC689" w14:textId="77777777" w:rsidR="00910C10" w:rsidRDefault="00910C10" w:rsidP="001E0C77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29400A5" id="_x0000_t49" coordsize="21600,21600" o:spt="49" adj="23400,24400,25200,21600,25200,4050,23400,4050" path="m@0@1l@2@3@4@5@6@7nfem,l21600,r,21600l,21600xe">
                      <v:stroke joinstyle="miter"/>
                      <v:formulas>
                        <v:f eqn="val #0"/>
                        <v:f eqn="val #1"/>
                        <v:f eqn="val #2"/>
                        <v:f eqn="val #3"/>
                        <v:f eqn="val #4"/>
                        <v:f eqn="val #5"/>
                        <v:f eqn="val #6"/>
                        <v:f eqn="val #7"/>
                      </v:formulas>
                      <v:path arrowok="t" o:extrusionok="f" gradientshapeok="t" o:connecttype="custom" o:connectlocs="@0,@1;10800,0;10800,21600;0,10800;21600,10800"/>
                      <v:handles>
                        <v:h position="#0,#1"/>
                        <v:h position="#2,#3"/>
                        <v:h position="#4,#5"/>
                        <v:h position="#6,#7"/>
                      </v:handles>
                      <o:callout v:ext="edit" type="threeSegment" on="t"/>
                    </v:shapetype>
                    <v:shape id="Texto Explicativo 3 7" o:spid="_x0000_s1026" type="#_x0000_t49" style="position:absolute;left:0;text-align:left;margin-left:-.75pt;margin-top:13.75pt;width:38.15pt;height:16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" adj="1390,51863,-3600,,-3600,,-1800" filled="f" strokecolor="#ffc000 [3207]" strokeweight="2.25pt">
                      <v:stroke joinstyle="round"/>
                      <v:textbox>
                        <w:txbxContent>
                          <w:p w14:paraId="740EC689" w14:textId="77777777" w:rsidR="00910C10" w:rsidRDefault="00910C10" w:rsidP="001E0C77">
                            <w:pPr>
                              <w:jc w:val="center"/>
                            </w:pPr>
                          </w:p>
                        </w:txbxContent>
                      </v:textbox>
                      <o:callout v:ext="edit" minusx="t" minusy="t"/>
                    </v:shape>
                  </w:pict>
                </mc:Fallback>
              </mc:AlternateContent>
            </w:r>
            <w:r w:rsidR="00071CEE" w:rsidRPr="006B34AF">
              <w:rPr>
                <w:rFonts w:ascii="Times" w:hAnsi="Times" w:cs="Times"/>
                <w:color w:val="000000"/>
              </w:rPr>
              <w:t>Média</w:t>
            </w:r>
          </w:p>
        </w:tc>
        <w:tc>
          <w:tcPr>
            <w:tcW w:w="9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5C5D" w14:textId="77777777" w:rsidR="00A601D1" w:rsidRPr="006B34AF" w:rsidRDefault="00E92246" w:rsidP="00A601D1">
            <w:pPr>
              <w:pStyle w:val="NormalWeb"/>
              <w:spacing w:before="0" w:beforeAutospacing="0" w:after="0" w:afterAutospac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</w:rPr>
            </w:pPr>
            <w:r w:rsidRPr="006B34AF">
              <w:rPr>
                <w:rFonts w:ascii="Times" w:hAnsi="Times" w:cs="Times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29358A88" wp14:editId="69113768">
                      <wp:simplePos x="0" y="0"/>
                      <wp:positionH relativeFrom="column">
                        <wp:posOffset>304</wp:posOffset>
                      </wp:positionH>
                      <wp:positionV relativeFrom="paragraph">
                        <wp:posOffset>174625</wp:posOffset>
                      </wp:positionV>
                      <wp:extent cx="488550" cy="393510"/>
                      <wp:effectExtent l="19050" t="19050" r="26035" b="26035"/>
                      <wp:wrapNone/>
                      <wp:docPr id="6" name="Retângulo Arredondad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8550" cy="393510"/>
                              </a:xfrm>
                              <a:prstGeom prst="roundRect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rgbClr val="7030A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6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0406D2D" id="Retângulo Arredondado 6" o:spid="_x0000_s1026" style="position:absolute;margin-left:0;margin-top:13.75pt;width:38.45pt;height:3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" filled="f" strokecolor="#7030a0" strokeweight="2.25pt"/>
                  </w:pict>
                </mc:Fallback>
              </mc:AlternateContent>
            </w:r>
            <w:r w:rsidR="00071CEE" w:rsidRPr="006B34AF">
              <w:rPr>
                <w:rFonts w:ascii="Times" w:hAnsi="Times" w:cs="Times"/>
                <w:color w:val="000000"/>
              </w:rPr>
              <w:t>Pior</w:t>
            </w:r>
          </w:p>
        </w:tc>
        <w:tc>
          <w:tcPr>
            <w:tcW w:w="116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73267" w14:textId="77777777" w:rsidR="00A601D1" w:rsidRPr="006B34AF" w:rsidRDefault="00071CEE" w:rsidP="00A601D1">
            <w:pPr>
              <w:pStyle w:val="NormalWeb"/>
              <w:spacing w:before="0" w:beforeAutospacing="0" w:after="0" w:afterAutospac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</w:rPr>
            </w:pPr>
            <w:r w:rsidRPr="006B34AF">
              <w:rPr>
                <w:rFonts w:ascii="Times" w:hAnsi="Times" w:cs="Times"/>
                <w:color w:val="000000"/>
              </w:rPr>
              <w:t>Memória</w:t>
            </w:r>
          </w:p>
        </w:tc>
        <w:tc>
          <w:tcPr>
            <w:tcW w:w="106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5725D" w14:textId="77777777" w:rsidR="00A601D1" w:rsidRPr="006B34AF" w:rsidRDefault="00A562C6" w:rsidP="00A601D1">
            <w:pPr>
              <w:pStyle w:val="NormalWeb"/>
              <w:spacing w:before="0" w:beforeAutospacing="0" w:after="0" w:afterAutospac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</w:rPr>
            </w:pPr>
            <w:r w:rsidRPr="006B34AF">
              <w:rPr>
                <w:rFonts w:ascii="Times" w:hAnsi="Times" w:cs="Times"/>
                <w:color w:val="000000"/>
              </w:rPr>
              <w:t>Estável</w:t>
            </w:r>
          </w:p>
        </w:tc>
        <w:tc>
          <w:tcPr>
            <w:tcW w:w="1789" w:type="dxa"/>
            <w:tcBorders>
              <w:left w:val="single" w:sz="4" w:space="0" w:color="auto"/>
              <w:bottom w:val="single" w:sz="4" w:space="0" w:color="auto"/>
            </w:tcBorders>
          </w:tcPr>
          <w:p w14:paraId="3FF0FE33" w14:textId="77777777" w:rsidR="00A601D1" w:rsidRPr="006B34AF" w:rsidRDefault="00071CEE" w:rsidP="00A601D1">
            <w:pPr>
              <w:pStyle w:val="NormalWeb"/>
              <w:spacing w:before="0" w:beforeAutospacing="0" w:after="0" w:afterAutospac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</w:rPr>
            </w:pPr>
            <w:r w:rsidRPr="006B34AF">
              <w:rPr>
                <w:rFonts w:ascii="Times" w:hAnsi="Times" w:cs="Times"/>
                <w:color w:val="000000"/>
              </w:rPr>
              <w:t>Método</w:t>
            </w:r>
          </w:p>
        </w:tc>
      </w:tr>
      <w:tr w:rsidR="008163A7" w:rsidRPr="006B34AF" w14:paraId="4E3F0AD5" w14:textId="77777777" w:rsidTr="004550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4975" w14:textId="77777777" w:rsidR="00A601D1" w:rsidRPr="006B34AF" w:rsidRDefault="00E92246" w:rsidP="00A601D1">
            <w:pPr>
              <w:pStyle w:val="NormalWeb"/>
              <w:spacing w:before="0" w:beforeAutospacing="0" w:after="0" w:afterAutospacing="0"/>
              <w:jc w:val="both"/>
              <w:rPr>
                <w:rFonts w:ascii="Times" w:hAnsi="Times" w:cs="Times"/>
                <w:i/>
                <w:color w:val="000000"/>
              </w:rPr>
            </w:pPr>
            <w:r w:rsidRPr="006B34AF">
              <w:rPr>
                <w:rFonts w:ascii="Times" w:hAnsi="Times" w:cs="Times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3B775B56" wp14:editId="5487819F">
                      <wp:simplePos x="0" y="0"/>
                      <wp:positionH relativeFrom="column">
                        <wp:posOffset>954101</wp:posOffset>
                      </wp:positionH>
                      <wp:positionV relativeFrom="paragraph">
                        <wp:posOffset>199390</wp:posOffset>
                      </wp:positionV>
                      <wp:extent cx="516835" cy="389614"/>
                      <wp:effectExtent l="19050" t="19050" r="17145" b="10795"/>
                      <wp:wrapNone/>
                      <wp:docPr id="5" name="Retângulo Arredondado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6835" cy="389614"/>
                              </a:xfrm>
                              <a:prstGeom prst="roundRect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chemeClr val="accent6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6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0AF0233" id="Retângulo Arredondado 5" o:spid="_x0000_s1026" style="position:absolute;margin-left:75.15pt;margin-top:15.7pt;width:40.7pt;height:30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" filled="f" strokecolor="#70ad47 [3209]" strokeweight="2.25pt"/>
                  </w:pict>
                </mc:Fallback>
              </mc:AlternateContent>
            </w:r>
            <w:r w:rsidR="00071CEE" w:rsidRPr="006B34AF">
              <w:rPr>
                <w:rFonts w:ascii="Times" w:hAnsi="Times" w:cs="Times"/>
                <w:i/>
                <w:color w:val="000000"/>
              </w:rPr>
              <w:t>Quick sort</w:t>
            </w:r>
          </w:p>
        </w:tc>
        <w:tc>
          <w:tcPr>
            <w:tcW w:w="1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CDD27" w14:textId="77777777" w:rsidR="00A601D1" w:rsidRPr="006B34AF" w:rsidRDefault="008163A7" w:rsidP="008163A7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</w:rPr>
            </w:pPr>
            <m:oMathPara>
              <m:oMath>
                <m:r>
                  <m:rPr>
                    <m:nor/>
                  </m:rPr>
                  <w:rPr>
                    <w:rFonts w:ascii="Cambria Math" w:hAnsi="Cambria Math" w:cs="Times"/>
                    <w:color w:val="000000"/>
                  </w:rPr>
                  <m:t>n</m:t>
                </m:r>
                <m:func>
                  <m:funcPr>
                    <m:ctrlPr>
                      <w:rPr>
                        <w:rFonts w:ascii="Cambria Math" w:hAnsi="Cambria Math" w:cs="Times"/>
                        <w:i/>
                        <w:color w:val="000000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"/>
                        <w:color w:val="000000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 w:cs="Times"/>
                        <w:color w:val="000000"/>
                      </w:rPr>
                      <m:t>n</m:t>
                    </m:r>
                  </m:e>
                </m:func>
              </m:oMath>
            </m:oMathPara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CFE3B" w14:textId="77777777" w:rsidR="00A601D1" w:rsidRPr="006B34AF" w:rsidRDefault="008163A7" w:rsidP="00A601D1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</w:rPr>
            </w:pPr>
            <m:oMathPara>
              <m:oMath>
                <m:r>
                  <m:rPr>
                    <m:nor/>
                  </m:rPr>
                  <w:rPr>
                    <w:rFonts w:ascii="Cambria Math" w:hAnsi="Cambria Math" w:cs="Times"/>
                    <w:color w:val="000000"/>
                  </w:rPr>
                  <m:t>n</m:t>
                </m:r>
                <m:func>
                  <m:funcPr>
                    <m:ctrlPr>
                      <w:rPr>
                        <w:rFonts w:ascii="Cambria Math" w:hAnsi="Cambria Math" w:cs="Times"/>
                        <w:i/>
                        <w:color w:val="000000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"/>
                        <w:color w:val="000000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 w:cs="Times"/>
                        <w:color w:val="000000"/>
                      </w:rPr>
                      <m:t>n</m:t>
                    </m:r>
                  </m:e>
                </m:func>
              </m:oMath>
            </m:oMathPara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1E7D6" w14:textId="77777777" w:rsidR="00A601D1" w:rsidRPr="006B34AF" w:rsidRDefault="00910C10" w:rsidP="00A601D1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"/>
                        <w:i/>
                        <w:color w:val="000000"/>
                      </w:rPr>
                    </m:ctrlPr>
                  </m:sSupPr>
                  <m:e>
                    <m:r>
                      <w:rPr>
                        <w:rFonts w:ascii="Cambria Math" w:hAnsi="Cambria Math" w:cs="Times"/>
                        <w:color w:val="000000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 w:cs="Times"/>
                        <w:color w:val="00000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7E4BE" w14:textId="77777777" w:rsidR="00A601D1" w:rsidRPr="006B34AF" w:rsidRDefault="00910C10" w:rsidP="00A601D1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b/>
                <w:color w:val="FF0000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 w:cs="Times"/>
                        <w:b/>
                        <w:color w:val="FF0000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 w:cs="Times"/>
                        <w:color w:val="FF0000"/>
                      </w:rPr>
                      <m:t>log</m:t>
                    </m:r>
                  </m:fName>
                  <m:e>
                    <m:r>
                      <m:rPr>
                        <m:sty m:val="b"/>
                      </m:rPr>
                      <w:rPr>
                        <w:rFonts w:ascii="Cambria Math" w:hAnsi="Cambria Math" w:cs="Times"/>
                        <w:color w:val="FF0000"/>
                      </w:rPr>
                      <m:t>n</m:t>
                    </m:r>
                  </m:e>
                </m:func>
                <m:r>
                  <m:rPr>
                    <m:sty m:val="bi"/>
                  </m:rPr>
                  <w:rPr>
                    <w:rFonts w:ascii="Cambria Math" w:hAnsi="Cambria Math" w:cs="Times"/>
                    <w:color w:val="FF0000"/>
                  </w:rPr>
                  <m:t xml:space="preserve"> </m:t>
                </m:r>
              </m:oMath>
            </m:oMathPara>
          </w:p>
        </w:tc>
        <w:tc>
          <w:tcPr>
            <w:tcW w:w="10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F2B5B" w14:textId="77777777" w:rsidR="00A601D1" w:rsidRPr="006B34AF" w:rsidRDefault="00D313E2" w:rsidP="00A601D1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</w:rPr>
            </w:pPr>
            <w:r w:rsidRPr="006B34AF">
              <w:rPr>
                <w:rFonts w:ascii="Times" w:hAnsi="Times" w:cs="Times"/>
                <w:color w:val="000000"/>
              </w:rPr>
              <w:t>Não</w:t>
            </w:r>
          </w:p>
        </w:tc>
        <w:tc>
          <w:tcPr>
            <w:tcW w:w="1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02F3633" w14:textId="77777777" w:rsidR="00A601D1" w:rsidRPr="006B34AF" w:rsidRDefault="00A562C6" w:rsidP="00A601D1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</w:rPr>
            </w:pPr>
            <w:r w:rsidRPr="006B34AF">
              <w:rPr>
                <w:rFonts w:ascii="Times" w:hAnsi="Times" w:cs="Times"/>
                <w:color w:val="000000"/>
              </w:rPr>
              <w:t>Particionamento</w:t>
            </w:r>
          </w:p>
        </w:tc>
      </w:tr>
      <w:tr w:rsidR="008163A7" w:rsidRPr="006B34AF" w14:paraId="60BB2F0D" w14:textId="77777777" w:rsidTr="0045507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F7215" w14:textId="12CC1A3B" w:rsidR="00A601D1" w:rsidRPr="006B34AF" w:rsidRDefault="00407572" w:rsidP="00A601D1">
            <w:pPr>
              <w:pStyle w:val="NormalWeb"/>
              <w:spacing w:before="0" w:beforeAutospacing="0" w:after="0" w:afterAutospacing="0"/>
              <w:jc w:val="both"/>
              <w:rPr>
                <w:rFonts w:ascii="Times" w:hAnsi="Times" w:cs="Times"/>
                <w:i/>
                <w:color w:val="000000"/>
              </w:rPr>
            </w:pPr>
            <w:r>
              <w:rPr>
                <w:rFonts w:ascii="Times" w:hAnsi="Times" w:cs="Times"/>
                <w:i/>
                <w:color w:val="000000"/>
              </w:rPr>
              <w:t xml:space="preserve">Merge </w:t>
            </w:r>
            <w:r w:rsidR="00071CEE" w:rsidRPr="006B34AF">
              <w:rPr>
                <w:rFonts w:ascii="Times" w:hAnsi="Times" w:cs="Times"/>
                <w:i/>
                <w:color w:val="000000"/>
              </w:rPr>
              <w:t>sort</w:t>
            </w:r>
          </w:p>
        </w:tc>
        <w:tc>
          <w:tcPr>
            <w:tcW w:w="1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86E44" w14:textId="77777777" w:rsidR="00A601D1" w:rsidRPr="006B34AF" w:rsidRDefault="008163A7" w:rsidP="00A601D1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</w:rPr>
            </w:pPr>
            <m:oMathPara>
              <m:oMath>
                <m:r>
                  <m:rPr>
                    <m:nor/>
                  </m:rPr>
                  <w:rPr>
                    <w:rFonts w:ascii="Cambria Math" w:hAnsi="Cambria Math" w:cs="Times"/>
                    <w:color w:val="000000"/>
                  </w:rPr>
                  <m:t>n</m:t>
                </m:r>
                <m:func>
                  <m:funcPr>
                    <m:ctrlPr>
                      <w:rPr>
                        <w:rFonts w:ascii="Cambria Math" w:hAnsi="Cambria Math" w:cs="Times"/>
                        <w:i/>
                        <w:color w:val="000000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"/>
                        <w:color w:val="000000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 w:cs="Times"/>
                        <w:color w:val="000000"/>
                      </w:rPr>
                      <m:t>n</m:t>
                    </m:r>
                  </m:e>
                </m:func>
              </m:oMath>
            </m:oMathPara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AE9FC" w14:textId="77777777" w:rsidR="00A601D1" w:rsidRPr="006B34AF" w:rsidRDefault="008163A7" w:rsidP="00A601D1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</w:rPr>
            </w:pPr>
            <m:oMathPara>
              <m:oMath>
                <m:r>
                  <m:rPr>
                    <m:nor/>
                  </m:rPr>
                  <w:rPr>
                    <w:rFonts w:ascii="Cambria Math" w:hAnsi="Cambria Math" w:cs="Times"/>
                    <w:color w:val="000000"/>
                  </w:rPr>
                  <m:t>n</m:t>
                </m:r>
                <m:func>
                  <m:funcPr>
                    <m:ctrlPr>
                      <w:rPr>
                        <w:rFonts w:ascii="Cambria Math" w:hAnsi="Cambria Math" w:cs="Times"/>
                        <w:i/>
                        <w:color w:val="000000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"/>
                        <w:color w:val="000000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 w:cs="Times"/>
                        <w:color w:val="000000"/>
                      </w:rPr>
                      <m:t>n</m:t>
                    </m:r>
                  </m:e>
                </m:func>
              </m:oMath>
            </m:oMathPara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F6D18" w14:textId="77777777" w:rsidR="00A601D1" w:rsidRPr="006B34AF" w:rsidRDefault="008163A7" w:rsidP="00A601D1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</w:rPr>
            </w:pPr>
            <m:oMathPara>
              <m:oMath>
                <m:r>
                  <m:rPr>
                    <m:nor/>
                  </m:rPr>
                  <w:rPr>
                    <w:rFonts w:ascii="Cambria Math" w:hAnsi="Cambria Math" w:cs="Times"/>
                    <w:color w:val="000000"/>
                  </w:rPr>
                  <m:t>n</m:t>
                </m:r>
                <m:func>
                  <m:funcPr>
                    <m:ctrlPr>
                      <w:rPr>
                        <w:rFonts w:ascii="Cambria Math" w:hAnsi="Cambria Math" w:cs="Times"/>
                        <w:i/>
                        <w:color w:val="000000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"/>
                        <w:color w:val="000000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 w:cs="Times"/>
                        <w:color w:val="000000"/>
                      </w:rPr>
                      <m:t>n</m:t>
                    </m:r>
                  </m:e>
                </m:func>
              </m:oMath>
            </m:oMathPara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91800" w14:textId="77777777" w:rsidR="00A601D1" w:rsidRPr="006B34AF" w:rsidRDefault="00910C10" w:rsidP="00A601D1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b/>
                <w:color w:val="FF000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"/>
                        <w:b/>
                        <w:color w:val="FF0000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 w:cs="Times"/>
                        <w:color w:val="FF0000"/>
                      </w:rPr>
                      <m:t>n</m:t>
                    </m:r>
                  </m:e>
                  <m:sup/>
                </m:sSup>
              </m:oMath>
            </m:oMathPara>
          </w:p>
        </w:tc>
        <w:tc>
          <w:tcPr>
            <w:tcW w:w="10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A6927" w14:textId="77777777" w:rsidR="00A601D1" w:rsidRPr="006B34AF" w:rsidRDefault="00D313E2" w:rsidP="00A601D1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</w:rPr>
            </w:pPr>
            <w:r w:rsidRPr="006B34AF">
              <w:rPr>
                <w:rFonts w:ascii="Times" w:hAnsi="Times" w:cs="Times"/>
                <w:color w:val="000000"/>
              </w:rPr>
              <w:t>Sim</w:t>
            </w:r>
          </w:p>
        </w:tc>
        <w:tc>
          <w:tcPr>
            <w:tcW w:w="17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DD0DD00" w14:textId="77777777" w:rsidR="00A601D1" w:rsidRPr="006B34AF" w:rsidRDefault="00E67312" w:rsidP="00A601D1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</w:rPr>
            </w:pPr>
            <w:r w:rsidRPr="006B34AF">
              <w:rPr>
                <w:rFonts w:ascii="Times" w:hAnsi="Times" w:cs="Times"/>
                <w:color w:val="000000"/>
              </w:rPr>
              <w:t>Junção</w:t>
            </w:r>
          </w:p>
        </w:tc>
      </w:tr>
      <w:tr w:rsidR="008163A7" w:rsidRPr="006B34AF" w14:paraId="520666C2" w14:textId="77777777" w:rsidTr="004550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1" w:type="dxa"/>
            <w:tcBorders>
              <w:top w:val="single" w:sz="4" w:space="0" w:color="auto"/>
              <w:right w:val="single" w:sz="4" w:space="0" w:color="auto"/>
            </w:tcBorders>
          </w:tcPr>
          <w:p w14:paraId="0808EEB3" w14:textId="77777777" w:rsidR="00A601D1" w:rsidRPr="006B34AF" w:rsidRDefault="00071CEE" w:rsidP="00A601D1">
            <w:pPr>
              <w:pStyle w:val="NormalWeb"/>
              <w:spacing w:before="0" w:beforeAutospacing="0" w:after="0" w:afterAutospacing="0"/>
              <w:jc w:val="both"/>
              <w:rPr>
                <w:rFonts w:ascii="Times" w:hAnsi="Times" w:cs="Times"/>
                <w:i/>
                <w:color w:val="000000"/>
              </w:rPr>
            </w:pPr>
            <w:r w:rsidRPr="006B34AF">
              <w:rPr>
                <w:rFonts w:ascii="Times" w:hAnsi="Times" w:cs="Times"/>
                <w:i/>
                <w:color w:val="000000"/>
              </w:rPr>
              <w:t>Bubble sort</w:t>
            </w:r>
          </w:p>
        </w:tc>
        <w:tc>
          <w:tcPr>
            <w:tcW w:w="108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9BA0EDC" w14:textId="77777777" w:rsidR="00A601D1" w:rsidRPr="006B34AF" w:rsidRDefault="00910C10" w:rsidP="00A601D1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"/>
                        <w:i/>
                        <w:color w:val="000000"/>
                      </w:rPr>
                    </m:ctrlPr>
                  </m:sSupPr>
                  <m:e>
                    <m:r>
                      <w:rPr>
                        <w:rFonts w:ascii="Cambria Math" w:hAnsi="Cambria Math" w:cs="Times"/>
                        <w:color w:val="000000"/>
                      </w:rPr>
                      <m:t>n</m:t>
                    </m:r>
                  </m:e>
                  <m:sup/>
                </m:sSup>
              </m:oMath>
            </m:oMathPara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1D8F2D9" w14:textId="77777777" w:rsidR="00A601D1" w:rsidRPr="006B34AF" w:rsidRDefault="00910C10" w:rsidP="00A601D1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"/>
                        <w:i/>
                        <w:color w:val="000000"/>
                      </w:rPr>
                    </m:ctrlPr>
                  </m:sSupPr>
                  <m:e>
                    <m:r>
                      <w:rPr>
                        <w:rFonts w:ascii="Cambria Math" w:hAnsi="Cambria Math" w:cs="Times"/>
                        <w:color w:val="000000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 w:cs="Times"/>
                        <w:color w:val="00000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AE96260" w14:textId="77777777" w:rsidR="00A601D1" w:rsidRPr="006B34AF" w:rsidRDefault="00910C10" w:rsidP="00A601D1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"/>
                        <w:i/>
                        <w:color w:val="000000"/>
                      </w:rPr>
                    </m:ctrlPr>
                  </m:sSupPr>
                  <m:e>
                    <m:r>
                      <w:rPr>
                        <w:rFonts w:ascii="Cambria Math" w:hAnsi="Cambria Math" w:cs="Times"/>
                        <w:color w:val="000000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 w:cs="Times"/>
                        <w:color w:val="00000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6FB3CC" w14:textId="77777777" w:rsidR="00A601D1" w:rsidRPr="006B34AF" w:rsidRDefault="008163A7" w:rsidP="00A601D1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b/>
                <w:color w:val="FF0000"/>
              </w:rPr>
            </w:pPr>
            <w:r w:rsidRPr="006B34AF">
              <w:rPr>
                <w:rFonts w:ascii="Times" w:hAnsi="Times" w:cs="Times"/>
                <w:b/>
                <w:color w:val="FF0000"/>
              </w:rPr>
              <w:t>1</w:t>
            </w:r>
            <w:r w:rsidR="003420A4" w:rsidRPr="006B34AF">
              <w:rPr>
                <w:rFonts w:ascii="Times" w:hAnsi="Times" w:cs="Times"/>
                <w:b/>
                <w:color w:val="FF0000"/>
              </w:rPr>
              <w:t xml:space="preserve">  </w:t>
            </w:r>
            <w:r w:rsidR="003420A4" w:rsidRPr="006B34AF">
              <w:rPr>
                <w:rFonts w:ascii="Times" w:hAnsi="Times" w:cs="Times"/>
                <w:b/>
                <w:color w:val="DEEAF6" w:themeColor="accent1" w:themeTint="33"/>
              </w:rPr>
              <w:t>.</w:t>
            </w:r>
          </w:p>
        </w:tc>
        <w:tc>
          <w:tcPr>
            <w:tcW w:w="10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651786A" w14:textId="77777777" w:rsidR="00A601D1" w:rsidRPr="006B34AF" w:rsidRDefault="00D313E2" w:rsidP="00A601D1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</w:rPr>
            </w:pPr>
            <w:r w:rsidRPr="006B34AF">
              <w:rPr>
                <w:rFonts w:ascii="Times" w:hAnsi="Times" w:cs="Times"/>
                <w:color w:val="000000"/>
              </w:rPr>
              <w:t>Sim</w:t>
            </w:r>
          </w:p>
        </w:tc>
        <w:tc>
          <w:tcPr>
            <w:tcW w:w="1789" w:type="dxa"/>
            <w:tcBorders>
              <w:top w:val="single" w:sz="4" w:space="0" w:color="auto"/>
              <w:left w:val="single" w:sz="4" w:space="0" w:color="auto"/>
            </w:tcBorders>
          </w:tcPr>
          <w:p w14:paraId="2E857C83" w14:textId="77777777" w:rsidR="00A601D1" w:rsidRPr="006B34AF" w:rsidRDefault="00A562C6" w:rsidP="00CB0A08">
            <w:pPr>
              <w:pStyle w:val="NormalWeb"/>
              <w:keepNext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</w:rPr>
            </w:pPr>
            <w:r w:rsidRPr="006B34AF">
              <w:rPr>
                <w:rFonts w:ascii="Times" w:hAnsi="Times" w:cs="Times"/>
                <w:color w:val="000000"/>
              </w:rPr>
              <w:t>Troca</w:t>
            </w:r>
          </w:p>
        </w:tc>
      </w:tr>
    </w:tbl>
    <w:p w14:paraId="5AA11104" w14:textId="77777777" w:rsidR="00A601D1" w:rsidRPr="006B34AF" w:rsidRDefault="00E67312" w:rsidP="00ED48B4">
      <w:pPr>
        <w:pStyle w:val="Legenda"/>
        <w:ind w:left="0" w:right="0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</w:rPr>
        <w:t>Fonte: Wikipedia (2021).</w:t>
      </w:r>
    </w:p>
    <w:p w14:paraId="7016BFE9" w14:textId="21C88143" w:rsidR="00FF4535" w:rsidRPr="006B34AF" w:rsidRDefault="00851C09" w:rsidP="00455072">
      <w:pPr>
        <w:pStyle w:val="NormalWeb"/>
        <w:jc w:val="both"/>
        <w:rPr>
          <w:rFonts w:ascii="Times" w:hAnsi="Times" w:cs="Times"/>
          <w:color w:val="000000"/>
        </w:rPr>
      </w:pPr>
      <w:r w:rsidRPr="006B34AF">
        <w:rPr>
          <w:rFonts w:ascii="Times" w:hAnsi="Times" w:cs="Times"/>
          <w:color w:val="000000"/>
        </w:rPr>
        <w:t xml:space="preserve">Os algoritmos elegidos foram selecionados da lista de desempenho dos que usam técnicas de comparação do </w:t>
      </w:r>
      <w:r w:rsidRPr="006B34AF">
        <w:rPr>
          <w:rFonts w:ascii="Times" w:hAnsi="Times" w:cs="Times"/>
          <w:i/>
          <w:color w:val="000000"/>
        </w:rPr>
        <w:t>Wikipedia</w:t>
      </w:r>
      <w:r w:rsidRPr="006B34AF">
        <w:rPr>
          <w:rFonts w:ascii="Times" w:hAnsi="Times" w:cs="Times"/>
          <w:color w:val="000000"/>
        </w:rPr>
        <w:t xml:space="preserve">, a qual foi transferido para o </w:t>
      </w:r>
      <w:r w:rsidRPr="006B34AF">
        <w:rPr>
          <w:rFonts w:ascii="Times" w:hAnsi="Times" w:cs="Times"/>
          <w:color w:val="000000"/>
        </w:rPr>
        <w:fldChar w:fldCharType="begin"/>
      </w:r>
      <w:r w:rsidRPr="006B34AF">
        <w:rPr>
          <w:rFonts w:ascii="Times" w:hAnsi="Times" w:cs="Times"/>
          <w:color w:val="000000"/>
        </w:rPr>
        <w:instrText xml:space="preserve"> REF _Ref73284515 \h  \* MERGEFORMAT </w:instrText>
      </w:r>
      <w:r w:rsidRPr="006B34AF">
        <w:rPr>
          <w:rFonts w:ascii="Times" w:hAnsi="Times" w:cs="Times"/>
          <w:color w:val="000000"/>
        </w:rPr>
      </w:r>
      <w:r w:rsidRPr="006B34AF">
        <w:rPr>
          <w:rFonts w:ascii="Times" w:hAnsi="Times" w:cs="Times"/>
          <w:color w:val="000000"/>
        </w:rPr>
        <w:fldChar w:fldCharType="separate"/>
      </w:r>
      <w:r w:rsidRPr="006B34AF">
        <w:rPr>
          <w:rFonts w:ascii="Times" w:hAnsi="Times" w:cs="Times"/>
          <w:color w:val="000000"/>
        </w:rPr>
        <w:t>Quadro 1</w:t>
      </w:r>
      <w:r w:rsidRPr="006B34AF">
        <w:rPr>
          <w:rFonts w:ascii="Times" w:hAnsi="Times" w:cs="Times"/>
          <w:color w:val="000000"/>
        </w:rPr>
        <w:fldChar w:fldCharType="end"/>
      </w:r>
      <w:r w:rsidRPr="006B34AF">
        <w:rPr>
          <w:rFonts w:ascii="Times" w:hAnsi="Times" w:cs="Times"/>
          <w:color w:val="000000"/>
        </w:rPr>
        <w:t xml:space="preserve">. Com este layout pode-se observar que a escolha se justifica pelo fato de todos serem técnicas de comparação, possuindo complexidades diferentes em melhor caso para </w:t>
      </w:r>
      <w:r w:rsidR="00407572">
        <w:rPr>
          <w:rFonts w:ascii="Times" w:hAnsi="Times" w:cs="Times"/>
          <w:i/>
          <w:color w:val="000000"/>
        </w:rPr>
        <w:t xml:space="preserve">Merge </w:t>
      </w:r>
      <w:r w:rsidRPr="006B34AF">
        <w:rPr>
          <w:rFonts w:ascii="Times" w:hAnsi="Times" w:cs="Times"/>
          <w:i/>
          <w:color w:val="000000"/>
        </w:rPr>
        <w:t>sort</w:t>
      </w:r>
      <w:r w:rsidR="0052055A" w:rsidRPr="006B34AF">
        <w:rPr>
          <w:rFonts w:ascii="Times" w:hAnsi="Times" w:cs="Times"/>
          <w:i/>
          <w:color w:val="000000"/>
        </w:rPr>
        <w:t xml:space="preserve"> </w:t>
      </w:r>
      <w:r w:rsidRPr="006B34AF">
        <w:rPr>
          <w:rFonts w:ascii="Times" w:hAnsi="Times" w:cs="Times"/>
          <w:i/>
          <w:color w:val="000000"/>
        </w:rPr>
        <w:t>(</w:t>
      </w:r>
      <m:oMath>
        <m:r>
          <m:rPr>
            <m:nor/>
          </m:rPr>
          <w:rPr>
            <w:rFonts w:ascii="Times" w:hAnsi="Times" w:cs="Times"/>
            <w:i/>
            <w:color w:val="000000"/>
          </w:rPr>
          <m:t>n</m:t>
        </m:r>
        <m:func>
          <m:funcPr>
            <m:ctrlPr>
              <w:rPr>
                <w:rFonts w:ascii="Cambria Math" w:hAnsi="Cambria Math" w:cs="Times"/>
                <w:i/>
                <w:color w:val="000000"/>
              </w:rPr>
            </m:ctrlPr>
          </m:funcPr>
          <m:fName>
            <m:r>
              <w:rPr>
                <w:rFonts w:ascii="Cambria Math" w:hAnsi="Cambria Math" w:cs="Times"/>
                <w:color w:val="000000"/>
              </w:rPr>
              <m:t>log</m:t>
            </m:r>
          </m:fName>
          <m:e>
            <m:r>
              <w:rPr>
                <w:rFonts w:ascii="Cambria Math" w:hAnsi="Cambria Math" w:cs="Times"/>
                <w:color w:val="000000"/>
              </w:rPr>
              <m:t>n</m:t>
            </m:r>
          </m:e>
        </m:func>
      </m:oMath>
      <w:r w:rsidRPr="006B34AF">
        <w:rPr>
          <w:rFonts w:ascii="Times" w:hAnsi="Times" w:cs="Times"/>
          <w:i/>
          <w:color w:val="000000"/>
        </w:rPr>
        <w:t>)</w:t>
      </w:r>
      <w:r w:rsidRPr="006B34AF">
        <w:rPr>
          <w:rFonts w:ascii="Times" w:hAnsi="Times" w:cs="Times"/>
          <w:color w:val="000000"/>
        </w:rPr>
        <w:t xml:space="preserve"> e </w:t>
      </w:r>
      <w:r w:rsidRPr="006B34AF">
        <w:rPr>
          <w:rFonts w:ascii="Times" w:hAnsi="Times" w:cs="Times"/>
          <w:i/>
          <w:color w:val="000000"/>
        </w:rPr>
        <w:t>Bubble sort</w:t>
      </w:r>
      <w:r w:rsidR="0052055A" w:rsidRPr="006B34AF">
        <w:rPr>
          <w:rFonts w:ascii="Times" w:hAnsi="Times" w:cs="Times"/>
          <w:i/>
          <w:color w:val="000000"/>
        </w:rPr>
        <w:t xml:space="preserve"> </w:t>
      </w:r>
      <w:r w:rsidRPr="006B34AF">
        <w:rPr>
          <w:rFonts w:ascii="Times" w:hAnsi="Times" w:cs="Times"/>
          <w:i/>
          <w:color w:val="000000"/>
        </w:rPr>
        <w:t>(</w:t>
      </w:r>
      <m:oMath>
        <m:sSup>
          <m:sSupPr>
            <m:ctrlPr>
              <w:rPr>
                <w:rFonts w:ascii="Cambria Math" w:hAnsi="Cambria Math" w:cs="Times"/>
                <w:i/>
                <w:color w:val="000000"/>
              </w:rPr>
            </m:ctrlPr>
          </m:sSupPr>
          <m:e>
            <m:r>
              <w:rPr>
                <w:rFonts w:ascii="Cambria Math" w:hAnsi="Cambria Math" w:cs="Times"/>
                <w:color w:val="000000"/>
              </w:rPr>
              <m:t>n</m:t>
            </m:r>
          </m:e>
          <m:sup/>
        </m:sSup>
      </m:oMath>
      <w:r w:rsidRPr="006B34AF">
        <w:rPr>
          <w:rFonts w:ascii="Times" w:hAnsi="Times" w:cs="Times"/>
          <w:i/>
          <w:color w:val="000000"/>
        </w:rPr>
        <w:t>)</w:t>
      </w:r>
      <w:r w:rsidRPr="006B34AF">
        <w:rPr>
          <w:rFonts w:ascii="Times" w:hAnsi="Times" w:cs="Times"/>
          <w:color w:val="000000"/>
        </w:rPr>
        <w:t xml:space="preserve">, em caso médio para </w:t>
      </w:r>
      <w:r w:rsidRPr="006B34AF">
        <w:rPr>
          <w:rFonts w:ascii="Times" w:hAnsi="Times" w:cs="Times"/>
          <w:i/>
          <w:color w:val="000000"/>
        </w:rPr>
        <w:t>Quick sort</w:t>
      </w:r>
      <w:r w:rsidR="0052055A" w:rsidRPr="006B34AF">
        <w:rPr>
          <w:rFonts w:ascii="Times" w:hAnsi="Times" w:cs="Times"/>
          <w:i/>
          <w:color w:val="000000"/>
        </w:rPr>
        <w:t xml:space="preserve"> </w:t>
      </w:r>
      <w:r w:rsidRPr="006B34AF">
        <w:rPr>
          <w:rFonts w:ascii="Times" w:hAnsi="Times" w:cs="Times"/>
          <w:i/>
          <w:color w:val="000000"/>
        </w:rPr>
        <w:t>(</w:t>
      </w:r>
      <m:oMath>
        <m:r>
          <m:rPr>
            <m:nor/>
          </m:rPr>
          <w:rPr>
            <w:rFonts w:ascii="Times" w:hAnsi="Times" w:cs="Times"/>
            <w:i/>
            <w:color w:val="000000"/>
          </w:rPr>
          <m:t>n</m:t>
        </m:r>
        <m:func>
          <m:funcPr>
            <m:ctrlPr>
              <w:rPr>
                <w:rFonts w:ascii="Cambria Math" w:hAnsi="Cambria Math" w:cs="Times"/>
                <w:i/>
                <w:color w:val="000000"/>
              </w:rPr>
            </m:ctrlPr>
          </m:funcPr>
          <m:fName>
            <m:r>
              <w:rPr>
                <w:rFonts w:ascii="Cambria Math" w:hAnsi="Cambria Math" w:cs="Times"/>
                <w:color w:val="000000"/>
              </w:rPr>
              <m:t>log</m:t>
            </m:r>
          </m:fName>
          <m:e>
            <m:r>
              <w:rPr>
                <w:rFonts w:ascii="Cambria Math" w:hAnsi="Cambria Math" w:cs="Times"/>
                <w:color w:val="000000"/>
              </w:rPr>
              <m:t>n</m:t>
            </m:r>
          </m:e>
        </m:func>
      </m:oMath>
      <w:r w:rsidRPr="006B34AF">
        <w:rPr>
          <w:rFonts w:ascii="Times" w:hAnsi="Times" w:cs="Times"/>
          <w:color w:val="000000"/>
        </w:rPr>
        <w:t xml:space="preserve">) e </w:t>
      </w:r>
      <w:r w:rsidRPr="006B34AF">
        <w:rPr>
          <w:rFonts w:ascii="Times" w:hAnsi="Times" w:cs="Times"/>
          <w:i/>
          <w:color w:val="000000"/>
        </w:rPr>
        <w:t>Bubble sort</w:t>
      </w:r>
      <w:r w:rsidR="0052055A" w:rsidRPr="006B34AF">
        <w:rPr>
          <w:rFonts w:ascii="Times" w:hAnsi="Times" w:cs="Times"/>
          <w:i/>
          <w:color w:val="000000"/>
        </w:rPr>
        <w:t xml:space="preserve"> </w:t>
      </w:r>
      <w:r w:rsidRPr="006B34AF">
        <w:rPr>
          <w:rFonts w:ascii="Times" w:hAnsi="Times" w:cs="Times"/>
          <w:i/>
          <w:color w:val="000000"/>
        </w:rPr>
        <w:t>(</w:t>
      </w:r>
      <m:oMath>
        <m:sSup>
          <m:sSupPr>
            <m:ctrlPr>
              <w:rPr>
                <w:rFonts w:ascii="Cambria Math" w:hAnsi="Cambria Math" w:cs="Times"/>
                <w:i/>
                <w:color w:val="000000"/>
              </w:rPr>
            </m:ctrlPr>
          </m:sSupPr>
          <m:e>
            <m:r>
              <w:rPr>
                <w:rFonts w:ascii="Cambria Math" w:hAnsi="Cambria Math" w:cs="Times"/>
                <w:color w:val="000000"/>
              </w:rPr>
              <m:t>n</m:t>
            </m:r>
          </m:e>
          <m:sup>
            <m:r>
              <w:rPr>
                <w:rFonts w:ascii="Cambria Math" w:hAnsi="Cambria Math" w:cs="Times"/>
                <w:color w:val="000000"/>
              </w:rPr>
              <m:t>2</m:t>
            </m:r>
          </m:sup>
        </m:sSup>
      </m:oMath>
      <w:r w:rsidRPr="006B34AF">
        <w:rPr>
          <w:rFonts w:ascii="Times" w:hAnsi="Times" w:cs="Times"/>
          <w:i/>
          <w:color w:val="000000"/>
        </w:rPr>
        <w:t>)</w:t>
      </w:r>
      <w:r w:rsidRPr="006B34AF">
        <w:rPr>
          <w:rFonts w:ascii="Times" w:hAnsi="Times" w:cs="Times"/>
          <w:color w:val="000000"/>
        </w:rPr>
        <w:t xml:space="preserve">, e no pior caso </w:t>
      </w:r>
      <w:r w:rsidR="00407572">
        <w:rPr>
          <w:rFonts w:ascii="Times" w:hAnsi="Times" w:cs="Times"/>
          <w:i/>
          <w:color w:val="000000"/>
        </w:rPr>
        <w:t xml:space="preserve">Merge </w:t>
      </w:r>
      <w:r w:rsidRPr="006B34AF">
        <w:rPr>
          <w:rFonts w:ascii="Times" w:hAnsi="Times" w:cs="Times"/>
          <w:i/>
          <w:color w:val="000000"/>
        </w:rPr>
        <w:t>sort</w:t>
      </w:r>
      <w:r w:rsidR="0052055A" w:rsidRPr="006B34AF">
        <w:rPr>
          <w:rFonts w:ascii="Times" w:hAnsi="Times" w:cs="Times"/>
          <w:i/>
          <w:color w:val="000000"/>
        </w:rPr>
        <w:t xml:space="preserve"> </w:t>
      </w:r>
      <w:r w:rsidRPr="006B34AF">
        <w:rPr>
          <w:rFonts w:ascii="Times" w:hAnsi="Times" w:cs="Times"/>
          <w:i/>
          <w:color w:val="000000"/>
        </w:rPr>
        <w:t>(</w:t>
      </w:r>
      <m:oMath>
        <m:r>
          <m:rPr>
            <m:nor/>
          </m:rPr>
          <w:rPr>
            <w:rFonts w:ascii="Times" w:hAnsi="Times" w:cs="Times"/>
            <w:i/>
            <w:color w:val="000000"/>
          </w:rPr>
          <m:t>n</m:t>
        </m:r>
        <m:func>
          <m:funcPr>
            <m:ctrlPr>
              <w:rPr>
                <w:rFonts w:ascii="Cambria Math" w:hAnsi="Cambria Math" w:cs="Times"/>
                <w:i/>
                <w:color w:val="000000"/>
              </w:rPr>
            </m:ctrlPr>
          </m:funcPr>
          <m:fName>
            <m:r>
              <w:rPr>
                <w:rFonts w:ascii="Cambria Math" w:hAnsi="Cambria Math" w:cs="Times"/>
                <w:color w:val="000000"/>
              </w:rPr>
              <m:t>log</m:t>
            </m:r>
          </m:fName>
          <m:e>
            <m:r>
              <w:rPr>
                <w:rFonts w:ascii="Cambria Math" w:hAnsi="Cambria Math" w:cs="Times"/>
                <w:color w:val="000000"/>
              </w:rPr>
              <m:t>n</m:t>
            </m:r>
          </m:e>
        </m:func>
      </m:oMath>
      <w:r w:rsidRPr="006B34AF">
        <w:rPr>
          <w:rFonts w:ascii="Times" w:hAnsi="Times" w:cs="Times"/>
          <w:i/>
          <w:color w:val="000000"/>
        </w:rPr>
        <w:t>)</w:t>
      </w:r>
      <w:r w:rsidRPr="006B34AF">
        <w:rPr>
          <w:rFonts w:ascii="Times" w:hAnsi="Times" w:cs="Times"/>
          <w:color w:val="000000"/>
        </w:rPr>
        <w:t xml:space="preserve"> e </w:t>
      </w:r>
      <w:r w:rsidRPr="006B34AF">
        <w:rPr>
          <w:rFonts w:ascii="Times" w:hAnsi="Times" w:cs="Times"/>
          <w:i/>
          <w:color w:val="000000"/>
        </w:rPr>
        <w:t>Quick sort</w:t>
      </w:r>
      <w:r w:rsidR="0052055A" w:rsidRPr="006B34AF">
        <w:rPr>
          <w:rFonts w:ascii="Times" w:hAnsi="Times" w:cs="Times"/>
          <w:i/>
          <w:color w:val="000000"/>
        </w:rPr>
        <w:t xml:space="preserve"> </w:t>
      </w:r>
      <w:r w:rsidRPr="006B34AF">
        <w:rPr>
          <w:rFonts w:ascii="Times" w:hAnsi="Times" w:cs="Times"/>
          <w:i/>
          <w:color w:val="000000"/>
        </w:rPr>
        <w:t>(</w:t>
      </w:r>
      <m:oMath>
        <m:sSup>
          <m:sSupPr>
            <m:ctrlPr>
              <w:rPr>
                <w:rFonts w:ascii="Cambria Math" w:hAnsi="Cambria Math" w:cs="Times"/>
                <w:i/>
                <w:color w:val="000000"/>
              </w:rPr>
            </m:ctrlPr>
          </m:sSupPr>
          <m:e>
            <m:r>
              <w:rPr>
                <w:rFonts w:ascii="Cambria Math" w:hAnsi="Cambria Math" w:cs="Times"/>
                <w:color w:val="000000"/>
              </w:rPr>
              <m:t>n</m:t>
            </m:r>
          </m:e>
          <m:sup>
            <m:r>
              <w:rPr>
                <w:rFonts w:ascii="Cambria Math" w:hAnsi="Cambria Math" w:cs="Times"/>
                <w:color w:val="000000"/>
              </w:rPr>
              <m:t>2</m:t>
            </m:r>
          </m:sup>
        </m:sSup>
      </m:oMath>
      <w:r w:rsidRPr="006B34AF">
        <w:rPr>
          <w:rFonts w:ascii="Times" w:hAnsi="Times" w:cs="Times"/>
          <w:i/>
          <w:color w:val="000000"/>
        </w:rPr>
        <w:t>)</w:t>
      </w:r>
      <w:r w:rsidRPr="006B34AF">
        <w:rPr>
          <w:rFonts w:ascii="Times" w:hAnsi="Times" w:cs="Times"/>
          <w:color w:val="000000"/>
        </w:rPr>
        <w:t>. No quesito memória os três são diferentes, assim como o método que utilizam também os distingue. E o último dos critérios elencados para uma diferença significativa ficou com a memória que as ordens são significativamente diferentes.</w:t>
      </w:r>
    </w:p>
    <w:p w14:paraId="33CD3858" w14:textId="77777777" w:rsidR="00221280" w:rsidRPr="006B34AF" w:rsidRDefault="00221280" w:rsidP="00CA288F">
      <w:pPr>
        <w:pStyle w:val="Ttulo1"/>
        <w:numPr>
          <w:ilvl w:val="1"/>
          <w:numId w:val="21"/>
        </w:numPr>
        <w:tabs>
          <w:tab w:val="clear" w:pos="720"/>
        </w:tabs>
        <w:ind w:left="426"/>
      </w:pPr>
      <w:r w:rsidRPr="006B34AF">
        <w:t>Entrada de Arquivo</w:t>
      </w:r>
    </w:p>
    <w:p w14:paraId="62F7549E" w14:textId="77777777" w:rsidR="00C07219" w:rsidRPr="006B34AF" w:rsidRDefault="00B21E68" w:rsidP="0021725E">
      <w:pPr>
        <w:pStyle w:val="NormalWeb"/>
        <w:jc w:val="both"/>
        <w:rPr>
          <w:rFonts w:ascii="Times" w:hAnsi="Times" w:cs="Times"/>
          <w:color w:val="000000"/>
        </w:rPr>
      </w:pPr>
      <w:r w:rsidRPr="006B34AF">
        <w:rPr>
          <w:rFonts w:ascii="Times" w:hAnsi="Times" w:cs="Times"/>
          <w:color w:val="000000"/>
        </w:rPr>
        <w:t xml:space="preserve">Conforme as instruções da atividade proposta </w:t>
      </w:r>
      <w:r w:rsidR="00C07219" w:rsidRPr="006B34AF">
        <w:rPr>
          <w:rFonts w:ascii="Times" w:hAnsi="Times" w:cs="Times"/>
          <w:color w:val="000000"/>
        </w:rPr>
        <w:t xml:space="preserve">o executável recebe um arquivo de entrada com apenas 2 linhas. Na primeira, um valor numérico com a quantidade de linhas para ordenar e na segunda, qual o método a ser executado, conforme ilustrado na </w:t>
      </w:r>
      <w:r w:rsidR="00C07219" w:rsidRPr="006B34AF">
        <w:rPr>
          <w:rFonts w:ascii="Times" w:hAnsi="Times" w:cs="Times"/>
          <w:color w:val="000000"/>
        </w:rPr>
        <w:fldChar w:fldCharType="begin"/>
      </w:r>
      <w:r w:rsidR="00C07219" w:rsidRPr="006B34AF">
        <w:rPr>
          <w:rFonts w:ascii="Times" w:hAnsi="Times" w:cs="Times"/>
          <w:color w:val="000000"/>
        </w:rPr>
        <w:instrText xml:space="preserve"> REF _Ref73289920 \h </w:instrText>
      </w:r>
      <w:r w:rsidR="00C07219" w:rsidRPr="006B34AF">
        <w:rPr>
          <w:rFonts w:ascii="Times" w:hAnsi="Times" w:cs="Times"/>
          <w:color w:val="000000"/>
        </w:rPr>
      </w:r>
      <w:r w:rsidR="00C07219" w:rsidRPr="006B34AF">
        <w:rPr>
          <w:rFonts w:ascii="Times" w:hAnsi="Times" w:cs="Times"/>
          <w:color w:val="000000"/>
        </w:rPr>
        <w:fldChar w:fldCharType="separate"/>
      </w:r>
      <w:r w:rsidR="00DF597E" w:rsidRPr="006B34AF">
        <w:rPr>
          <w:rFonts w:ascii="Times" w:hAnsi="Times" w:cs="Times"/>
        </w:rPr>
        <w:t xml:space="preserve">Figura </w:t>
      </w:r>
      <w:r w:rsidR="00DF597E">
        <w:rPr>
          <w:rFonts w:ascii="Times" w:hAnsi="Times" w:cs="Times"/>
          <w:noProof/>
        </w:rPr>
        <w:t>2</w:t>
      </w:r>
      <w:r w:rsidR="00C07219" w:rsidRPr="006B34AF">
        <w:rPr>
          <w:rFonts w:ascii="Times" w:hAnsi="Times" w:cs="Times"/>
          <w:color w:val="000000"/>
        </w:rPr>
        <w:fldChar w:fldCharType="end"/>
      </w:r>
      <w:r w:rsidR="00B8735C">
        <w:rPr>
          <w:rFonts w:ascii="Times" w:hAnsi="Times" w:cs="Times"/>
          <w:color w:val="000000"/>
        </w:rPr>
        <w:t>B</w:t>
      </w:r>
      <w:r w:rsidR="00C07219" w:rsidRPr="006B34AF">
        <w:rPr>
          <w:rFonts w:ascii="Times" w:hAnsi="Times" w:cs="Times"/>
          <w:color w:val="000000"/>
        </w:rPr>
        <w:t>. Este arquivo, além da sua parametrização, esta convencionado:</w:t>
      </w:r>
    </w:p>
    <w:p w14:paraId="45762AA2" w14:textId="77777777" w:rsidR="004B6089" w:rsidRPr="006B34AF" w:rsidRDefault="00701A73" w:rsidP="00136EF7">
      <w:pPr>
        <w:pStyle w:val="NormalWeb"/>
        <w:numPr>
          <w:ilvl w:val="0"/>
          <w:numId w:val="22"/>
        </w:numPr>
        <w:spacing w:before="0" w:beforeAutospacing="0" w:after="0" w:afterAutospacing="0"/>
        <w:jc w:val="both"/>
        <w:rPr>
          <w:rFonts w:ascii="Times" w:hAnsi="Times" w:cs="Times"/>
          <w:color w:val="000000"/>
        </w:rPr>
      </w:pPr>
      <w:r w:rsidRPr="006B34AF">
        <w:rPr>
          <w:rFonts w:ascii="Times" w:hAnsi="Times" w:cs="Times"/>
          <w:color w:val="000000"/>
        </w:rPr>
        <w:t>Com</w:t>
      </w:r>
      <w:r w:rsidR="00C07219" w:rsidRPr="006B34AF">
        <w:rPr>
          <w:rFonts w:ascii="Times" w:hAnsi="Times" w:cs="Times"/>
          <w:color w:val="000000"/>
        </w:rPr>
        <w:t xml:space="preserve"> a nomenclatura de </w:t>
      </w:r>
      <w:r w:rsidR="00C07219" w:rsidRPr="006B34AF">
        <w:rPr>
          <w:rFonts w:ascii="Times" w:hAnsi="Times" w:cs="Times"/>
          <w:b/>
          <w:color w:val="000000"/>
        </w:rPr>
        <w:t>“entrada.txt”</w:t>
      </w:r>
      <w:r w:rsidR="00C07219" w:rsidRPr="006B34AF">
        <w:rPr>
          <w:rFonts w:ascii="Times" w:hAnsi="Times" w:cs="Times"/>
          <w:color w:val="000000"/>
        </w:rPr>
        <w:t>, salvo no mesmo diretório do executável;</w:t>
      </w:r>
    </w:p>
    <w:p w14:paraId="614E5EA5" w14:textId="77777777" w:rsidR="00C07219" w:rsidRPr="006B34AF" w:rsidRDefault="00701A73" w:rsidP="00C07219">
      <w:pPr>
        <w:pStyle w:val="NormalWeb"/>
        <w:numPr>
          <w:ilvl w:val="0"/>
          <w:numId w:val="22"/>
        </w:numPr>
        <w:spacing w:before="120" w:beforeAutospacing="0" w:after="0" w:afterAutospacing="0"/>
        <w:jc w:val="both"/>
        <w:rPr>
          <w:rFonts w:ascii="Times" w:hAnsi="Times" w:cs="Times"/>
          <w:color w:val="000000"/>
        </w:rPr>
      </w:pPr>
      <w:r w:rsidRPr="006B34AF">
        <w:rPr>
          <w:rFonts w:ascii="Times" w:hAnsi="Times" w:cs="Times"/>
          <w:color w:val="000000"/>
        </w:rPr>
        <w:t>Identificação dos algoritmos no código estão padronizados como:</w:t>
      </w:r>
    </w:p>
    <w:p w14:paraId="1691B8F6" w14:textId="77777777" w:rsidR="00701A73" w:rsidRPr="006B34AF" w:rsidRDefault="00701A73" w:rsidP="00701A73">
      <w:pPr>
        <w:pStyle w:val="NormalWeb"/>
        <w:numPr>
          <w:ilvl w:val="1"/>
          <w:numId w:val="22"/>
        </w:numPr>
        <w:spacing w:before="120" w:beforeAutospacing="0" w:after="0" w:afterAutospacing="0"/>
        <w:jc w:val="both"/>
        <w:rPr>
          <w:rFonts w:ascii="Times" w:hAnsi="Times" w:cs="Times"/>
          <w:color w:val="000000"/>
        </w:rPr>
      </w:pPr>
      <w:r w:rsidRPr="006B34AF">
        <w:rPr>
          <w:rFonts w:ascii="Times" w:hAnsi="Times" w:cs="Times"/>
          <w:b/>
          <w:i/>
          <w:color w:val="000000"/>
        </w:rPr>
        <w:t>bubble</w:t>
      </w:r>
      <w:r w:rsidRPr="006B34AF">
        <w:rPr>
          <w:rFonts w:ascii="Times" w:hAnsi="Times" w:cs="Times"/>
          <w:color w:val="000000"/>
        </w:rPr>
        <w:t xml:space="preserve"> – para executar o </w:t>
      </w:r>
      <w:r w:rsidRPr="006B34AF">
        <w:rPr>
          <w:rFonts w:ascii="Times" w:hAnsi="Times" w:cs="Times"/>
          <w:i/>
          <w:color w:val="000000"/>
        </w:rPr>
        <w:t>Bubble Sort</w:t>
      </w:r>
      <w:r w:rsidRPr="006B34AF">
        <w:rPr>
          <w:rFonts w:ascii="Times" w:hAnsi="Times" w:cs="Times"/>
          <w:color w:val="000000"/>
        </w:rPr>
        <w:t>;</w:t>
      </w:r>
    </w:p>
    <w:p w14:paraId="6F7160C0" w14:textId="77777777" w:rsidR="00701A73" w:rsidRPr="006B34AF" w:rsidRDefault="00701A73" w:rsidP="00701A73">
      <w:pPr>
        <w:pStyle w:val="NormalWeb"/>
        <w:numPr>
          <w:ilvl w:val="1"/>
          <w:numId w:val="22"/>
        </w:numPr>
        <w:spacing w:before="120" w:beforeAutospacing="0" w:after="0" w:afterAutospacing="0"/>
        <w:jc w:val="both"/>
        <w:rPr>
          <w:rFonts w:ascii="Times" w:hAnsi="Times" w:cs="Times"/>
          <w:color w:val="000000"/>
        </w:rPr>
      </w:pPr>
      <w:r w:rsidRPr="006B34AF">
        <w:rPr>
          <w:rFonts w:ascii="Times" w:hAnsi="Times" w:cs="Times"/>
          <w:b/>
          <w:i/>
          <w:color w:val="000000"/>
        </w:rPr>
        <w:t>merge</w:t>
      </w:r>
      <w:r w:rsidRPr="006B34AF">
        <w:rPr>
          <w:rFonts w:ascii="Times" w:hAnsi="Times" w:cs="Times"/>
          <w:color w:val="000000"/>
        </w:rPr>
        <w:t xml:space="preserve"> – para executar o </w:t>
      </w:r>
      <w:r w:rsidRPr="006B34AF">
        <w:rPr>
          <w:rFonts w:ascii="Times" w:hAnsi="Times" w:cs="Times"/>
          <w:i/>
          <w:color w:val="000000"/>
        </w:rPr>
        <w:t>Meger Sort</w:t>
      </w:r>
      <w:r w:rsidRPr="006B34AF">
        <w:rPr>
          <w:rFonts w:ascii="Times" w:hAnsi="Times" w:cs="Times"/>
          <w:color w:val="000000"/>
        </w:rPr>
        <w:t>;</w:t>
      </w:r>
    </w:p>
    <w:p w14:paraId="6B99861B" w14:textId="77777777" w:rsidR="00701A73" w:rsidRDefault="00907B75" w:rsidP="00701A73">
      <w:pPr>
        <w:pStyle w:val="NormalWeb"/>
        <w:numPr>
          <w:ilvl w:val="1"/>
          <w:numId w:val="22"/>
        </w:numPr>
        <w:spacing w:before="120" w:beforeAutospacing="0" w:after="0" w:afterAutospacing="0"/>
        <w:jc w:val="both"/>
        <w:rPr>
          <w:rFonts w:ascii="Times" w:hAnsi="Times" w:cs="Times"/>
          <w:color w:val="000000"/>
        </w:rPr>
      </w:pPr>
      <w:r w:rsidRPr="006B34AF">
        <w:rPr>
          <w:rFonts w:ascii="Times" w:hAnsi="Times" w:cs="Times"/>
          <w:b/>
          <w:i/>
          <w:color w:val="000000"/>
        </w:rPr>
        <w:t>quick</w:t>
      </w:r>
      <w:r w:rsidRPr="006B34AF">
        <w:rPr>
          <w:rFonts w:ascii="Times" w:hAnsi="Times" w:cs="Times"/>
          <w:color w:val="000000"/>
        </w:rPr>
        <w:t xml:space="preserve"> – para executar o </w:t>
      </w:r>
      <w:r w:rsidRPr="006B34AF">
        <w:rPr>
          <w:rFonts w:ascii="Times" w:hAnsi="Times" w:cs="Times"/>
          <w:i/>
          <w:color w:val="000000"/>
        </w:rPr>
        <w:t>Quick Sort</w:t>
      </w:r>
      <w:r w:rsidRPr="006B34AF">
        <w:rPr>
          <w:rFonts w:ascii="Times" w:hAnsi="Times" w:cs="Times"/>
          <w:color w:val="000000"/>
        </w:rPr>
        <w:t>.</w:t>
      </w:r>
    </w:p>
    <w:p w14:paraId="7BBAAA6C" w14:textId="77777777" w:rsidR="004217E9" w:rsidRPr="006B34AF" w:rsidRDefault="004217E9" w:rsidP="004217E9">
      <w:pPr>
        <w:pStyle w:val="NormalWeb"/>
        <w:jc w:val="both"/>
        <w:rPr>
          <w:rFonts w:ascii="Times" w:hAnsi="Times" w:cs="Times"/>
          <w:color w:val="000000"/>
        </w:rPr>
      </w:pPr>
      <w:r w:rsidRPr="006B34AF">
        <w:rPr>
          <w:rFonts w:ascii="Times" w:hAnsi="Times" w:cs="Times"/>
          <w:color w:val="000000"/>
        </w:rPr>
        <w:t xml:space="preserve">Ainda na </w:t>
      </w:r>
      <w:r w:rsidRPr="006B34AF">
        <w:rPr>
          <w:rFonts w:ascii="Times" w:hAnsi="Times" w:cs="Times"/>
          <w:color w:val="000000"/>
        </w:rPr>
        <w:fldChar w:fldCharType="begin"/>
      </w:r>
      <w:r w:rsidRPr="006B34AF">
        <w:rPr>
          <w:rFonts w:ascii="Times" w:hAnsi="Times" w:cs="Times"/>
          <w:color w:val="000000"/>
        </w:rPr>
        <w:instrText xml:space="preserve"> REF _Ref73289920 \h </w:instrText>
      </w:r>
      <w:r w:rsidRPr="006B34AF">
        <w:rPr>
          <w:rFonts w:ascii="Times" w:hAnsi="Times" w:cs="Times"/>
          <w:color w:val="000000"/>
        </w:rPr>
      </w:r>
      <w:r w:rsidRPr="006B34AF">
        <w:rPr>
          <w:rFonts w:ascii="Times" w:hAnsi="Times" w:cs="Times"/>
          <w:color w:val="000000"/>
        </w:rPr>
        <w:fldChar w:fldCharType="separate"/>
      </w:r>
      <w:r w:rsidRPr="006B34AF">
        <w:rPr>
          <w:rFonts w:ascii="Times" w:hAnsi="Times" w:cs="Times"/>
        </w:rPr>
        <w:t xml:space="preserve">Figura </w:t>
      </w:r>
      <w:r>
        <w:rPr>
          <w:rFonts w:ascii="Times" w:hAnsi="Times" w:cs="Times"/>
          <w:noProof/>
        </w:rPr>
        <w:t>2</w:t>
      </w:r>
      <w:r w:rsidRPr="006B34AF">
        <w:rPr>
          <w:rFonts w:ascii="Times" w:hAnsi="Times" w:cs="Times"/>
          <w:color w:val="000000"/>
        </w:rPr>
        <w:fldChar w:fldCharType="end"/>
      </w:r>
      <w:r>
        <w:rPr>
          <w:rFonts w:ascii="Times" w:hAnsi="Times" w:cs="Times"/>
          <w:color w:val="000000"/>
        </w:rPr>
        <w:t>A</w:t>
      </w:r>
      <w:r w:rsidRPr="006B34AF">
        <w:rPr>
          <w:rFonts w:ascii="Times" w:hAnsi="Times" w:cs="Times"/>
          <w:color w:val="000000"/>
        </w:rPr>
        <w:t>, foi demonstrado o código fonte da abertura do arquivo em que são armazenados em “n” a quantidade de números para ordenas e em “tipoSort” o algoritmo que será executado pelo executável.</w:t>
      </w:r>
    </w:p>
    <w:p w14:paraId="4328F1BD" w14:textId="77777777" w:rsidR="00E20FFB" w:rsidRPr="006B34AF" w:rsidRDefault="004217E9" w:rsidP="00243885">
      <w:pPr>
        <w:pStyle w:val="NormalWeb"/>
        <w:spacing w:after="0" w:afterAutospacing="0"/>
        <w:ind w:right="-284"/>
        <w:jc w:val="center"/>
        <w:rPr>
          <w:rFonts w:ascii="Times" w:hAnsi="Times" w:cs="Times"/>
          <w:color w:val="00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9E70D17" wp14:editId="6D849FBA">
                <wp:simplePos x="0" y="0"/>
                <wp:positionH relativeFrom="column">
                  <wp:posOffset>2368550</wp:posOffset>
                </wp:positionH>
                <wp:positionV relativeFrom="paragraph">
                  <wp:posOffset>966940</wp:posOffset>
                </wp:positionV>
                <wp:extent cx="261257" cy="279070"/>
                <wp:effectExtent l="0" t="0" r="5715" b="6985"/>
                <wp:wrapNone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57" cy="2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327F3FCA" w14:textId="77777777" w:rsidR="00910C10" w:rsidRDefault="00910C10" w:rsidP="00B8735C">
                            <w: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E70D17" id="_x0000_t202" coordsize="21600,21600" o:spt="202" path="m,l,21600r21600,l21600,xe">
                <v:stroke joinstyle="miter"/>
                <v:path gradientshapeok="t" o:connecttype="rect"/>
              </v:shapetype>
              <v:shape id="Caixa de Texto 20" o:spid="_x0000_s1027" type="#_x0000_t202" style="position:absolute;left:0;text-align:left;margin-left:186.5pt;margin-top:76.15pt;width:20.55pt;height:21.9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" filled="f" stroked="f">
                <v:textbox inset="0,0,0,0">
                  <w:txbxContent>
                    <w:p w14:paraId="327F3FCA" w14:textId="77777777" w:rsidR="00910C10" w:rsidRDefault="00910C10" w:rsidP="00B8735C">
                      <w: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E18698F" wp14:editId="13F0A326">
                <wp:simplePos x="0" y="0"/>
                <wp:positionH relativeFrom="column">
                  <wp:posOffset>4249420</wp:posOffset>
                </wp:positionH>
                <wp:positionV relativeFrom="paragraph">
                  <wp:posOffset>973034</wp:posOffset>
                </wp:positionV>
                <wp:extent cx="261257" cy="279070"/>
                <wp:effectExtent l="0" t="0" r="5715" b="6985"/>
                <wp:wrapNone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57" cy="2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75A03A96" w14:textId="77777777" w:rsidR="00910C10" w:rsidRDefault="00910C10" w:rsidP="00B8735C">
                            <w: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8698F" id="Caixa de Texto 21" o:spid="_x0000_s1028" type="#_x0000_t202" style="position:absolute;left:0;text-align:left;margin-left:334.6pt;margin-top:76.6pt;width:20.55pt;height:21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" filled="f" stroked="f">
                <v:textbox inset="0,0,0,0">
                  <w:txbxContent>
                    <w:p w14:paraId="75A03A96" w14:textId="77777777" w:rsidR="00910C10" w:rsidRDefault="00910C10" w:rsidP="00B8735C">
                      <w: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E20FFB" w:rsidRPr="006B34AF">
        <w:rPr>
          <w:noProof/>
        </w:rPr>
        <w:drawing>
          <wp:inline distT="0" distB="0" distL="0" distR="0" wp14:anchorId="4BF4E640" wp14:editId="11AFB6F5">
            <wp:extent cx="1690173" cy="1264176"/>
            <wp:effectExtent l="0" t="0" r="571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855" t="9504" r="71904" b="51257"/>
                    <a:stretch/>
                  </pic:blipFill>
                  <pic:spPr bwMode="auto">
                    <a:xfrm>
                      <a:off x="0" y="0"/>
                      <a:ext cx="1761805" cy="1317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0FFB" w:rsidRPr="006B34AF">
        <w:rPr>
          <w:noProof/>
        </w:rPr>
        <w:drawing>
          <wp:inline distT="0" distB="0" distL="0" distR="0" wp14:anchorId="541C2F9E" wp14:editId="1D0A99CA">
            <wp:extent cx="1752896" cy="124672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0855" t="4999" r="78626" b="72235"/>
                    <a:stretch/>
                  </pic:blipFill>
                  <pic:spPr bwMode="auto">
                    <a:xfrm>
                      <a:off x="0" y="0"/>
                      <a:ext cx="1822650" cy="1296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EA6EC" w14:textId="57D29A4F" w:rsidR="008860F2" w:rsidRPr="006B34AF" w:rsidRDefault="008860F2" w:rsidP="008860F2">
      <w:pPr>
        <w:pStyle w:val="Legenda"/>
        <w:ind w:left="0" w:right="0"/>
        <w:rPr>
          <w:rFonts w:ascii="Times" w:hAnsi="Times" w:cs="Times"/>
        </w:rPr>
      </w:pPr>
      <w:bookmarkStart w:id="2" w:name="_Ref73289920"/>
      <w:r w:rsidRPr="006B34AF">
        <w:rPr>
          <w:rFonts w:ascii="Times" w:hAnsi="Times" w:cs="Times"/>
        </w:rPr>
        <w:t xml:space="preserve">Figura </w:t>
      </w:r>
      <w:r w:rsidRPr="006B34AF">
        <w:rPr>
          <w:rFonts w:ascii="Times" w:hAnsi="Times" w:cs="Times"/>
        </w:rPr>
        <w:fldChar w:fldCharType="begin"/>
      </w:r>
      <w:r w:rsidRPr="006B34AF">
        <w:rPr>
          <w:rFonts w:ascii="Times" w:hAnsi="Times" w:cs="Times"/>
        </w:rPr>
        <w:instrText xml:space="preserve"> SEQ Figura \* ARABIC </w:instrText>
      </w:r>
      <w:r w:rsidRPr="006B34AF">
        <w:rPr>
          <w:rFonts w:ascii="Times" w:hAnsi="Times" w:cs="Times"/>
        </w:rPr>
        <w:fldChar w:fldCharType="separate"/>
      </w:r>
      <w:r w:rsidR="006657C3">
        <w:rPr>
          <w:rFonts w:ascii="Times" w:hAnsi="Times" w:cs="Times"/>
          <w:noProof/>
        </w:rPr>
        <w:t>2</w:t>
      </w:r>
      <w:r w:rsidRPr="006B34AF">
        <w:rPr>
          <w:rFonts w:ascii="Times" w:hAnsi="Times" w:cs="Times"/>
        </w:rPr>
        <w:fldChar w:fldCharType="end"/>
      </w:r>
      <w:bookmarkEnd w:id="2"/>
      <w:r w:rsidRPr="006B34AF">
        <w:rPr>
          <w:rFonts w:ascii="Times" w:hAnsi="Times" w:cs="Times"/>
        </w:rPr>
        <w:t xml:space="preserve"> - Código para abrir arquivo (</w:t>
      </w:r>
      <w:r w:rsidR="00B8735C">
        <w:rPr>
          <w:rFonts w:ascii="Times" w:hAnsi="Times" w:cs="Times"/>
        </w:rPr>
        <w:t>A</w:t>
      </w:r>
      <w:r w:rsidRPr="006B34AF">
        <w:rPr>
          <w:rFonts w:ascii="Times" w:hAnsi="Times" w:cs="Times"/>
        </w:rPr>
        <w:t>) e estrutura do arquivo “entrada.txt” (</w:t>
      </w:r>
      <w:r w:rsidR="00B8735C">
        <w:rPr>
          <w:rFonts w:ascii="Times" w:hAnsi="Times" w:cs="Times"/>
        </w:rPr>
        <w:t>B</w:t>
      </w:r>
      <w:r w:rsidRPr="006B34AF">
        <w:rPr>
          <w:rFonts w:ascii="Times" w:hAnsi="Times" w:cs="Times"/>
        </w:rPr>
        <w:t>)</w:t>
      </w:r>
    </w:p>
    <w:p w14:paraId="56E6553E" w14:textId="77777777" w:rsidR="004B6089" w:rsidRPr="006B34AF" w:rsidRDefault="004B6089" w:rsidP="00CA288F">
      <w:pPr>
        <w:pStyle w:val="Ttulo1"/>
        <w:numPr>
          <w:ilvl w:val="1"/>
          <w:numId w:val="21"/>
        </w:numPr>
        <w:tabs>
          <w:tab w:val="clear" w:pos="720"/>
        </w:tabs>
        <w:ind w:left="426"/>
      </w:pPr>
      <w:r w:rsidRPr="006B34AF">
        <w:t xml:space="preserve">Montagem dos diferentes casos (Melhor, Pior e </w:t>
      </w:r>
      <w:r w:rsidR="00FF45CA" w:rsidRPr="006B34AF">
        <w:t>Randômico</w:t>
      </w:r>
      <w:r w:rsidR="00B26B86" w:rsidRPr="006B34AF">
        <w:t>)</w:t>
      </w:r>
    </w:p>
    <w:p w14:paraId="5D611D7D" w14:textId="77777777" w:rsidR="00A16896" w:rsidRPr="006B34AF" w:rsidRDefault="009E357E" w:rsidP="00C56AD8">
      <w:pPr>
        <w:pStyle w:val="NormalWeb"/>
        <w:spacing w:after="0" w:afterAutospacing="0"/>
        <w:ind w:left="-426" w:right="-567"/>
        <w:jc w:val="center"/>
        <w:rPr>
          <w:rFonts w:ascii="Times" w:hAnsi="Times" w:cs="Times"/>
          <w:color w:val="000000"/>
        </w:rPr>
      </w:pPr>
      <w:r>
        <w:rPr>
          <w:noProof/>
        </w:rPr>
        <w:drawing>
          <wp:inline distT="0" distB="0" distL="0" distR="0" wp14:anchorId="505AE3C0" wp14:editId="3ABAAA7B">
            <wp:extent cx="2154752" cy="1299083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662" t="10426" r="67426" b="49923"/>
                    <a:stretch/>
                  </pic:blipFill>
                  <pic:spPr bwMode="auto">
                    <a:xfrm>
                      <a:off x="0" y="0"/>
                      <a:ext cx="2179089" cy="1313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528D0" w14:textId="59267FBE" w:rsidR="00443C5A" w:rsidRDefault="00443C5A" w:rsidP="00443C5A">
      <w:pPr>
        <w:pStyle w:val="Legenda"/>
        <w:ind w:left="0" w:right="0"/>
        <w:rPr>
          <w:rFonts w:ascii="Times" w:hAnsi="Times" w:cs="Times"/>
        </w:rPr>
      </w:pPr>
      <w:bookmarkStart w:id="3" w:name="_Ref73310344"/>
      <w:r w:rsidRPr="006B34AF">
        <w:rPr>
          <w:rFonts w:ascii="Times" w:hAnsi="Times" w:cs="Times"/>
        </w:rPr>
        <w:t xml:space="preserve">Figura </w:t>
      </w:r>
      <w:r w:rsidRPr="006B34AF">
        <w:rPr>
          <w:rFonts w:ascii="Times" w:hAnsi="Times" w:cs="Times"/>
        </w:rPr>
        <w:fldChar w:fldCharType="begin"/>
      </w:r>
      <w:r w:rsidRPr="006B34AF">
        <w:rPr>
          <w:rFonts w:ascii="Times" w:hAnsi="Times" w:cs="Times"/>
        </w:rPr>
        <w:instrText xml:space="preserve"> SEQ Figura \* ARABIC </w:instrText>
      </w:r>
      <w:r w:rsidRPr="006B34AF">
        <w:rPr>
          <w:rFonts w:ascii="Times" w:hAnsi="Times" w:cs="Times"/>
        </w:rPr>
        <w:fldChar w:fldCharType="separate"/>
      </w:r>
      <w:r w:rsidR="006657C3">
        <w:rPr>
          <w:rFonts w:ascii="Times" w:hAnsi="Times" w:cs="Times"/>
          <w:noProof/>
        </w:rPr>
        <w:t>3</w:t>
      </w:r>
      <w:r w:rsidRPr="006B34AF">
        <w:rPr>
          <w:rFonts w:ascii="Times" w:hAnsi="Times" w:cs="Times"/>
        </w:rPr>
        <w:fldChar w:fldCharType="end"/>
      </w:r>
      <w:bookmarkEnd w:id="3"/>
      <w:r w:rsidRPr="006B34AF">
        <w:rPr>
          <w:rFonts w:ascii="Times" w:hAnsi="Times" w:cs="Times"/>
        </w:rPr>
        <w:t xml:space="preserve"> - Montagens das lista para os casos de complexidade</w:t>
      </w:r>
    </w:p>
    <w:p w14:paraId="4DEB9CB0" w14:textId="77777777" w:rsidR="00D0463B" w:rsidRPr="006B34AF" w:rsidRDefault="00D0463B" w:rsidP="00D0463B">
      <w:pPr>
        <w:pStyle w:val="NormalWeb"/>
        <w:jc w:val="both"/>
        <w:rPr>
          <w:rFonts w:ascii="Times" w:hAnsi="Times" w:cs="Times"/>
          <w:color w:val="000000"/>
        </w:rPr>
      </w:pPr>
      <w:r w:rsidRPr="006B34AF">
        <w:rPr>
          <w:rFonts w:ascii="Times" w:hAnsi="Times" w:cs="Times"/>
          <w:color w:val="000000"/>
        </w:rPr>
        <w:t xml:space="preserve">Conforme a </w:t>
      </w:r>
      <w:r w:rsidRPr="006B34AF">
        <w:rPr>
          <w:rFonts w:ascii="Times" w:hAnsi="Times" w:cs="Times"/>
          <w:color w:val="000000"/>
        </w:rPr>
        <w:fldChar w:fldCharType="begin"/>
      </w:r>
      <w:r w:rsidRPr="006B34AF">
        <w:rPr>
          <w:rFonts w:ascii="Times" w:hAnsi="Times" w:cs="Times"/>
          <w:color w:val="000000"/>
        </w:rPr>
        <w:instrText xml:space="preserve"> REF _Ref73310344 \h </w:instrText>
      </w:r>
      <w:r w:rsidRPr="006B34AF">
        <w:rPr>
          <w:rFonts w:ascii="Times" w:hAnsi="Times" w:cs="Times"/>
          <w:color w:val="000000"/>
        </w:rPr>
      </w:r>
      <w:r w:rsidRPr="006B34AF">
        <w:rPr>
          <w:rFonts w:ascii="Times" w:hAnsi="Times" w:cs="Times"/>
          <w:color w:val="000000"/>
        </w:rPr>
        <w:fldChar w:fldCharType="separate"/>
      </w:r>
      <w:r w:rsidRPr="006B34AF">
        <w:rPr>
          <w:rFonts w:ascii="Times" w:hAnsi="Times" w:cs="Times"/>
        </w:rPr>
        <w:t xml:space="preserve">Figura </w:t>
      </w:r>
      <w:r>
        <w:rPr>
          <w:rFonts w:ascii="Times" w:hAnsi="Times" w:cs="Times"/>
          <w:noProof/>
        </w:rPr>
        <w:t>3</w:t>
      </w:r>
      <w:r w:rsidRPr="006B34AF">
        <w:rPr>
          <w:rFonts w:ascii="Times" w:hAnsi="Times" w:cs="Times"/>
          <w:color w:val="000000"/>
        </w:rPr>
        <w:fldChar w:fldCharType="end"/>
      </w:r>
      <w:r w:rsidRPr="006B34AF">
        <w:rPr>
          <w:rFonts w:ascii="Times" w:hAnsi="Times" w:cs="Times"/>
          <w:color w:val="000000"/>
        </w:rPr>
        <w:t>, foram codificadas 7 listas para o “n” que for incluído, sendo uma todas ordenada, outra decrescente e cinco randômicas para efeitos do caso médio.</w:t>
      </w:r>
    </w:p>
    <w:p w14:paraId="62E6DFC8" w14:textId="77777777" w:rsidR="00D92251" w:rsidRPr="006B34AF" w:rsidRDefault="00D92251" w:rsidP="00057BFA">
      <w:pPr>
        <w:pStyle w:val="Ttulo1"/>
        <w:numPr>
          <w:ilvl w:val="2"/>
          <w:numId w:val="21"/>
        </w:numPr>
        <w:tabs>
          <w:tab w:val="clear" w:pos="720"/>
        </w:tabs>
        <w:ind w:left="567"/>
      </w:pPr>
      <w:r w:rsidRPr="006B34AF">
        <w:t xml:space="preserve">Casos de desempenho do </w:t>
      </w:r>
      <w:r w:rsidRPr="006B34AF">
        <w:rPr>
          <w:i/>
        </w:rPr>
        <w:t>Quick Sort</w:t>
      </w:r>
    </w:p>
    <w:p w14:paraId="4E23DF4F" w14:textId="77777777" w:rsidR="00D92251" w:rsidRPr="006B34AF" w:rsidRDefault="00FE1328" w:rsidP="00FE1328">
      <w:pPr>
        <w:pStyle w:val="NormalWeb"/>
        <w:jc w:val="both"/>
        <w:rPr>
          <w:rFonts w:ascii="Times" w:hAnsi="Times" w:cs="Times"/>
          <w:color w:val="000000"/>
        </w:rPr>
      </w:pPr>
      <w:r w:rsidRPr="006B34AF">
        <w:rPr>
          <w:rFonts w:ascii="Times" w:hAnsi="Times" w:cs="Times"/>
          <w:color w:val="000000"/>
        </w:rPr>
        <w:t xml:space="preserve">Segundo </w:t>
      </w:r>
      <w:r w:rsidR="00D92251" w:rsidRPr="006B34AF">
        <w:rPr>
          <w:rFonts w:ascii="Times" w:hAnsi="Times" w:cs="Times"/>
          <w:color w:val="000000"/>
        </w:rPr>
        <w:t>Cormen e outros autores [2012, p. 154]</w:t>
      </w:r>
      <w:r w:rsidRPr="006B34AF">
        <w:rPr>
          <w:rFonts w:ascii="Times" w:hAnsi="Times" w:cs="Times"/>
          <w:color w:val="000000"/>
        </w:rPr>
        <w:t>,</w:t>
      </w:r>
      <w:r w:rsidR="00D92251" w:rsidRPr="006B34AF">
        <w:rPr>
          <w:rFonts w:ascii="Times" w:hAnsi="Times" w:cs="Times"/>
          <w:color w:val="000000"/>
        </w:rPr>
        <w:t xml:space="preserve"> o pior caso </w:t>
      </w:r>
      <w:r w:rsidR="00F76F79" w:rsidRPr="006B34AF">
        <w:rPr>
          <w:rFonts w:ascii="Times" w:hAnsi="Times" w:cs="Times"/>
          <w:color w:val="000000"/>
        </w:rPr>
        <w:t xml:space="preserve">para o </w:t>
      </w:r>
      <w:r w:rsidRPr="006B34AF">
        <w:rPr>
          <w:rFonts w:ascii="Times" w:hAnsi="Times" w:cs="Times"/>
          <w:i/>
          <w:color w:val="000000"/>
        </w:rPr>
        <w:t>Quick S</w:t>
      </w:r>
      <w:r w:rsidR="00F76F79" w:rsidRPr="006B34AF">
        <w:rPr>
          <w:rFonts w:ascii="Times" w:hAnsi="Times" w:cs="Times"/>
          <w:i/>
          <w:color w:val="000000"/>
        </w:rPr>
        <w:t>ort</w:t>
      </w:r>
      <w:r w:rsidR="00F76F79" w:rsidRPr="006B34AF">
        <w:rPr>
          <w:rFonts w:ascii="Times" w:hAnsi="Times" w:cs="Times"/>
          <w:color w:val="000000"/>
        </w:rPr>
        <w:t xml:space="preserve"> “(…) tempo de execução Q(n2) ocorre quando o arranjo de entrada já está completamente ordenado — uma situação comum na qual a ordenação por inserção é executada no tempo O(n)</w:t>
      </w:r>
      <w:r w:rsidRPr="006B34AF">
        <w:rPr>
          <w:rFonts w:ascii="Times" w:hAnsi="Times" w:cs="Times"/>
          <w:color w:val="000000"/>
        </w:rPr>
        <w:t xml:space="preserve">”. Preiss [2000, p. 450] afirma que o pior caso está no desequilíbrio das subsequências, em que “(...) um sequencia tem todos os elementos restantes e a outra </w:t>
      </w:r>
      <w:r w:rsidR="00DF466E" w:rsidRPr="006B34AF">
        <w:rPr>
          <w:rFonts w:ascii="Times" w:hAnsi="Times" w:cs="Times"/>
          <w:color w:val="000000"/>
        </w:rPr>
        <w:t>nenhum. ”</w:t>
      </w:r>
      <w:r w:rsidRPr="006B34AF">
        <w:rPr>
          <w:rFonts w:ascii="Times" w:hAnsi="Times" w:cs="Times"/>
          <w:color w:val="000000"/>
        </w:rPr>
        <w:t xml:space="preserve"> </w:t>
      </w:r>
      <w:r w:rsidR="003D5DBD" w:rsidRPr="006B34AF">
        <w:rPr>
          <w:rFonts w:ascii="Times" w:hAnsi="Times" w:cs="Times"/>
          <w:color w:val="000000"/>
        </w:rPr>
        <w:t>Os autores, citados, concordam que a expressão matemática que indica o pior caso seria para um subproblema com “n-1” elementos e um com 0 elementos, conforme equação abaixo:</w:t>
      </w:r>
    </w:p>
    <w:p w14:paraId="513AC9DE" w14:textId="77777777" w:rsidR="003D5DBD" w:rsidRPr="006B34AF" w:rsidRDefault="00910C10" w:rsidP="003D5DBD">
      <w:pPr>
        <w:pStyle w:val="NormalWeb"/>
        <w:jc w:val="center"/>
        <w:rPr>
          <w:rFonts w:ascii="Times" w:hAnsi="Times" w:cs="Times"/>
          <w:color w:val="000000"/>
        </w:rPr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Times"/>
                  <w:i/>
                  <w:color w:val="000000"/>
                  <w:sz w:val="20"/>
                </w:rPr>
              </m:ctrlPr>
            </m:mPr>
            <m:mr>
              <m:e>
                <m:r>
                  <w:rPr>
                    <w:rFonts w:ascii="Cambria Math" w:hAnsi="Cambria Math" w:cs="Times"/>
                    <w:color w:val="000000"/>
                    <w:sz w:val="20"/>
                  </w:rPr>
                  <m:t>T</m:t>
                </m:r>
                <m:d>
                  <m:d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</w:rPr>
                    </m:ctrlPr>
                  </m:d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</w:rPr>
                      <m:t>n</m:t>
                    </m:r>
                  </m:e>
                </m:d>
                <m:r>
                  <w:rPr>
                    <w:rFonts w:ascii="Cambria Math" w:hAnsi="Cambria Math" w:cs="Times"/>
                    <w:color w:val="000000"/>
                    <w:sz w:val="20"/>
                  </w:rPr>
                  <m:t>=T</m:t>
                </m:r>
                <m:d>
                  <m:d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</w:rPr>
                    </m:ctrlPr>
                  </m:d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</w:rPr>
                      <m:t>n-1</m:t>
                    </m:r>
                  </m:e>
                </m:d>
                <m:r>
                  <w:rPr>
                    <w:rFonts w:ascii="Cambria Math" w:hAnsi="Cambria Math" w:cs="Times"/>
                    <w:color w:val="000000"/>
                    <w:sz w:val="20"/>
                  </w:rPr>
                  <m:t>+T</m:t>
                </m:r>
                <m:d>
                  <m:d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</w:rPr>
                    </m:ctrlPr>
                  </m:d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</w:rPr>
                      <m:t>0</m:t>
                    </m:r>
                  </m:e>
                </m:d>
                <m:r>
                  <w:rPr>
                    <w:rFonts w:ascii="Cambria Math" w:hAnsi="Cambria Math" w:cs="Times"/>
                    <w:color w:val="000000"/>
                    <w:sz w:val="20"/>
                  </w:rPr>
                  <m:t>+θ</m:t>
                </m:r>
                <m:d>
                  <m:d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</w:rPr>
                    </m:ctrlPr>
                  </m:d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</w:rPr>
                      <m:t>n</m:t>
                    </m:r>
                  </m:e>
                </m:d>
              </m:e>
            </m:mr>
            <m:mr>
              <m:e>
                <m:r>
                  <w:rPr>
                    <w:rFonts w:ascii="Cambria Math" w:hAnsi="Cambria Math" w:cs="Times"/>
                    <w:color w:val="000000"/>
                    <w:sz w:val="20"/>
                  </w:rPr>
                  <m:t>=T</m:t>
                </m:r>
                <m:d>
                  <m:d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</w:rPr>
                    </m:ctrlPr>
                  </m:d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</w:rPr>
                      <m:t>n-1</m:t>
                    </m:r>
                  </m:e>
                </m:d>
                <m:r>
                  <w:rPr>
                    <w:rFonts w:ascii="Cambria Math" w:hAnsi="Cambria Math" w:cs="Times"/>
                    <w:color w:val="000000"/>
                    <w:sz w:val="20"/>
                  </w:rPr>
                  <m:t>+θ</m:t>
                </m:r>
                <m:d>
                  <m:d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</w:rPr>
                    </m:ctrlPr>
                  </m:d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</w:rPr>
                      <m:t>n</m:t>
                    </m:r>
                  </m:e>
                </m:d>
              </m:e>
            </m:mr>
            <m:mr>
              <m:e>
                <m:r>
                  <w:rPr>
                    <w:rFonts w:ascii="Cambria Math" w:hAnsi="Cambria Math" w:cs="Times"/>
                    <w:color w:val="000000"/>
                    <w:sz w:val="20"/>
                  </w:rPr>
                  <m:t>=θ</m:t>
                </m:r>
                <m:d>
                  <m:d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</w:rPr>
                    </m:ctrlPr>
                  </m:d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</w:rPr>
                      <m:t>n</m:t>
                    </m:r>
                  </m:e>
                </m:d>
              </m:e>
            </m:mr>
          </m:m>
        </m:oMath>
      </m:oMathPara>
    </w:p>
    <w:p w14:paraId="575F2044" w14:textId="77777777" w:rsidR="003D5DBD" w:rsidRPr="006B34AF" w:rsidRDefault="009F1858" w:rsidP="00C7292B">
      <w:pPr>
        <w:pStyle w:val="NormalWeb"/>
        <w:jc w:val="both"/>
      </w:pPr>
      <w:r w:rsidRPr="006B34AF">
        <w:rPr>
          <w:rFonts w:ascii="Times" w:hAnsi="Times" w:cs="Times"/>
          <w:color w:val="000000"/>
        </w:rPr>
        <w:t>Para o melhor c</w:t>
      </w:r>
      <w:r w:rsidR="001A0573" w:rsidRPr="006B34AF">
        <w:rPr>
          <w:rFonts w:ascii="Times" w:hAnsi="Times" w:cs="Times"/>
          <w:color w:val="000000"/>
        </w:rPr>
        <w:t>aso,</w:t>
      </w:r>
      <w:r w:rsidR="00C7292B" w:rsidRPr="006B34AF">
        <w:rPr>
          <w:rFonts w:ascii="Times" w:hAnsi="Times" w:cs="Times"/>
          <w:color w:val="000000"/>
        </w:rPr>
        <w:t xml:space="preserve"> </w:t>
      </w:r>
      <w:r w:rsidRPr="006B34AF">
        <w:t xml:space="preserve">Cormen e outros autores [2012] </w:t>
      </w:r>
      <w:r w:rsidR="00C7292B" w:rsidRPr="006B34AF">
        <w:t>e</w:t>
      </w:r>
      <w:r w:rsidRPr="006B34AF">
        <w:t xml:space="preserve"> Preiss [</w:t>
      </w:r>
      <w:r w:rsidR="00C7292B" w:rsidRPr="006B34AF">
        <w:t>2000</w:t>
      </w:r>
      <w:r w:rsidRPr="006B34AF">
        <w:t xml:space="preserve">] concordam que </w:t>
      </w:r>
      <w:r w:rsidR="00C7292B" w:rsidRPr="006B34AF">
        <w:t xml:space="preserve">para o melhor caso deste algoritmo precisa-se produzir subproblemas em que o pivô esteja na metade da lista, ou seja o </w:t>
      </w:r>
      <w:r w:rsidR="006B34AF" w:rsidRPr="006B34AF">
        <w:t>tamanho</w:t>
      </w:r>
      <w:r w:rsidR="00C7292B" w:rsidRPr="006B34AF">
        <w:t xml:space="preserve"> “n/2”</w:t>
      </w:r>
      <w:r w:rsidR="004C73CD" w:rsidRPr="006B34AF">
        <w:t xml:space="preserve">, representada pela expressão abaixo. </w:t>
      </w:r>
    </w:p>
    <w:p w14:paraId="7765A9A4" w14:textId="77777777" w:rsidR="00140D23" w:rsidRPr="006B34AF" w:rsidRDefault="00910C10" w:rsidP="00140D23">
      <w:pPr>
        <w:pStyle w:val="NormalWeb"/>
        <w:jc w:val="center"/>
        <w:rPr>
          <w:rFonts w:ascii="Times" w:hAnsi="Times" w:cs="Times"/>
          <w:color w:val="000000"/>
        </w:rPr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Times"/>
                  <w:i/>
                  <w:color w:val="000000"/>
                  <w:sz w:val="20"/>
                </w:rPr>
              </m:ctrlPr>
            </m:mPr>
            <m:mr>
              <m:e>
                <m:r>
                  <w:rPr>
                    <w:rFonts w:ascii="Cambria Math" w:hAnsi="Cambria Math" w:cs="Times"/>
                    <w:color w:val="000000"/>
                    <w:sz w:val="20"/>
                  </w:rPr>
                  <m:t>T</m:t>
                </m:r>
                <m:d>
                  <m:d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</w:rPr>
                    </m:ctrlPr>
                  </m:d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</w:rPr>
                      <m:t>n</m:t>
                    </m:r>
                  </m:e>
                </m:d>
                <m:r>
                  <w:rPr>
                    <w:rFonts w:ascii="Cambria Math" w:hAnsi="Cambria Math" w:cs="Times"/>
                    <w:color w:val="000000"/>
                    <w:sz w:val="20"/>
                  </w:rPr>
                  <m:t>=2T</m:t>
                </m:r>
                <m:d>
                  <m:d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"/>
                            <w:i/>
                            <w:color w:val="000000"/>
                            <w:sz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"/>
                            <w:color w:val="000000"/>
                            <w:sz w:val="20"/>
                          </w:rPr>
                          <m:t>n</m:t>
                        </m:r>
                      </m:num>
                      <m:den>
                        <m:r>
                          <w:rPr>
                            <w:rFonts w:ascii="Cambria Math" w:hAnsi="Cambria Math" w:cs="Times"/>
                            <w:color w:val="000000"/>
                            <w:sz w:val="20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 w:cs="Times"/>
                    <w:color w:val="000000"/>
                    <w:sz w:val="20"/>
                  </w:rPr>
                  <m:t>+θ</m:t>
                </m:r>
                <m:d>
                  <m:d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</w:rPr>
                    </m:ctrlPr>
                  </m:d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</w:rPr>
                      <m:t>n</m:t>
                    </m:r>
                  </m:e>
                </m:d>
              </m:e>
            </m:mr>
            <m:mr>
              <m:e>
                <m:r>
                  <w:rPr>
                    <w:rFonts w:ascii="Cambria Math" w:hAnsi="Cambria Math" w:cs="Times"/>
                    <w:color w:val="000000"/>
                    <w:sz w:val="20"/>
                  </w:rPr>
                  <m:t>=θ</m:t>
                </m:r>
                <m:d>
                  <m:d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</w:rPr>
                    </m:ctrlPr>
                  </m:d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</w:rPr>
                      <m:t>n</m:t>
                    </m:r>
                    <m:func>
                      <m:funcPr>
                        <m:ctrlPr>
                          <w:rPr>
                            <w:rFonts w:ascii="Cambria Math" w:hAnsi="Cambria Math" w:cs="Times"/>
                            <w:i/>
                            <w:color w:val="000000"/>
                            <w:sz w:val="20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"/>
                            <w:color w:val="000000"/>
                            <w:sz w:val="20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 w:cs="Times"/>
                            <w:color w:val="000000"/>
                            <w:sz w:val="20"/>
                          </w:rPr>
                          <m:t>n</m:t>
                        </m:r>
                      </m:e>
                    </m:func>
                  </m:e>
                </m:d>
              </m:e>
            </m:mr>
          </m:m>
        </m:oMath>
      </m:oMathPara>
    </w:p>
    <w:p w14:paraId="1229E9B9" w14:textId="77777777" w:rsidR="004C73CD" w:rsidRPr="006B34AF" w:rsidRDefault="00533E5A" w:rsidP="00533E5A">
      <w:pPr>
        <w:pStyle w:val="NormalWeb"/>
        <w:jc w:val="both"/>
      </w:pPr>
      <w:r w:rsidRPr="006B34AF">
        <w:rPr>
          <w:rFonts w:ascii="Times" w:hAnsi="Times" w:cs="Times"/>
          <w:color w:val="000000"/>
        </w:rPr>
        <w:t>Os mesmos autores indicam para o particionamento balanceado, ou o caso médio, a produção de uma divisão proporcional de 9 para 1, pois assim</w:t>
      </w:r>
      <w:r w:rsidR="008E2565" w:rsidRPr="006B34AF">
        <w:rPr>
          <w:rFonts w:ascii="Times" w:hAnsi="Times" w:cs="Times"/>
          <w:color w:val="000000"/>
        </w:rPr>
        <w:t xml:space="preserve"> </w:t>
      </w:r>
      <w:r w:rsidR="006B34AF" w:rsidRPr="006B34AF">
        <w:rPr>
          <w:rFonts w:ascii="Times" w:hAnsi="Times" w:cs="Times"/>
          <w:color w:val="000000"/>
        </w:rPr>
        <w:t>obtém-se</w:t>
      </w:r>
      <w:r w:rsidR="008E2565" w:rsidRPr="006B34AF">
        <w:rPr>
          <w:rFonts w:ascii="Times" w:hAnsi="Times" w:cs="Times"/>
          <w:color w:val="000000"/>
        </w:rPr>
        <w:t xml:space="preserve"> uma certa </w:t>
      </w:r>
      <w:r w:rsidR="008E2565" w:rsidRPr="006B34AF">
        <w:rPr>
          <w:rFonts w:ascii="Times" w:hAnsi="Times" w:cs="Times"/>
          <w:color w:val="000000"/>
        </w:rPr>
        <w:lastRenderedPageBreak/>
        <w:t>compensação entre casos ruins e bons, sendo avaliada pela expressão abaixo.</w:t>
      </w:r>
      <w:r w:rsidRPr="006B34AF">
        <w:rPr>
          <w:rFonts w:ascii="Times" w:hAnsi="Times" w:cs="Times"/>
          <w:color w:val="000000"/>
        </w:rPr>
        <w:t xml:space="preserve"> [</w:t>
      </w:r>
      <w:r w:rsidRPr="006B34AF">
        <w:t>Cormen, et al., 2012] [Preiss, 2000].</w:t>
      </w:r>
    </w:p>
    <w:p w14:paraId="6CF81C78" w14:textId="77777777" w:rsidR="00C9512F" w:rsidRPr="006B34AF" w:rsidRDefault="00910C10" w:rsidP="00C9512F">
      <w:pPr>
        <w:pStyle w:val="NormalWeb"/>
        <w:jc w:val="center"/>
        <w:rPr>
          <w:rFonts w:ascii="Times" w:hAnsi="Times" w:cs="Times"/>
          <w:color w:val="000000"/>
        </w:rPr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Times"/>
                  <w:i/>
                  <w:color w:val="000000"/>
                  <w:sz w:val="20"/>
                </w:rPr>
              </m:ctrlPr>
            </m:mPr>
            <m:mr>
              <m:e>
                <m:r>
                  <w:rPr>
                    <w:rFonts w:ascii="Cambria Math" w:hAnsi="Cambria Math" w:cs="Times"/>
                    <w:color w:val="000000"/>
                    <w:sz w:val="20"/>
                  </w:rPr>
                  <m:t>T</m:t>
                </m:r>
                <m:d>
                  <m:d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</w:rPr>
                    </m:ctrlPr>
                  </m:d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</w:rPr>
                      <m:t>n</m:t>
                    </m:r>
                  </m:e>
                </m:d>
                <m:r>
                  <w:rPr>
                    <w:rFonts w:ascii="Cambria Math" w:hAnsi="Cambria Math" w:cs="Times"/>
                    <w:color w:val="000000"/>
                    <w:sz w:val="20"/>
                  </w:rPr>
                  <m:t>=T</m:t>
                </m:r>
                <m:d>
                  <m:d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"/>
                            <w:i/>
                            <w:color w:val="000000"/>
                            <w:sz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"/>
                            <w:color w:val="000000"/>
                            <w:sz w:val="20"/>
                          </w:rPr>
                          <m:t>9n</m:t>
                        </m:r>
                      </m:num>
                      <m:den>
                        <m:r>
                          <w:rPr>
                            <w:rFonts w:ascii="Cambria Math" w:hAnsi="Cambria Math" w:cs="Times"/>
                            <w:color w:val="000000"/>
                            <w:sz w:val="20"/>
                          </w:rPr>
                          <m:t>10</m:t>
                        </m:r>
                      </m:den>
                    </m:f>
                  </m:e>
                </m:d>
                <m:r>
                  <w:rPr>
                    <w:rFonts w:ascii="Cambria Math" w:hAnsi="Cambria Math" w:cs="Times"/>
                    <w:color w:val="000000"/>
                    <w:sz w:val="20"/>
                  </w:rPr>
                  <m:t>+T</m:t>
                </m:r>
                <m:d>
                  <m:d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"/>
                            <w:i/>
                            <w:color w:val="000000"/>
                            <w:sz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"/>
                            <w:color w:val="000000"/>
                            <w:sz w:val="20"/>
                          </w:rPr>
                          <m:t>n</m:t>
                        </m:r>
                      </m:num>
                      <m:den>
                        <m:r>
                          <w:rPr>
                            <w:rFonts w:ascii="Cambria Math" w:hAnsi="Cambria Math" w:cs="Times"/>
                            <w:color w:val="000000"/>
                            <w:sz w:val="20"/>
                          </w:rPr>
                          <m:t>10</m:t>
                        </m:r>
                      </m:den>
                    </m:f>
                  </m:e>
                </m:d>
                <m:r>
                  <w:rPr>
                    <w:rFonts w:ascii="Cambria Math" w:hAnsi="Cambria Math" w:cs="Times"/>
                    <w:color w:val="000000"/>
                    <w:sz w:val="20"/>
                  </w:rPr>
                  <m:t>+cn</m:t>
                </m:r>
              </m:e>
            </m:mr>
            <m:mr>
              <m:e>
                <m:r>
                  <w:rPr>
                    <w:rFonts w:ascii="Cambria Math" w:hAnsi="Cambria Math" w:cs="Times"/>
                    <w:color w:val="000000"/>
                    <w:sz w:val="20"/>
                  </w:rPr>
                  <m:t>=θ</m:t>
                </m:r>
                <m:d>
                  <m:d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</w:rPr>
                    </m:ctrlPr>
                  </m:d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</w:rPr>
                      <m:t>n</m:t>
                    </m:r>
                    <m:func>
                      <m:funcPr>
                        <m:ctrlPr>
                          <w:rPr>
                            <w:rFonts w:ascii="Cambria Math" w:hAnsi="Cambria Math" w:cs="Times"/>
                            <w:i/>
                            <w:color w:val="000000"/>
                            <w:sz w:val="20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"/>
                            <w:color w:val="000000"/>
                            <w:sz w:val="20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 w:cs="Times"/>
                            <w:color w:val="000000"/>
                            <w:sz w:val="20"/>
                          </w:rPr>
                          <m:t>n</m:t>
                        </m:r>
                      </m:e>
                    </m:func>
                  </m:e>
                </m:d>
              </m:e>
            </m:mr>
          </m:m>
        </m:oMath>
      </m:oMathPara>
    </w:p>
    <w:p w14:paraId="056925A1" w14:textId="77777777" w:rsidR="00FA64F5" w:rsidRPr="006B34AF" w:rsidRDefault="00C7292B" w:rsidP="00C7292B">
      <w:pPr>
        <w:pStyle w:val="NormalWeb"/>
        <w:jc w:val="both"/>
        <w:rPr>
          <w:rFonts w:ascii="Times" w:hAnsi="Times" w:cs="Times"/>
          <w:color w:val="000000"/>
        </w:rPr>
      </w:pPr>
      <w:r w:rsidRPr="006B34AF">
        <w:rPr>
          <w:rFonts w:ascii="Times" w:hAnsi="Times" w:cs="Times"/>
          <w:color w:val="000000"/>
        </w:rPr>
        <w:t>Neste sentido usou-se</w:t>
      </w:r>
      <w:r w:rsidR="00BA3644" w:rsidRPr="006B34AF">
        <w:rPr>
          <w:rFonts w:ascii="Times" w:hAnsi="Times" w:cs="Times"/>
          <w:color w:val="000000"/>
        </w:rPr>
        <w:t xml:space="preserve"> uma função</w:t>
      </w:r>
      <w:r w:rsidR="00F20BC6">
        <w:rPr>
          <w:rFonts w:ascii="Times" w:hAnsi="Times" w:cs="Times"/>
          <w:color w:val="000000"/>
        </w:rPr>
        <w:t xml:space="preserve"> adaptada da vídeo aula do Professor Moacir, demonstrada na</w:t>
      </w:r>
      <w:r w:rsidR="007D6E3D">
        <w:rPr>
          <w:rFonts w:ascii="Times" w:hAnsi="Times" w:cs="Times"/>
          <w:color w:val="000000"/>
        </w:rPr>
        <w:t xml:space="preserve"> </w:t>
      </w:r>
      <w:r w:rsidR="007D6E3D">
        <w:rPr>
          <w:rFonts w:ascii="Times" w:hAnsi="Times" w:cs="Times"/>
          <w:color w:val="000000"/>
        </w:rPr>
        <w:fldChar w:fldCharType="begin"/>
      </w:r>
      <w:r w:rsidR="007D6E3D">
        <w:rPr>
          <w:rFonts w:ascii="Times" w:hAnsi="Times" w:cs="Times"/>
          <w:color w:val="000000"/>
        </w:rPr>
        <w:instrText xml:space="preserve"> REF _Ref73390168 \h </w:instrText>
      </w:r>
      <w:r w:rsidR="007D6E3D">
        <w:rPr>
          <w:rFonts w:ascii="Times" w:hAnsi="Times" w:cs="Times"/>
          <w:color w:val="000000"/>
        </w:rPr>
      </w:r>
      <w:r w:rsidR="007D6E3D">
        <w:rPr>
          <w:rFonts w:ascii="Times" w:hAnsi="Times" w:cs="Times"/>
          <w:color w:val="000000"/>
        </w:rPr>
        <w:fldChar w:fldCharType="separate"/>
      </w:r>
      <w:r w:rsidR="00DF597E" w:rsidRPr="006B34AF">
        <w:rPr>
          <w:rFonts w:ascii="Times" w:hAnsi="Times" w:cs="Times"/>
        </w:rPr>
        <w:t xml:space="preserve">Figura </w:t>
      </w:r>
      <w:r w:rsidR="00DF597E">
        <w:rPr>
          <w:rFonts w:ascii="Times" w:hAnsi="Times" w:cs="Times"/>
          <w:noProof/>
        </w:rPr>
        <w:t>4</w:t>
      </w:r>
      <w:r w:rsidR="007D6E3D">
        <w:rPr>
          <w:rFonts w:ascii="Times" w:hAnsi="Times" w:cs="Times"/>
          <w:color w:val="000000"/>
        </w:rPr>
        <w:fldChar w:fldCharType="end"/>
      </w:r>
      <w:r w:rsidR="006B34AF">
        <w:rPr>
          <w:rFonts w:ascii="Times" w:hAnsi="Times" w:cs="Times"/>
          <w:color w:val="000000"/>
        </w:rPr>
        <w:t xml:space="preserve"> </w:t>
      </w:r>
      <w:r w:rsidR="00BA3644" w:rsidRPr="006B34AF">
        <w:rPr>
          <w:rFonts w:ascii="Times" w:hAnsi="Times" w:cs="Times"/>
          <w:color w:val="000000"/>
        </w:rPr>
        <w:t>para escolher a posição do pivô</w:t>
      </w:r>
      <w:r w:rsidR="00715477">
        <w:rPr>
          <w:rFonts w:ascii="Times" w:hAnsi="Times" w:cs="Times"/>
          <w:color w:val="000000"/>
        </w:rPr>
        <w:t xml:space="preserve"> [Ponti, 2021]</w:t>
      </w:r>
      <w:r w:rsidR="00BA3644" w:rsidRPr="006B34AF">
        <w:rPr>
          <w:rFonts w:ascii="Times" w:hAnsi="Times" w:cs="Times"/>
          <w:color w:val="000000"/>
        </w:rPr>
        <w:t xml:space="preserve"> </w:t>
      </w:r>
      <w:r w:rsidR="00F20BC6">
        <w:rPr>
          <w:rFonts w:ascii="Times" w:hAnsi="Times" w:cs="Times"/>
          <w:color w:val="000000"/>
        </w:rPr>
        <w:t>com</w:t>
      </w:r>
      <w:r w:rsidRPr="006B34AF">
        <w:rPr>
          <w:rFonts w:ascii="Times" w:hAnsi="Times" w:cs="Times"/>
          <w:color w:val="000000"/>
        </w:rPr>
        <w:t xml:space="preserve"> o</w:t>
      </w:r>
      <w:r w:rsidR="00FA64F5" w:rsidRPr="006B34AF">
        <w:rPr>
          <w:rFonts w:ascii="Times" w:hAnsi="Times" w:cs="Times"/>
          <w:color w:val="000000"/>
        </w:rPr>
        <w:t>:</w:t>
      </w:r>
    </w:p>
    <w:p w14:paraId="2DD532AF" w14:textId="77777777" w:rsidR="00C7292B" w:rsidRPr="006B34AF" w:rsidRDefault="00C7292B" w:rsidP="00AB0F24">
      <w:pPr>
        <w:pStyle w:val="NormalWeb"/>
        <w:numPr>
          <w:ilvl w:val="0"/>
          <w:numId w:val="22"/>
        </w:numPr>
        <w:spacing w:before="120" w:beforeAutospacing="0" w:after="0" w:afterAutospacing="0"/>
        <w:jc w:val="both"/>
        <w:rPr>
          <w:rFonts w:ascii="Times" w:hAnsi="Times" w:cs="Times"/>
          <w:color w:val="000000"/>
        </w:rPr>
      </w:pPr>
      <w:r w:rsidRPr="006B34AF">
        <w:rPr>
          <w:rFonts w:ascii="Times" w:hAnsi="Times" w:cs="Times"/>
          <w:b/>
          <w:color w:val="000000"/>
        </w:rPr>
        <w:t>pior caso</w:t>
      </w:r>
      <w:r w:rsidRPr="006B34AF">
        <w:rPr>
          <w:rFonts w:ascii="Times" w:hAnsi="Times" w:cs="Times"/>
          <w:color w:val="000000"/>
        </w:rPr>
        <w:t xml:space="preserve"> o vetor ordenado e o pivô </w:t>
      </w:r>
      <w:r w:rsidR="00BA3644" w:rsidRPr="006B34AF">
        <w:rPr>
          <w:rFonts w:ascii="Times" w:hAnsi="Times" w:cs="Times"/>
          <w:color w:val="000000"/>
        </w:rPr>
        <w:t xml:space="preserve">em </w:t>
      </w:r>
      <w:r w:rsidRPr="006B34AF">
        <w:rPr>
          <w:rFonts w:ascii="Times" w:hAnsi="Times" w:cs="Times"/>
          <w:color w:val="000000"/>
        </w:rPr>
        <w:t>posição</w:t>
      </w:r>
      <w:r w:rsidR="00BA3644" w:rsidRPr="006B34AF">
        <w:rPr>
          <w:rFonts w:ascii="Times" w:hAnsi="Times" w:cs="Times"/>
          <w:color w:val="000000"/>
        </w:rPr>
        <w:t xml:space="preserve"> aleatória</w:t>
      </w:r>
      <w:r w:rsidR="00FA64F5" w:rsidRPr="006B34AF">
        <w:rPr>
          <w:rFonts w:ascii="Times" w:hAnsi="Times" w:cs="Times"/>
          <w:color w:val="000000"/>
        </w:rPr>
        <w:t>;</w:t>
      </w:r>
    </w:p>
    <w:p w14:paraId="670628F5" w14:textId="77777777" w:rsidR="00FA64F5" w:rsidRPr="006B34AF" w:rsidRDefault="00FA64F5" w:rsidP="00AB0F24">
      <w:pPr>
        <w:pStyle w:val="NormalWeb"/>
        <w:numPr>
          <w:ilvl w:val="0"/>
          <w:numId w:val="22"/>
        </w:numPr>
        <w:spacing w:before="120" w:beforeAutospacing="0" w:after="0" w:afterAutospacing="0"/>
        <w:jc w:val="both"/>
        <w:rPr>
          <w:rFonts w:ascii="Times" w:hAnsi="Times" w:cs="Times"/>
          <w:color w:val="000000"/>
        </w:rPr>
      </w:pPr>
      <w:r w:rsidRPr="006B34AF">
        <w:rPr>
          <w:rFonts w:ascii="Times" w:hAnsi="Times" w:cs="Times"/>
          <w:b/>
          <w:color w:val="000000"/>
        </w:rPr>
        <w:t>melhor caso</w:t>
      </w:r>
      <w:r w:rsidRPr="006B34AF">
        <w:rPr>
          <w:rFonts w:ascii="Times" w:hAnsi="Times" w:cs="Times"/>
          <w:color w:val="000000"/>
        </w:rPr>
        <w:t xml:space="preserve"> o vetor decrescente com pivô na posição central;</w:t>
      </w:r>
    </w:p>
    <w:p w14:paraId="725E207C" w14:textId="77777777" w:rsidR="00FA64F5" w:rsidRPr="006B34AF" w:rsidRDefault="00FA64F5" w:rsidP="00AB0F24">
      <w:pPr>
        <w:pStyle w:val="NormalWeb"/>
        <w:numPr>
          <w:ilvl w:val="0"/>
          <w:numId w:val="22"/>
        </w:numPr>
        <w:spacing w:before="120" w:beforeAutospacing="0" w:after="0" w:afterAutospacing="0"/>
        <w:jc w:val="both"/>
        <w:rPr>
          <w:rFonts w:ascii="Times" w:hAnsi="Times" w:cs="Times"/>
          <w:color w:val="000000"/>
        </w:rPr>
      </w:pPr>
      <w:r w:rsidRPr="006B34AF">
        <w:rPr>
          <w:rFonts w:ascii="Times" w:hAnsi="Times" w:cs="Times"/>
          <w:b/>
          <w:color w:val="000000"/>
        </w:rPr>
        <w:t>caso médio</w:t>
      </w:r>
      <w:r w:rsidRPr="006B34AF">
        <w:rPr>
          <w:rFonts w:ascii="Times" w:hAnsi="Times" w:cs="Times"/>
          <w:color w:val="000000"/>
        </w:rPr>
        <w:t xml:space="preserve"> com a média das cinco listas aleatórias e o pivô </w:t>
      </w:r>
      <w:r w:rsidR="00BA3644" w:rsidRPr="006B34AF">
        <w:rPr>
          <w:rFonts w:ascii="Times" w:hAnsi="Times" w:cs="Times"/>
          <w:color w:val="000000"/>
        </w:rPr>
        <w:t>em posição aleatória.</w:t>
      </w:r>
    </w:p>
    <w:p w14:paraId="20111AF4" w14:textId="77777777" w:rsidR="00770FA1" w:rsidRPr="006B34AF" w:rsidRDefault="004217E9" w:rsidP="00770FA1">
      <w:pPr>
        <w:pStyle w:val="NormalWeb"/>
        <w:keepNext/>
        <w:spacing w:after="0" w:afterAutospacing="0"/>
        <w:ind w:right="-284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4E94F5D" wp14:editId="262B1131">
                <wp:simplePos x="0" y="0"/>
                <wp:positionH relativeFrom="column">
                  <wp:posOffset>4738436</wp:posOffset>
                </wp:positionH>
                <wp:positionV relativeFrom="paragraph">
                  <wp:posOffset>1392638</wp:posOffset>
                </wp:positionV>
                <wp:extent cx="261257" cy="279070"/>
                <wp:effectExtent l="0" t="0" r="5715" b="6985"/>
                <wp:wrapNone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57" cy="2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27281604" w14:textId="77777777" w:rsidR="00910C10" w:rsidRPr="00BF324D" w:rsidRDefault="00910C10" w:rsidP="00BF324D">
                            <w:pPr>
                              <w:rPr>
                                <w:b/>
                              </w:rPr>
                            </w:pPr>
                            <w:r w:rsidRPr="00BF324D">
                              <w:rPr>
                                <w:b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94F5D" id="Caixa de Texto 19" o:spid="_x0000_s1029" type="#_x0000_t202" style="position:absolute;left:0;text-align:left;margin-left:373.1pt;margin-top:109.65pt;width:20.55pt;height:21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" filled="f" stroked="f">
                <v:textbox inset="0,0,0,0">
                  <w:txbxContent>
                    <w:p w14:paraId="27281604" w14:textId="77777777" w:rsidR="00910C10" w:rsidRPr="00BF324D" w:rsidRDefault="00910C10" w:rsidP="00BF324D">
                      <w:pPr>
                        <w:rPr>
                          <w:b/>
                        </w:rPr>
                      </w:pPr>
                      <w:r w:rsidRPr="00BF324D">
                        <w:rPr>
                          <w:b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577660" wp14:editId="5D3F5CD7">
                <wp:simplePos x="0" y="0"/>
                <wp:positionH relativeFrom="column">
                  <wp:posOffset>2681886</wp:posOffset>
                </wp:positionH>
                <wp:positionV relativeFrom="paragraph">
                  <wp:posOffset>1393528</wp:posOffset>
                </wp:positionV>
                <wp:extent cx="261257" cy="279070"/>
                <wp:effectExtent l="0" t="0" r="5715" b="6985"/>
                <wp:wrapNone/>
                <wp:docPr id="18" name="Caixa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57" cy="2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2BFE1BDD" w14:textId="77777777" w:rsidR="00910C10" w:rsidRPr="00BF324D" w:rsidRDefault="00910C10">
                            <w:pPr>
                              <w:rPr>
                                <w:b/>
                              </w:rPr>
                            </w:pPr>
                            <w:r w:rsidRPr="00BF324D">
                              <w:rPr>
                                <w:b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7660" id="Caixa de Texto 18" o:spid="_x0000_s1030" type="#_x0000_t202" style="position:absolute;left:0;text-align:left;margin-left:211.15pt;margin-top:109.75pt;width:20.55pt;height:21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" filled="f" stroked="f">
                <v:textbox inset="0,0,0,0">
                  <w:txbxContent>
                    <w:p w14:paraId="2BFE1BDD" w14:textId="77777777" w:rsidR="00910C10" w:rsidRPr="00BF324D" w:rsidRDefault="00910C10">
                      <w:pPr>
                        <w:rPr>
                          <w:b/>
                        </w:rPr>
                      </w:pPr>
                      <w:r w:rsidRPr="00BF324D">
                        <w:rPr>
                          <w:b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BA3644" w:rsidRPr="006B34AF">
        <w:rPr>
          <w:noProof/>
        </w:rPr>
        <w:drawing>
          <wp:inline distT="0" distB="0" distL="0" distR="0" wp14:anchorId="0FA4FCD4" wp14:editId="62D98E5A">
            <wp:extent cx="2472755" cy="1625379"/>
            <wp:effectExtent l="0" t="0" r="381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890" t="8689" r="70579" b="57707"/>
                    <a:stretch/>
                  </pic:blipFill>
                  <pic:spPr bwMode="auto">
                    <a:xfrm>
                      <a:off x="0" y="0"/>
                      <a:ext cx="2498203" cy="1642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2D39" w:rsidRPr="00FF2D39">
        <w:rPr>
          <w:noProof/>
        </w:rPr>
        <w:t xml:space="preserve"> </w:t>
      </w:r>
      <w:r w:rsidR="00FF2D39">
        <w:rPr>
          <w:noProof/>
        </w:rPr>
        <w:drawing>
          <wp:inline distT="0" distB="0" distL="0" distR="0" wp14:anchorId="31A4054E" wp14:editId="4F370243">
            <wp:extent cx="2008740" cy="1634969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0008" t="9994" r="73218" b="48463"/>
                    <a:stretch/>
                  </pic:blipFill>
                  <pic:spPr bwMode="auto">
                    <a:xfrm>
                      <a:off x="0" y="0"/>
                      <a:ext cx="2035983" cy="1657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3B751" w14:textId="4402B507" w:rsidR="00BA3644" w:rsidRPr="006B34AF" w:rsidRDefault="00770FA1" w:rsidP="00770FA1">
      <w:pPr>
        <w:pStyle w:val="Legenda"/>
        <w:ind w:left="0" w:right="0"/>
        <w:rPr>
          <w:rFonts w:ascii="Times" w:hAnsi="Times" w:cs="Times"/>
        </w:rPr>
      </w:pPr>
      <w:bookmarkStart w:id="4" w:name="_Ref73390168"/>
      <w:r w:rsidRPr="006B34AF">
        <w:rPr>
          <w:rFonts w:ascii="Times" w:hAnsi="Times" w:cs="Times"/>
        </w:rPr>
        <w:t xml:space="preserve">Figura </w:t>
      </w:r>
      <w:r w:rsidRPr="006B34AF">
        <w:rPr>
          <w:rFonts w:ascii="Times" w:hAnsi="Times" w:cs="Times"/>
        </w:rPr>
        <w:fldChar w:fldCharType="begin"/>
      </w:r>
      <w:r w:rsidRPr="006B34AF">
        <w:rPr>
          <w:rFonts w:ascii="Times" w:hAnsi="Times" w:cs="Times"/>
        </w:rPr>
        <w:instrText xml:space="preserve"> SEQ Figura \* ARABIC </w:instrText>
      </w:r>
      <w:r w:rsidRPr="006B34AF">
        <w:rPr>
          <w:rFonts w:ascii="Times" w:hAnsi="Times" w:cs="Times"/>
        </w:rPr>
        <w:fldChar w:fldCharType="separate"/>
      </w:r>
      <w:r w:rsidR="006657C3">
        <w:rPr>
          <w:rFonts w:ascii="Times" w:hAnsi="Times" w:cs="Times"/>
          <w:noProof/>
        </w:rPr>
        <w:t>4</w:t>
      </w:r>
      <w:r w:rsidRPr="006B34AF">
        <w:rPr>
          <w:rFonts w:ascii="Times" w:hAnsi="Times" w:cs="Times"/>
        </w:rPr>
        <w:fldChar w:fldCharType="end"/>
      </w:r>
      <w:bookmarkEnd w:id="4"/>
      <w:r w:rsidRPr="006B34AF">
        <w:rPr>
          <w:rFonts w:ascii="Times" w:hAnsi="Times" w:cs="Times"/>
        </w:rPr>
        <w:t xml:space="preserve"> - Codificação da função para escolha da posição do pivô</w:t>
      </w:r>
      <w:r w:rsidR="00FF2D39">
        <w:rPr>
          <w:rFonts w:ascii="Times" w:hAnsi="Times" w:cs="Times"/>
        </w:rPr>
        <w:t>(A) e organização das listas (B)</w:t>
      </w:r>
    </w:p>
    <w:p w14:paraId="7FDC6C7F" w14:textId="77777777" w:rsidR="00C7292B" w:rsidRPr="00E507FE" w:rsidRDefault="00C7292B" w:rsidP="00C54556">
      <w:pPr>
        <w:pStyle w:val="Legenda"/>
        <w:spacing w:before="0" w:after="0"/>
        <w:ind w:left="0" w:right="0"/>
        <w:rPr>
          <w:rFonts w:ascii="Times" w:hAnsi="Times" w:cs="Times"/>
        </w:rPr>
      </w:pPr>
    </w:p>
    <w:p w14:paraId="463B4EAE" w14:textId="214EFCC5" w:rsidR="00CC5D37" w:rsidRPr="006B34AF" w:rsidRDefault="00CC5D37" w:rsidP="00CC5D37">
      <w:pPr>
        <w:pStyle w:val="Ttulo1"/>
        <w:numPr>
          <w:ilvl w:val="2"/>
          <w:numId w:val="21"/>
        </w:numPr>
        <w:tabs>
          <w:tab w:val="clear" w:pos="720"/>
        </w:tabs>
        <w:ind w:left="567"/>
      </w:pPr>
      <w:r w:rsidRPr="006B34AF">
        <w:t xml:space="preserve">Casos de desempenho do </w:t>
      </w:r>
      <w:r w:rsidR="00407572">
        <w:rPr>
          <w:i/>
        </w:rPr>
        <w:t xml:space="preserve">Merge </w:t>
      </w:r>
      <w:r w:rsidRPr="009377DB">
        <w:rPr>
          <w:i/>
        </w:rPr>
        <w:t>Sort</w:t>
      </w:r>
    </w:p>
    <w:p w14:paraId="6C463D81" w14:textId="3B01B09D" w:rsidR="00914235" w:rsidRDefault="006B34AF" w:rsidP="006B34AF">
      <w:pPr>
        <w:pStyle w:val="NormalWeb"/>
        <w:jc w:val="both"/>
      </w:pPr>
      <w:r w:rsidRPr="006B34AF">
        <w:rPr>
          <w:rFonts w:ascii="Times" w:hAnsi="Times" w:cs="Times"/>
          <w:color w:val="000000"/>
        </w:rPr>
        <w:t xml:space="preserve">Segundo </w:t>
      </w:r>
      <w:r w:rsidRPr="006B34AF">
        <w:t xml:space="preserve">Cormen e outros autores [2012, p. 38-39], os algoritmos de </w:t>
      </w:r>
      <w:r w:rsidR="005B2D26">
        <w:t xml:space="preserve">divisão e conquista, como o caso do </w:t>
      </w:r>
      <w:r w:rsidR="00407572">
        <w:rPr>
          <w:i/>
        </w:rPr>
        <w:t xml:space="preserve">Merge </w:t>
      </w:r>
      <w:r w:rsidR="005B2D26" w:rsidRPr="005B2D26">
        <w:rPr>
          <w:i/>
        </w:rPr>
        <w:t>Sort</w:t>
      </w:r>
      <w:r w:rsidR="005B2D26">
        <w:t xml:space="preserve">, </w:t>
      </w:r>
      <w:r w:rsidR="001C1E78">
        <w:t>por seu código efetuar as divisões sempre ao centro te</w:t>
      </w:r>
      <w:r w:rsidR="0058727C">
        <w:t>n</w:t>
      </w:r>
      <w:r w:rsidR="001C1E78">
        <w:t>dem a gerar uma constância entre os casos (melhor, pior e médio), tendo sua equação definida como segue:</w:t>
      </w:r>
    </w:p>
    <w:p w14:paraId="5DB264F7" w14:textId="77777777" w:rsidR="001C1E78" w:rsidRPr="006B34AF" w:rsidRDefault="000D43B0" w:rsidP="00F01B55">
      <w:pPr>
        <w:pStyle w:val="NormalWeb"/>
        <w:jc w:val="center"/>
        <w:rPr>
          <w:rFonts w:ascii="Times" w:hAnsi="Times" w:cs="Times"/>
          <w:color w:val="000000"/>
        </w:rPr>
      </w:pPr>
      <m:oMathPara>
        <m:oMath>
          <m:r>
            <w:rPr>
              <w:rFonts w:ascii="Cambria Math" w:hAnsi="Cambria Math" w:cs="Times"/>
              <w:color w:val="000000"/>
              <w:sz w:val="20"/>
            </w:rPr>
            <m:t>T</m:t>
          </m:r>
          <m:d>
            <m:dPr>
              <m:ctrlPr>
                <w:rPr>
                  <w:rFonts w:ascii="Cambria Math" w:hAnsi="Cambria Math" w:cs="Times"/>
                  <w:i/>
                  <w:color w:val="000000"/>
                  <w:sz w:val="20"/>
                </w:rPr>
              </m:ctrlPr>
            </m:dPr>
            <m:e>
              <m:r>
                <w:rPr>
                  <w:rFonts w:ascii="Cambria Math" w:hAnsi="Cambria Math" w:cs="Times"/>
                  <w:color w:val="000000"/>
                  <w:sz w:val="20"/>
                </w:rPr>
                <m:t>n</m:t>
              </m:r>
            </m:e>
          </m:d>
          <m:r>
            <w:rPr>
              <w:rFonts w:ascii="Cambria Math" w:hAnsi="Cambria Math" w:cs="Times"/>
              <w:color w:val="000000"/>
              <w:sz w:val="20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="Times"/>
                  <w:i/>
                  <w:color w:val="000000"/>
                  <w:sz w:val="20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"/>
                      <w:i/>
                      <w:color w:val="000000"/>
                      <w:sz w:val="20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</w:rPr>
                      <m:t>θ</m:t>
                    </m:r>
                    <m:d>
                      <m:dPr>
                        <m:ctrlPr>
                          <w:rPr>
                            <w:rFonts w:ascii="Cambria Math" w:hAnsi="Cambria Math" w:cs="Times"/>
                            <w:i/>
                            <w:color w:val="000000"/>
                            <w:sz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"/>
                            <w:color w:val="000000"/>
                            <w:sz w:val="20"/>
                          </w:rPr>
                          <m:t>1</m:t>
                        </m:r>
                      </m:e>
                    </m:d>
                  </m:e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</w:rPr>
                      <m:t>se n≤c</m:t>
                    </m:r>
                  </m:e>
                </m:mr>
                <m:m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</w:rPr>
                      <m:t>aT</m:t>
                    </m:r>
                    <m:d>
                      <m:dPr>
                        <m:ctrlPr>
                          <w:rPr>
                            <w:rFonts w:ascii="Cambria Math" w:hAnsi="Cambria Math" w:cs="Times"/>
                            <w:i/>
                            <w:color w:val="000000"/>
                            <w:sz w:val="20"/>
                          </w:rPr>
                        </m:ctrlPr>
                      </m:dPr>
                      <m:e>
                        <m:f>
                          <m:fPr>
                            <m:type m:val="lin"/>
                            <m:ctrlPr>
                              <w:rPr>
                                <w:rFonts w:ascii="Cambria Math" w:hAnsi="Cambria Math" w:cs="Times"/>
                                <w:i/>
                                <w:color w:val="000000"/>
                                <w:sz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"/>
                                <w:color w:val="000000"/>
                                <w:sz w:val="20"/>
                              </w:rPr>
                              <m:t>n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"/>
                                <w:color w:val="000000"/>
                                <w:sz w:val="20"/>
                              </w:rPr>
                              <m:t>b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 w:cs="Times"/>
                        <w:color w:val="000000"/>
                        <w:sz w:val="20"/>
                      </w:rPr>
                      <m:t>+D</m:t>
                    </m:r>
                    <m:d>
                      <m:dPr>
                        <m:ctrlPr>
                          <w:rPr>
                            <w:rFonts w:ascii="Cambria Math" w:hAnsi="Cambria Math" w:cs="Times"/>
                            <w:i/>
                            <w:color w:val="000000"/>
                            <w:sz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"/>
                            <w:color w:val="000000"/>
                            <w:sz w:val="20"/>
                          </w:rPr>
                          <m:t>n</m:t>
                        </m:r>
                      </m:e>
                    </m:d>
                    <m:r>
                      <w:rPr>
                        <w:rFonts w:ascii="Cambria Math" w:hAnsi="Cambria Math" w:cs="Times"/>
                        <w:color w:val="000000"/>
                        <w:sz w:val="20"/>
                      </w:rPr>
                      <m:t>+C</m:t>
                    </m:r>
                    <m:d>
                      <m:dPr>
                        <m:ctrlPr>
                          <w:rPr>
                            <w:rFonts w:ascii="Cambria Math" w:hAnsi="Cambria Math" w:cs="Times"/>
                            <w:i/>
                            <w:color w:val="000000"/>
                            <w:sz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"/>
                            <w:color w:val="000000"/>
                            <w:sz w:val="20"/>
                          </w:rPr>
                          <m:t>n</m:t>
                        </m:r>
                      </m:e>
                    </m:d>
                  </m:e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</w:rPr>
                      <m:t>caso contrário</m:t>
                    </m:r>
                  </m:e>
                </m:mr>
              </m:m>
            </m:e>
          </m:d>
        </m:oMath>
      </m:oMathPara>
    </w:p>
    <w:p w14:paraId="1FD82F2D" w14:textId="77777777" w:rsidR="00D20A1B" w:rsidRDefault="00D628EA" w:rsidP="00D20A1B">
      <w:pPr>
        <w:pStyle w:val="NormalWeb"/>
        <w:keepNext/>
        <w:spacing w:after="0" w:afterAutospacing="0"/>
        <w:ind w:right="-284"/>
        <w:jc w:val="center"/>
      </w:pPr>
      <w:r w:rsidRPr="006B34AF">
        <w:rPr>
          <w:noProof/>
        </w:rPr>
        <w:drawing>
          <wp:inline distT="0" distB="0" distL="0" distR="0" wp14:anchorId="61D07797" wp14:editId="0C5EAFF1">
            <wp:extent cx="1937616" cy="1650915"/>
            <wp:effectExtent l="0" t="0" r="5715" b="698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0694" t="9595" r="71854" b="45157"/>
                    <a:stretch/>
                  </pic:blipFill>
                  <pic:spPr bwMode="auto">
                    <a:xfrm>
                      <a:off x="0" y="0"/>
                      <a:ext cx="1950283" cy="1661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683D9" w14:textId="74F1A147" w:rsidR="00D20A1B" w:rsidRPr="00483500" w:rsidRDefault="00D20A1B" w:rsidP="00D20A1B">
      <w:pPr>
        <w:pStyle w:val="Legenda"/>
        <w:ind w:left="0" w:right="0"/>
        <w:rPr>
          <w:rFonts w:ascii="Times" w:hAnsi="Times" w:cs="Times"/>
          <w:i/>
        </w:rPr>
      </w:pPr>
      <w:bookmarkStart w:id="5" w:name="_Ref73461993"/>
      <w:r w:rsidRPr="00D20A1B">
        <w:rPr>
          <w:rFonts w:ascii="Times" w:hAnsi="Times" w:cs="Times"/>
        </w:rPr>
        <w:t xml:space="preserve">Figura </w:t>
      </w:r>
      <w:r w:rsidRPr="00D20A1B">
        <w:rPr>
          <w:rFonts w:ascii="Times" w:hAnsi="Times" w:cs="Times"/>
        </w:rPr>
        <w:fldChar w:fldCharType="begin"/>
      </w:r>
      <w:r w:rsidRPr="00D20A1B">
        <w:rPr>
          <w:rFonts w:ascii="Times" w:hAnsi="Times" w:cs="Times"/>
        </w:rPr>
        <w:instrText xml:space="preserve"> SEQ Figura \* ARABIC </w:instrText>
      </w:r>
      <w:r w:rsidRPr="00D20A1B">
        <w:rPr>
          <w:rFonts w:ascii="Times" w:hAnsi="Times" w:cs="Times"/>
        </w:rPr>
        <w:fldChar w:fldCharType="separate"/>
      </w:r>
      <w:r w:rsidR="006657C3">
        <w:rPr>
          <w:rFonts w:ascii="Times" w:hAnsi="Times" w:cs="Times"/>
          <w:noProof/>
        </w:rPr>
        <w:t>5</w:t>
      </w:r>
      <w:r w:rsidRPr="00D20A1B">
        <w:rPr>
          <w:rFonts w:ascii="Times" w:hAnsi="Times" w:cs="Times"/>
        </w:rPr>
        <w:fldChar w:fldCharType="end"/>
      </w:r>
      <w:bookmarkEnd w:id="5"/>
      <w:r w:rsidRPr="00D20A1B">
        <w:rPr>
          <w:rFonts w:ascii="Times" w:hAnsi="Times" w:cs="Times"/>
        </w:rPr>
        <w:t xml:space="preserve"> - </w:t>
      </w:r>
      <w:r w:rsidR="0049442B">
        <w:rPr>
          <w:rFonts w:ascii="Times" w:hAnsi="Times" w:cs="Times"/>
        </w:rPr>
        <w:t>C</w:t>
      </w:r>
      <w:r w:rsidRPr="00D20A1B">
        <w:rPr>
          <w:rFonts w:ascii="Times" w:hAnsi="Times" w:cs="Times"/>
        </w:rPr>
        <w:t>ódigo pa</w:t>
      </w:r>
      <w:r w:rsidR="0049442B">
        <w:rPr>
          <w:rFonts w:ascii="Times" w:hAnsi="Times" w:cs="Times"/>
        </w:rPr>
        <w:t>ra testes dos casos de</w:t>
      </w:r>
      <w:r w:rsidR="00827285">
        <w:rPr>
          <w:rFonts w:ascii="Times" w:hAnsi="Times" w:cs="Times"/>
        </w:rPr>
        <w:t xml:space="preserve"> desempenho</w:t>
      </w:r>
      <w:r w:rsidR="00483500">
        <w:rPr>
          <w:rFonts w:ascii="Times" w:hAnsi="Times" w:cs="Times"/>
        </w:rPr>
        <w:t xml:space="preserve"> do </w:t>
      </w:r>
      <w:r w:rsidR="00407572">
        <w:rPr>
          <w:rFonts w:ascii="Times" w:hAnsi="Times" w:cs="Times"/>
          <w:i/>
        </w:rPr>
        <w:t xml:space="preserve">Merge </w:t>
      </w:r>
      <w:r w:rsidR="00483500">
        <w:rPr>
          <w:rFonts w:ascii="Times" w:hAnsi="Times" w:cs="Times"/>
          <w:i/>
        </w:rPr>
        <w:t>sort</w:t>
      </w:r>
    </w:p>
    <w:p w14:paraId="004D0602" w14:textId="77777777" w:rsidR="00EC70D5" w:rsidRDefault="00EC70D5" w:rsidP="00EC70D5">
      <w:pPr>
        <w:pStyle w:val="NormalWeb"/>
        <w:jc w:val="both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</w:rPr>
        <w:lastRenderedPageBreak/>
        <w:t xml:space="preserve">Considerando esta premissa, optou-se por utilizar a lista ordenada para o melhor caso, a decrescente par ao pior e as randômicas para tirar a média, conforme codificação da </w:t>
      </w:r>
      <w:r>
        <w:rPr>
          <w:rFonts w:ascii="Times" w:hAnsi="Times" w:cs="Times"/>
          <w:color w:val="000000"/>
        </w:rPr>
        <w:fldChar w:fldCharType="begin"/>
      </w:r>
      <w:r>
        <w:rPr>
          <w:rFonts w:ascii="Times" w:hAnsi="Times" w:cs="Times"/>
          <w:color w:val="000000"/>
        </w:rPr>
        <w:instrText xml:space="preserve"> REF _Ref73461993 \h </w:instrText>
      </w:r>
      <w:r>
        <w:rPr>
          <w:rFonts w:ascii="Times" w:hAnsi="Times" w:cs="Times"/>
          <w:color w:val="000000"/>
        </w:rPr>
      </w:r>
      <w:r>
        <w:rPr>
          <w:rFonts w:ascii="Times" w:hAnsi="Times" w:cs="Times"/>
          <w:color w:val="000000"/>
        </w:rPr>
        <w:fldChar w:fldCharType="separate"/>
      </w:r>
      <w:r w:rsidRPr="00D20A1B">
        <w:rPr>
          <w:rFonts w:ascii="Times" w:hAnsi="Times" w:cs="Times"/>
        </w:rPr>
        <w:t>Figura 5</w:t>
      </w:r>
      <w:r>
        <w:rPr>
          <w:rFonts w:ascii="Times" w:hAnsi="Times" w:cs="Times"/>
          <w:color w:val="000000"/>
        </w:rPr>
        <w:fldChar w:fldCharType="end"/>
      </w:r>
      <w:r>
        <w:rPr>
          <w:rFonts w:ascii="Times" w:hAnsi="Times" w:cs="Times"/>
          <w:color w:val="000000"/>
        </w:rPr>
        <w:t>.</w:t>
      </w:r>
    </w:p>
    <w:p w14:paraId="25EC3CF7" w14:textId="77777777" w:rsidR="00D0463B" w:rsidRPr="006B34AF" w:rsidRDefault="00D0463B" w:rsidP="009E4703">
      <w:pPr>
        <w:pStyle w:val="Ttulo1"/>
        <w:numPr>
          <w:ilvl w:val="2"/>
          <w:numId w:val="21"/>
        </w:numPr>
        <w:tabs>
          <w:tab w:val="clear" w:pos="720"/>
        </w:tabs>
        <w:ind w:left="567"/>
      </w:pPr>
      <w:r w:rsidRPr="006B34AF">
        <w:t xml:space="preserve">Casos de desempenho do </w:t>
      </w:r>
      <w:r w:rsidR="001726C9" w:rsidRPr="001726C9">
        <w:rPr>
          <w:i/>
        </w:rPr>
        <w:t>Bubble</w:t>
      </w:r>
      <w:r w:rsidRPr="001726C9">
        <w:rPr>
          <w:i/>
        </w:rPr>
        <w:t xml:space="preserve"> Sort</w:t>
      </w:r>
    </w:p>
    <w:p w14:paraId="72EB9915" w14:textId="77777777" w:rsidR="001905E7" w:rsidRDefault="00D006CE" w:rsidP="00335EC0">
      <w:pPr>
        <w:pStyle w:val="NormalWeb"/>
        <w:jc w:val="both"/>
      </w:pPr>
      <w:r w:rsidRPr="006B34AF">
        <w:t xml:space="preserve">Preiss [2000] </w:t>
      </w:r>
      <w:r>
        <w:t xml:space="preserve">nos comenta que o </w:t>
      </w:r>
      <w:r>
        <w:rPr>
          <w:i/>
        </w:rPr>
        <w:t>bubble sort</w:t>
      </w:r>
      <w:r>
        <w:t xml:space="preserve"> é o método de ordenação por troc</w:t>
      </w:r>
      <w:r w:rsidR="00041F97">
        <w:t>a mais popular e o mais simples. Todavia</w:t>
      </w:r>
      <w:r w:rsidR="00D0463B" w:rsidRPr="006B34AF">
        <w:rPr>
          <w:rFonts w:ascii="Times" w:hAnsi="Times" w:cs="Times"/>
          <w:color w:val="000000"/>
        </w:rPr>
        <w:t xml:space="preserve"> </w:t>
      </w:r>
      <w:r w:rsidR="00D0463B" w:rsidRPr="006B34AF">
        <w:t>Co</w:t>
      </w:r>
      <w:r w:rsidR="00041F97">
        <w:t>rmen e outros autores [2012</w:t>
      </w:r>
      <w:r w:rsidR="00D0463B" w:rsidRPr="006B34AF">
        <w:t xml:space="preserve">], </w:t>
      </w:r>
      <w:r w:rsidR="00041F97">
        <w:t xml:space="preserve">advertem que este tipo de </w:t>
      </w:r>
      <w:r w:rsidR="00D0463B" w:rsidRPr="006B34AF">
        <w:t xml:space="preserve">algoritmos </w:t>
      </w:r>
      <w:r w:rsidR="00041F97">
        <w:t xml:space="preserve">tem seu desempenho associado ao tamanho da amostra. </w:t>
      </w:r>
      <w:r w:rsidR="002E01D8">
        <w:t>Mas ambos</w:t>
      </w:r>
      <w:r w:rsidR="00CB0951">
        <w:t xml:space="preserve">, </w:t>
      </w:r>
      <w:r w:rsidR="001905E7">
        <w:t>os autores</w:t>
      </w:r>
      <w:r w:rsidR="00CB0951">
        <w:t xml:space="preserve"> em comento,</w:t>
      </w:r>
      <w:r w:rsidR="001905E7">
        <w:t xml:space="preserve"> concordam que</w:t>
      </w:r>
      <w:r w:rsidR="00CB0951">
        <w:t xml:space="preserve"> o</w:t>
      </w:r>
      <w:r w:rsidR="001905E7">
        <w:t xml:space="preserve"> </w:t>
      </w:r>
      <w:r w:rsidR="00CB0951">
        <w:t>melhor caso ocorre quando a lista</w:t>
      </w:r>
      <w:r w:rsidR="003A55E8">
        <w:t xml:space="preserve"> já </w:t>
      </w:r>
      <w:r w:rsidR="00CB0951">
        <w:t>estava ordenada</w:t>
      </w:r>
      <w:r w:rsidR="003A55E8">
        <w:t xml:space="preserve">, </w:t>
      </w:r>
      <w:r w:rsidR="00CB0951">
        <w:t>para</w:t>
      </w:r>
      <w:r w:rsidR="003A55E8">
        <w:t xml:space="preserve"> o pior caso</w:t>
      </w:r>
      <w:r w:rsidR="00CB0951">
        <w:t>, uma lista em ordem inversa, mas irá piorar</w:t>
      </w:r>
      <w:r w:rsidR="003A55E8">
        <w:t xml:space="preserve"> pa</w:t>
      </w:r>
      <w:r w:rsidR="00CB0951">
        <w:t>ra qualquer entrada de tamanho grandes</w:t>
      </w:r>
      <w:r w:rsidR="003A55E8">
        <w:t>.</w:t>
      </w:r>
    </w:p>
    <w:p w14:paraId="535CC28C" w14:textId="77777777" w:rsidR="00483500" w:rsidRDefault="00483500" w:rsidP="00483500">
      <w:pPr>
        <w:pStyle w:val="NormalWeb"/>
        <w:keepNext/>
        <w:spacing w:after="0" w:afterAutospacing="0"/>
        <w:ind w:right="-284"/>
        <w:jc w:val="center"/>
      </w:pPr>
      <w:r>
        <w:rPr>
          <w:noProof/>
        </w:rPr>
        <w:drawing>
          <wp:inline distT="0" distB="0" distL="0" distR="0" wp14:anchorId="3AF9A4F4" wp14:editId="27905DBC">
            <wp:extent cx="2154236" cy="1729078"/>
            <wp:effectExtent l="0" t="0" r="0" b="508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460" t="9397" r="72853" b="49846"/>
                    <a:stretch/>
                  </pic:blipFill>
                  <pic:spPr bwMode="auto">
                    <a:xfrm>
                      <a:off x="0" y="0"/>
                      <a:ext cx="2166785" cy="173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061E2" w14:textId="03677C7E" w:rsidR="00D0463B" w:rsidRPr="00483500" w:rsidRDefault="00483500" w:rsidP="00483500">
      <w:pPr>
        <w:pStyle w:val="Legenda"/>
        <w:ind w:left="0" w:right="0"/>
        <w:rPr>
          <w:rFonts w:ascii="Times" w:hAnsi="Times" w:cs="Times"/>
        </w:rPr>
      </w:pPr>
      <w:bookmarkStart w:id="6" w:name="_Ref73467075"/>
      <w:r w:rsidRPr="00483500">
        <w:rPr>
          <w:rFonts w:ascii="Times" w:hAnsi="Times" w:cs="Times"/>
        </w:rPr>
        <w:t xml:space="preserve">Figura </w:t>
      </w:r>
      <w:r w:rsidRPr="00483500">
        <w:rPr>
          <w:rFonts w:ascii="Times" w:hAnsi="Times" w:cs="Times"/>
        </w:rPr>
        <w:fldChar w:fldCharType="begin"/>
      </w:r>
      <w:r w:rsidRPr="00483500">
        <w:rPr>
          <w:rFonts w:ascii="Times" w:hAnsi="Times" w:cs="Times"/>
        </w:rPr>
        <w:instrText xml:space="preserve"> SEQ Figura \* ARABIC </w:instrText>
      </w:r>
      <w:r w:rsidRPr="00483500">
        <w:rPr>
          <w:rFonts w:ascii="Times" w:hAnsi="Times" w:cs="Times"/>
        </w:rPr>
        <w:fldChar w:fldCharType="separate"/>
      </w:r>
      <w:r w:rsidR="006657C3">
        <w:rPr>
          <w:rFonts w:ascii="Times" w:hAnsi="Times" w:cs="Times"/>
          <w:noProof/>
        </w:rPr>
        <w:t>6</w:t>
      </w:r>
      <w:r w:rsidRPr="00483500">
        <w:rPr>
          <w:rFonts w:ascii="Times" w:hAnsi="Times" w:cs="Times"/>
        </w:rPr>
        <w:fldChar w:fldCharType="end"/>
      </w:r>
      <w:bookmarkEnd w:id="6"/>
      <w:r w:rsidRPr="00483500">
        <w:rPr>
          <w:rFonts w:ascii="Times" w:hAnsi="Times" w:cs="Times"/>
        </w:rPr>
        <w:t xml:space="preserve"> - Código para testes dos casos de desempenho do </w:t>
      </w:r>
      <w:r w:rsidRPr="00483500">
        <w:rPr>
          <w:rFonts w:ascii="Times" w:hAnsi="Times" w:cs="Times"/>
          <w:i/>
        </w:rPr>
        <w:t>bubble sort</w:t>
      </w:r>
    </w:p>
    <w:p w14:paraId="2BD7D998" w14:textId="77777777" w:rsidR="00FF469E" w:rsidRDefault="00A5683F" w:rsidP="00FF469E">
      <w:pPr>
        <w:pStyle w:val="NormalWeb"/>
        <w:jc w:val="both"/>
      </w:pPr>
      <w:r>
        <w:t>Neste caso, a montagem dos</w:t>
      </w:r>
      <w:r w:rsidR="00FF469E">
        <w:t xml:space="preserve"> casos</w:t>
      </w:r>
      <w:r>
        <w:t xml:space="preserve"> foi codificada conforme a </w:t>
      </w:r>
      <w:r>
        <w:fldChar w:fldCharType="begin"/>
      </w:r>
      <w:r>
        <w:instrText xml:space="preserve"> REF _Ref73467075 \h </w:instrText>
      </w:r>
      <w:r>
        <w:fldChar w:fldCharType="separate"/>
      </w:r>
      <w:r w:rsidRPr="00483500">
        <w:rPr>
          <w:rFonts w:ascii="Times" w:hAnsi="Times" w:cs="Times"/>
        </w:rPr>
        <w:t>Figura 6</w:t>
      </w:r>
      <w:r>
        <w:fldChar w:fldCharType="end"/>
      </w:r>
      <w:r>
        <w:t xml:space="preserve">, sendo o </w:t>
      </w:r>
      <w:r w:rsidR="00FF469E">
        <w:t>melhor</w:t>
      </w:r>
      <w:r>
        <w:t xml:space="preserve"> caso para a lista ordenada</w:t>
      </w:r>
      <w:r w:rsidR="00FF469E">
        <w:t xml:space="preserve">, </w:t>
      </w:r>
      <w:r>
        <w:t xml:space="preserve">o </w:t>
      </w:r>
      <w:r w:rsidR="00FF469E">
        <w:t>pior</w:t>
      </w:r>
      <w:r>
        <w:t xml:space="preserve"> para a lista decrescente</w:t>
      </w:r>
      <w:r w:rsidR="00FF469E">
        <w:t xml:space="preserve"> e</w:t>
      </w:r>
      <w:r>
        <w:t xml:space="preserve"> o</w:t>
      </w:r>
      <w:r w:rsidR="00FF469E">
        <w:t xml:space="preserve"> médio</w:t>
      </w:r>
      <w:r>
        <w:t xml:space="preserve"> com as 5 listas randômicas.</w:t>
      </w:r>
    </w:p>
    <w:p w14:paraId="12C3626E" w14:textId="77777777" w:rsidR="00221280" w:rsidRPr="006B34AF" w:rsidRDefault="00221280" w:rsidP="005644CE">
      <w:pPr>
        <w:pStyle w:val="Ttulo1"/>
        <w:numPr>
          <w:ilvl w:val="0"/>
          <w:numId w:val="21"/>
        </w:numPr>
        <w:tabs>
          <w:tab w:val="clear" w:pos="720"/>
        </w:tabs>
      </w:pPr>
      <w:r w:rsidRPr="006B34AF">
        <w:t>Execução dos testes</w:t>
      </w:r>
      <w:r w:rsidR="00656969" w:rsidRPr="006B34AF">
        <w:t xml:space="preserve"> de desempenho</w:t>
      </w:r>
    </w:p>
    <w:p w14:paraId="6CA3D101" w14:textId="77777777" w:rsidR="00647E30" w:rsidRDefault="00C95417" w:rsidP="0020737A">
      <w:pPr>
        <w:pStyle w:val="NormalWeb"/>
        <w:jc w:val="both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</w:rPr>
        <w:t xml:space="preserve">Pela indicação de </w:t>
      </w:r>
      <w:r w:rsidRPr="006B34AF">
        <w:t>Cormen e</w:t>
      </w:r>
      <w:r>
        <w:t xml:space="preserve"> outros autores [</w:t>
      </w:r>
      <w:r w:rsidRPr="006B34AF">
        <w:t>2012</w:t>
      </w:r>
      <w:r w:rsidRPr="006B34AF">
        <w:rPr>
          <w:rFonts w:ascii="Times" w:hAnsi="Times" w:cs="Times"/>
          <w:color w:val="000000"/>
        </w:rPr>
        <w:t>]</w:t>
      </w:r>
      <w:r w:rsidR="00647E30">
        <w:rPr>
          <w:rFonts w:ascii="Times" w:hAnsi="Times" w:cs="Times"/>
          <w:color w:val="000000"/>
        </w:rPr>
        <w:t>, ao analisar desempenho de algoritmos, faz-se mister a indicação da tecnologia utilizada, para este caso, foi usado:</w:t>
      </w:r>
    </w:p>
    <w:p w14:paraId="6395F24C" w14:textId="77777777" w:rsidR="00647E30" w:rsidRDefault="00647E30" w:rsidP="00647E30">
      <w:pPr>
        <w:pStyle w:val="NormalWeb"/>
        <w:numPr>
          <w:ilvl w:val="0"/>
          <w:numId w:val="22"/>
        </w:numPr>
        <w:spacing w:before="0" w:beforeAutospacing="0" w:after="0" w:afterAutospacing="0"/>
        <w:jc w:val="both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</w:rPr>
        <w:t xml:space="preserve">a linguagem de implementação foi o </w:t>
      </w:r>
      <w:r w:rsidRPr="00647E30">
        <w:rPr>
          <w:rFonts w:ascii="Times" w:hAnsi="Times" w:cs="Times"/>
          <w:color w:val="000000"/>
        </w:rPr>
        <w:t>Python</w:t>
      </w:r>
      <w:r>
        <w:rPr>
          <w:rFonts w:ascii="Times" w:hAnsi="Times" w:cs="Times"/>
          <w:color w:val="000000"/>
        </w:rPr>
        <w:t>;</w:t>
      </w:r>
    </w:p>
    <w:p w14:paraId="0A7D2CD9" w14:textId="77777777" w:rsidR="00C95417" w:rsidRDefault="00647E30" w:rsidP="00647E30">
      <w:pPr>
        <w:pStyle w:val="NormalWeb"/>
        <w:numPr>
          <w:ilvl w:val="0"/>
          <w:numId w:val="22"/>
        </w:numPr>
        <w:spacing w:before="0" w:beforeAutospacing="0" w:after="0" w:afterAutospacing="0"/>
        <w:jc w:val="both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</w:rPr>
        <w:t xml:space="preserve">os resultados de tempo e memoria foram obtidos no momento de desenvolvimento, na </w:t>
      </w:r>
      <w:r w:rsidRPr="00345A75">
        <w:rPr>
          <w:rFonts w:ascii="Times" w:hAnsi="Times" w:cs="Times"/>
          <w:i/>
          <w:color w:val="000000"/>
        </w:rPr>
        <w:t>IDE</w:t>
      </w:r>
      <w:r>
        <w:rPr>
          <w:rFonts w:ascii="Times" w:hAnsi="Times" w:cs="Times"/>
          <w:color w:val="000000"/>
        </w:rPr>
        <w:t xml:space="preserve"> do </w:t>
      </w:r>
      <w:r w:rsidRPr="00647E30">
        <w:rPr>
          <w:rFonts w:ascii="Times" w:hAnsi="Times" w:cs="Times"/>
          <w:i/>
          <w:color w:val="000000"/>
        </w:rPr>
        <w:t>PyCharm</w:t>
      </w:r>
      <w:r w:rsidR="001F43F4">
        <w:rPr>
          <w:rFonts w:ascii="Times" w:hAnsi="Times" w:cs="Times"/>
          <w:color w:val="000000"/>
        </w:rPr>
        <w:t>;</w:t>
      </w:r>
    </w:p>
    <w:p w14:paraId="7F2E2F22" w14:textId="5582BA1E" w:rsidR="001F43F4" w:rsidRDefault="001F43F4" w:rsidP="00647E30">
      <w:pPr>
        <w:pStyle w:val="NormalWeb"/>
        <w:numPr>
          <w:ilvl w:val="0"/>
          <w:numId w:val="22"/>
        </w:numPr>
        <w:spacing w:before="0" w:beforeAutospacing="0" w:after="0" w:afterAutospacing="0"/>
        <w:jc w:val="both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</w:rPr>
        <w:t xml:space="preserve">o equipamento utilizado foi uma máquina virtual, com </w:t>
      </w:r>
      <w:r w:rsidRPr="001F43F4">
        <w:rPr>
          <w:rFonts w:ascii="Times" w:hAnsi="Times" w:cs="Times"/>
          <w:i/>
          <w:color w:val="000000"/>
        </w:rPr>
        <w:t>Windows Server 2012 R2</w:t>
      </w:r>
      <w:r w:rsidR="00FC1E17">
        <w:rPr>
          <w:rFonts w:ascii="Times" w:hAnsi="Times" w:cs="Times"/>
          <w:i/>
          <w:color w:val="000000"/>
        </w:rPr>
        <w:t xml:space="preserve"> Standard</w:t>
      </w:r>
      <w:r>
        <w:rPr>
          <w:rFonts w:ascii="Times" w:hAnsi="Times" w:cs="Times"/>
          <w:i/>
          <w:color w:val="000000"/>
        </w:rPr>
        <w:t>,</w:t>
      </w:r>
      <w:r w:rsidR="00FC1E17">
        <w:rPr>
          <w:rFonts w:ascii="Times" w:hAnsi="Times" w:cs="Times"/>
          <w:iCs/>
          <w:color w:val="000000"/>
        </w:rPr>
        <w:t xml:space="preserve"> processador </w:t>
      </w:r>
      <w:r w:rsidR="00FC1E17">
        <w:rPr>
          <w:rFonts w:ascii="Times" w:hAnsi="Times" w:cs="Times"/>
          <w:i/>
          <w:color w:val="000000"/>
        </w:rPr>
        <w:t>Intel® Xeon® CPU ES-2640 v4 @ 2,40GHz</w:t>
      </w:r>
      <w:r w:rsidR="00FC1E17">
        <w:rPr>
          <w:rFonts w:ascii="Times" w:hAnsi="Times" w:cs="Times"/>
          <w:iCs/>
          <w:color w:val="000000"/>
        </w:rPr>
        <w:t>,</w:t>
      </w:r>
      <w:r>
        <w:rPr>
          <w:rFonts w:ascii="Times" w:hAnsi="Times" w:cs="Times"/>
          <w:color w:val="000000"/>
        </w:rPr>
        <w:t xml:space="preserve"> com 16 G</w:t>
      </w:r>
      <w:r w:rsidR="00FC1E17">
        <w:rPr>
          <w:rFonts w:ascii="Times" w:hAnsi="Times" w:cs="Times"/>
          <w:color w:val="000000"/>
        </w:rPr>
        <w:t>B</w:t>
      </w:r>
      <w:r>
        <w:rPr>
          <w:rFonts w:ascii="Times" w:hAnsi="Times" w:cs="Times"/>
          <w:color w:val="000000"/>
        </w:rPr>
        <w:t xml:space="preserve"> de memória</w:t>
      </w:r>
      <w:r w:rsidR="00FC1E17">
        <w:rPr>
          <w:rFonts w:ascii="Times" w:hAnsi="Times" w:cs="Times"/>
          <w:color w:val="000000"/>
        </w:rPr>
        <w:t xml:space="preserve"> RAM</w:t>
      </w:r>
      <w:r>
        <w:rPr>
          <w:rFonts w:ascii="Times" w:hAnsi="Times" w:cs="Times"/>
          <w:color w:val="000000"/>
        </w:rPr>
        <w:t xml:space="preserve"> e </w:t>
      </w:r>
      <w:r w:rsidR="00FC1E17">
        <w:rPr>
          <w:rFonts w:ascii="Times" w:hAnsi="Times" w:cs="Times"/>
          <w:color w:val="000000"/>
        </w:rPr>
        <w:t>250</w:t>
      </w:r>
      <w:r>
        <w:rPr>
          <w:rFonts w:ascii="Times" w:hAnsi="Times" w:cs="Times"/>
          <w:color w:val="000000"/>
        </w:rPr>
        <w:t xml:space="preserve"> </w:t>
      </w:r>
      <w:r w:rsidR="00FC1E17">
        <w:rPr>
          <w:rFonts w:ascii="Times" w:hAnsi="Times" w:cs="Times"/>
          <w:color w:val="000000"/>
        </w:rPr>
        <w:t>GB</w:t>
      </w:r>
      <w:r>
        <w:rPr>
          <w:rFonts w:ascii="Times" w:hAnsi="Times" w:cs="Times"/>
          <w:color w:val="000000"/>
        </w:rPr>
        <w:t xml:space="preserve"> de espaço de armazenamento.</w:t>
      </w:r>
    </w:p>
    <w:p w14:paraId="29D3354C" w14:textId="77777777" w:rsidR="00827285" w:rsidRDefault="0045068E" w:rsidP="00180F56">
      <w:r>
        <w:t xml:space="preserve">Especificadas as questões de tecnologias, é importante comentar sobre a codificação utilizada para identificar as grandezas que foram utilizadas para mensurar as variáveis dos testes de desempenho. Destarte, </w:t>
      </w:r>
      <w:r w:rsidR="009834E9">
        <w:rPr>
          <w:rFonts w:cs="Times"/>
          <w:color w:val="000000"/>
        </w:rPr>
        <w:t>foi elaborada a função “</w:t>
      </w:r>
      <w:r w:rsidR="009834E9" w:rsidRPr="009834E9">
        <w:rPr>
          <w:rFonts w:cs="Times"/>
          <w:i/>
          <w:color w:val="000000"/>
        </w:rPr>
        <w:t>StartTime</w:t>
      </w:r>
      <w:r w:rsidR="009834E9">
        <w:rPr>
          <w:rFonts w:cs="Times"/>
          <w:i/>
          <w:color w:val="000000"/>
        </w:rPr>
        <w:t>()</w:t>
      </w:r>
      <w:r w:rsidR="009834E9">
        <w:rPr>
          <w:rFonts w:cs="Times"/>
          <w:color w:val="000000"/>
        </w:rPr>
        <w:t>” que inicializa o comando “</w:t>
      </w:r>
      <w:r w:rsidR="009834E9" w:rsidRPr="007C1096">
        <w:rPr>
          <w:rFonts w:cs="Times"/>
          <w:i/>
          <w:color w:val="000000"/>
        </w:rPr>
        <w:t>star()</w:t>
      </w:r>
      <w:r w:rsidR="009834E9">
        <w:rPr>
          <w:rFonts w:cs="Times"/>
          <w:color w:val="000000"/>
        </w:rPr>
        <w:t>” do pacote “</w:t>
      </w:r>
      <w:r w:rsidR="009834E9" w:rsidRPr="004C6A54">
        <w:rPr>
          <w:rFonts w:cs="Times"/>
          <w:i/>
          <w:color w:val="000000"/>
        </w:rPr>
        <w:t>tracemalloc</w:t>
      </w:r>
      <w:r w:rsidR="009834E9">
        <w:rPr>
          <w:rFonts w:cs="Times"/>
          <w:i/>
          <w:color w:val="000000"/>
        </w:rPr>
        <w:t xml:space="preserve">”, </w:t>
      </w:r>
      <w:r w:rsidR="009834E9">
        <w:rPr>
          <w:rFonts w:cs="Times"/>
          <w:color w:val="000000"/>
        </w:rPr>
        <w:t xml:space="preserve">na </w:t>
      </w:r>
      <w:r w:rsidR="009834E9">
        <w:rPr>
          <w:rFonts w:cs="Times"/>
          <w:color w:val="000000"/>
        </w:rPr>
        <w:fldChar w:fldCharType="begin"/>
      </w:r>
      <w:r w:rsidR="009834E9">
        <w:rPr>
          <w:rFonts w:cs="Times"/>
          <w:color w:val="000000"/>
        </w:rPr>
        <w:instrText xml:space="preserve"> REF _Ref73470206 \h </w:instrText>
      </w:r>
      <w:r w:rsidR="009834E9">
        <w:rPr>
          <w:rFonts w:cs="Times"/>
          <w:color w:val="000000"/>
        </w:rPr>
      </w:r>
      <w:r w:rsidR="009834E9">
        <w:rPr>
          <w:rFonts w:cs="Times"/>
          <w:color w:val="000000"/>
        </w:rPr>
        <w:fldChar w:fldCharType="separate"/>
      </w:r>
      <w:r w:rsidR="009834E9" w:rsidRPr="0045068E">
        <w:rPr>
          <w:rFonts w:cs="Times"/>
        </w:rPr>
        <w:t>Figura 7</w:t>
      </w:r>
      <w:r w:rsidR="009834E9">
        <w:rPr>
          <w:rFonts w:cs="Times"/>
          <w:color w:val="000000"/>
        </w:rPr>
        <w:fldChar w:fldCharType="end"/>
      </w:r>
      <w:r w:rsidR="009834E9">
        <w:rPr>
          <w:rFonts w:cs="Times"/>
          <w:color w:val="000000"/>
        </w:rPr>
        <w:t>B, o qual inicializa a mensuração</w:t>
      </w:r>
      <w:r w:rsidR="00F65F43">
        <w:rPr>
          <w:rFonts w:cs="Times"/>
          <w:color w:val="000000"/>
        </w:rPr>
        <w:t xml:space="preserve"> do tempo </w:t>
      </w:r>
      <w:r w:rsidR="009834E9">
        <w:rPr>
          <w:rFonts w:cs="Times"/>
          <w:color w:val="000000"/>
        </w:rPr>
        <w:t xml:space="preserve"> da memória utilizada com o comando “</w:t>
      </w:r>
      <w:r w:rsidR="009834E9" w:rsidRPr="007C1096">
        <w:rPr>
          <w:rFonts w:cs="Times"/>
          <w:i/>
          <w:color w:val="000000"/>
        </w:rPr>
        <w:t>get.tracemalloc_memory</w:t>
      </w:r>
      <w:r w:rsidR="009834E9">
        <w:rPr>
          <w:rFonts w:cs="Times"/>
          <w:i/>
          <w:color w:val="000000"/>
        </w:rPr>
        <w:t>()</w:t>
      </w:r>
      <w:r w:rsidR="009834E9">
        <w:rPr>
          <w:rFonts w:cs="Times"/>
          <w:color w:val="000000"/>
        </w:rPr>
        <w:t>”</w:t>
      </w:r>
      <w:r w:rsidR="009834E9">
        <w:rPr>
          <w:rFonts w:cs="Times"/>
          <w:i/>
          <w:color w:val="000000"/>
        </w:rPr>
        <w:t xml:space="preserve">, </w:t>
      </w:r>
      <w:r w:rsidR="009834E9">
        <w:rPr>
          <w:rFonts w:cs="Times"/>
          <w:color w:val="000000"/>
        </w:rPr>
        <w:t xml:space="preserve">na </w:t>
      </w:r>
      <w:r w:rsidR="009834E9">
        <w:rPr>
          <w:rFonts w:cs="Times"/>
          <w:color w:val="000000"/>
        </w:rPr>
        <w:fldChar w:fldCharType="begin"/>
      </w:r>
      <w:r w:rsidR="009834E9">
        <w:rPr>
          <w:rFonts w:cs="Times"/>
          <w:color w:val="000000"/>
        </w:rPr>
        <w:instrText xml:space="preserve"> REF _Ref73470206 \h </w:instrText>
      </w:r>
      <w:r w:rsidR="009834E9">
        <w:rPr>
          <w:rFonts w:cs="Times"/>
          <w:color w:val="000000"/>
        </w:rPr>
      </w:r>
      <w:r w:rsidR="009834E9">
        <w:rPr>
          <w:rFonts w:cs="Times"/>
          <w:color w:val="000000"/>
        </w:rPr>
        <w:fldChar w:fldCharType="separate"/>
      </w:r>
      <w:r w:rsidR="009834E9" w:rsidRPr="0045068E">
        <w:rPr>
          <w:rFonts w:cs="Times"/>
        </w:rPr>
        <w:t>Figura 7</w:t>
      </w:r>
      <w:r w:rsidR="009834E9">
        <w:rPr>
          <w:rFonts w:cs="Times"/>
          <w:color w:val="000000"/>
        </w:rPr>
        <w:fldChar w:fldCharType="end"/>
      </w:r>
      <w:r w:rsidR="009834E9">
        <w:rPr>
          <w:rFonts w:cs="Times"/>
          <w:color w:val="000000"/>
        </w:rPr>
        <w:t>D. [Pyton, 2021].</w:t>
      </w:r>
    </w:p>
    <w:p w14:paraId="26B06786" w14:textId="77777777" w:rsidR="0045068E" w:rsidRDefault="00975D54" w:rsidP="0045068E">
      <w:pPr>
        <w:keepNext/>
        <w:ind w:left="-284" w:right="-426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A51C171" wp14:editId="6868BD13">
                <wp:simplePos x="0" y="0"/>
                <wp:positionH relativeFrom="column">
                  <wp:posOffset>1899986</wp:posOffset>
                </wp:positionH>
                <wp:positionV relativeFrom="paragraph">
                  <wp:posOffset>1074791</wp:posOffset>
                </wp:positionV>
                <wp:extent cx="260985" cy="320329"/>
                <wp:effectExtent l="0" t="0" r="5715" b="3810"/>
                <wp:wrapNone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985" cy="3203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1446A7FC" w14:textId="77777777" w:rsidR="00910C10" w:rsidRDefault="00910C10" w:rsidP="00827285">
                            <w: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1C171" id="Caixa de Texto 26" o:spid="_x0000_s1031" type="#_x0000_t202" style="position:absolute;left:0;text-align:left;margin-left:149.6pt;margin-top:84.65pt;width:20.55pt;height:25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" filled="f" stroked="f">
                <v:textbox inset="0,0,0,0">
                  <w:txbxContent>
                    <w:p w14:paraId="1446A7FC" w14:textId="77777777" w:rsidR="00910C10" w:rsidRDefault="00910C10" w:rsidP="00827285">
                      <w: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D433B6" wp14:editId="152A828F">
                <wp:simplePos x="0" y="0"/>
                <wp:positionH relativeFrom="column">
                  <wp:posOffset>4844655</wp:posOffset>
                </wp:positionH>
                <wp:positionV relativeFrom="paragraph">
                  <wp:posOffset>857654</wp:posOffset>
                </wp:positionV>
                <wp:extent cx="261257" cy="279070"/>
                <wp:effectExtent l="0" t="0" r="5715" b="6985"/>
                <wp:wrapNone/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57" cy="2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29945D8D" w14:textId="77777777" w:rsidR="00910C10" w:rsidRDefault="00910C10" w:rsidP="00D1021C">
                            <w: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433B6" id="Caixa de Texto 31" o:spid="_x0000_s1032" type="#_x0000_t202" style="position:absolute;left:0;text-align:left;margin-left:381.45pt;margin-top:67.55pt;width:20.55pt;height:21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" filled="f" stroked="f">
                <v:textbox inset="0,0,0,0">
                  <w:txbxContent>
                    <w:p w14:paraId="29945D8D" w14:textId="77777777" w:rsidR="00910C10" w:rsidRDefault="00910C10" w:rsidP="00D1021C">
                      <w: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9B6CF51" wp14:editId="1ADF56B5">
                <wp:simplePos x="0" y="0"/>
                <wp:positionH relativeFrom="column">
                  <wp:posOffset>4762384</wp:posOffset>
                </wp:positionH>
                <wp:positionV relativeFrom="paragraph">
                  <wp:posOffset>2474356</wp:posOffset>
                </wp:positionV>
                <wp:extent cx="261257" cy="279070"/>
                <wp:effectExtent l="0" t="0" r="5715" b="6985"/>
                <wp:wrapNone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57" cy="2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0DC7A56D" w14:textId="77777777" w:rsidR="00910C10" w:rsidRDefault="00910C10" w:rsidP="00D1021C">
                            <w: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6CF51" id="Caixa de Texto 33" o:spid="_x0000_s1033" type="#_x0000_t202" style="position:absolute;left:0;text-align:left;margin-left:375pt;margin-top:194.85pt;width:20.55pt;height:21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" filled="f" stroked="f">
                <v:textbox inset="0,0,0,0">
                  <w:txbxContent>
                    <w:p w14:paraId="0DC7A56D" w14:textId="77777777" w:rsidR="00910C10" w:rsidRDefault="00910C10" w:rsidP="00D1021C">
                      <w: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70DADA6" wp14:editId="050E1E6C">
                <wp:simplePos x="0" y="0"/>
                <wp:positionH relativeFrom="column">
                  <wp:posOffset>1839595</wp:posOffset>
                </wp:positionH>
                <wp:positionV relativeFrom="paragraph">
                  <wp:posOffset>2474356</wp:posOffset>
                </wp:positionV>
                <wp:extent cx="261257" cy="279070"/>
                <wp:effectExtent l="0" t="0" r="5715" b="6985"/>
                <wp:wrapNone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57" cy="2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162A3513" w14:textId="77777777" w:rsidR="00910C10" w:rsidRDefault="00910C10" w:rsidP="00D1021C"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DADA6" id="Caixa de Texto 32" o:spid="_x0000_s1034" type="#_x0000_t202" style="position:absolute;left:0;text-align:left;margin-left:144.85pt;margin-top:194.85pt;width:20.55pt;height:21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" filled="f" stroked="f">
                <v:textbox inset="0,0,0,0">
                  <w:txbxContent>
                    <w:p w14:paraId="162A3513" w14:textId="77777777" w:rsidR="00910C10" w:rsidRDefault="00910C10" w:rsidP="00D1021C">
                      <w: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="00827285">
        <w:rPr>
          <w:noProof/>
        </w:rPr>
        <w:drawing>
          <wp:inline distT="0" distB="0" distL="0" distR="0" wp14:anchorId="66FB428F" wp14:editId="09B1BF59">
            <wp:extent cx="1917638" cy="1411898"/>
            <wp:effectExtent l="0" t="0" r="698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444" t="11504" r="73642" b="52839"/>
                    <a:stretch/>
                  </pic:blipFill>
                  <pic:spPr bwMode="auto">
                    <a:xfrm>
                      <a:off x="0" y="0"/>
                      <a:ext cx="1963685" cy="1445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7285">
        <w:rPr>
          <w:noProof/>
        </w:rPr>
        <w:drawing>
          <wp:inline distT="0" distB="0" distL="0" distR="0" wp14:anchorId="2A2EC5C2" wp14:editId="03066FF5">
            <wp:extent cx="2934476" cy="1414714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0814" t="7631" r="65318" b="57356"/>
                    <a:stretch/>
                  </pic:blipFill>
                  <pic:spPr bwMode="auto">
                    <a:xfrm>
                      <a:off x="0" y="0"/>
                      <a:ext cx="3011373" cy="1451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7285">
        <w:rPr>
          <w:noProof/>
        </w:rPr>
        <w:drawing>
          <wp:inline distT="0" distB="0" distL="0" distR="0" wp14:anchorId="50D37D23" wp14:editId="2901CD71">
            <wp:extent cx="1883410" cy="1346479"/>
            <wp:effectExtent l="0" t="0" r="2540" b="63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649" t="7701" r="70145" b="50517"/>
                    <a:stretch/>
                  </pic:blipFill>
                  <pic:spPr bwMode="auto">
                    <a:xfrm>
                      <a:off x="0" y="0"/>
                      <a:ext cx="1909420" cy="1365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7285">
        <w:rPr>
          <w:noProof/>
        </w:rPr>
        <w:drawing>
          <wp:inline distT="0" distB="0" distL="0" distR="0" wp14:anchorId="7B47C584" wp14:editId="45332DD0">
            <wp:extent cx="2961071" cy="1421160"/>
            <wp:effectExtent l="0" t="0" r="0" b="762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0554" t="14236" r="64596" b="49471"/>
                    <a:stretch/>
                  </pic:blipFill>
                  <pic:spPr bwMode="auto">
                    <a:xfrm>
                      <a:off x="0" y="0"/>
                      <a:ext cx="3005405" cy="1442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03B06" w14:textId="1593FBC5" w:rsidR="00827285" w:rsidRPr="0045068E" w:rsidRDefault="0045068E" w:rsidP="0045068E">
      <w:pPr>
        <w:pStyle w:val="Legenda"/>
        <w:ind w:left="0" w:right="0"/>
        <w:rPr>
          <w:rFonts w:ascii="Times" w:hAnsi="Times" w:cs="Times"/>
          <w:i/>
        </w:rPr>
      </w:pPr>
      <w:bookmarkStart w:id="7" w:name="_Ref73470206"/>
      <w:r w:rsidRPr="0045068E">
        <w:rPr>
          <w:rFonts w:ascii="Times" w:hAnsi="Times" w:cs="Times"/>
        </w:rPr>
        <w:t xml:space="preserve">Figura </w:t>
      </w:r>
      <w:r w:rsidRPr="0045068E">
        <w:rPr>
          <w:rFonts w:ascii="Times" w:hAnsi="Times" w:cs="Times"/>
        </w:rPr>
        <w:fldChar w:fldCharType="begin"/>
      </w:r>
      <w:r w:rsidRPr="0045068E">
        <w:rPr>
          <w:rFonts w:ascii="Times" w:hAnsi="Times" w:cs="Times"/>
        </w:rPr>
        <w:instrText xml:space="preserve"> SEQ Figura \* ARABIC </w:instrText>
      </w:r>
      <w:r w:rsidRPr="0045068E">
        <w:rPr>
          <w:rFonts w:ascii="Times" w:hAnsi="Times" w:cs="Times"/>
        </w:rPr>
        <w:fldChar w:fldCharType="separate"/>
      </w:r>
      <w:r w:rsidR="006657C3">
        <w:rPr>
          <w:rFonts w:ascii="Times" w:hAnsi="Times" w:cs="Times"/>
          <w:noProof/>
        </w:rPr>
        <w:t>7</w:t>
      </w:r>
      <w:r w:rsidRPr="0045068E">
        <w:rPr>
          <w:rFonts w:ascii="Times" w:hAnsi="Times" w:cs="Times"/>
        </w:rPr>
        <w:fldChar w:fldCharType="end"/>
      </w:r>
      <w:bookmarkEnd w:id="7"/>
      <w:r>
        <w:rPr>
          <w:rFonts w:ascii="Times" w:hAnsi="Times" w:cs="Times"/>
        </w:rPr>
        <w:t xml:space="preserve"> - Codificação do início dos algoritmos (A), função </w:t>
      </w:r>
      <w:r>
        <w:rPr>
          <w:rFonts w:ascii="Times" w:hAnsi="Times" w:cs="Times"/>
          <w:i/>
        </w:rPr>
        <w:t>StartTime</w:t>
      </w:r>
      <w:r w:rsidRPr="0045068E">
        <w:rPr>
          <w:rFonts w:ascii="Times" w:hAnsi="Times" w:cs="Times"/>
        </w:rPr>
        <w:t xml:space="preserve"> (B)</w:t>
      </w:r>
      <w:r>
        <w:rPr>
          <w:rFonts w:ascii="Times" w:hAnsi="Times" w:cs="Times"/>
        </w:rPr>
        <w:t xml:space="preserve">, função </w:t>
      </w:r>
      <w:r w:rsidRPr="002B0C55">
        <w:rPr>
          <w:rFonts w:ascii="Times" w:hAnsi="Times" w:cs="Times"/>
          <w:i/>
        </w:rPr>
        <w:t>EndTime</w:t>
      </w:r>
      <w:r>
        <w:rPr>
          <w:rFonts w:ascii="Times" w:hAnsi="Times" w:cs="Times"/>
        </w:rPr>
        <w:t xml:space="preserve"> (C e D)</w:t>
      </w:r>
    </w:p>
    <w:p w14:paraId="4A6529A0" w14:textId="77777777" w:rsidR="006121B6" w:rsidRDefault="006121B6" w:rsidP="006121B6">
      <w:r>
        <w:rPr>
          <w:rFonts w:cs="Times"/>
          <w:color w:val="000000"/>
        </w:rPr>
        <w:t xml:space="preserve">Completando a montagem que foi </w:t>
      </w:r>
      <w:r w:rsidR="002B0C55">
        <w:rPr>
          <w:rFonts w:cs="Times"/>
          <w:color w:val="000000"/>
        </w:rPr>
        <w:t>para todos os três algoritmos a</w:t>
      </w:r>
      <w:r>
        <w:rPr>
          <w:rFonts w:cs="Times"/>
          <w:color w:val="000000"/>
        </w:rPr>
        <w:t xml:space="preserve"> funç</w:t>
      </w:r>
      <w:r w:rsidR="002B0C55">
        <w:rPr>
          <w:rFonts w:cs="Times"/>
          <w:color w:val="000000"/>
        </w:rPr>
        <w:t>ão</w:t>
      </w:r>
      <w:r>
        <w:rPr>
          <w:rFonts w:cs="Times"/>
          <w:color w:val="000000"/>
        </w:rPr>
        <w:t xml:space="preserve"> “</w:t>
      </w:r>
      <w:r w:rsidRPr="00B014E8">
        <w:rPr>
          <w:rFonts w:cs="Times"/>
          <w:i/>
          <w:color w:val="000000"/>
        </w:rPr>
        <w:t>StarTime()</w:t>
      </w:r>
      <w:r>
        <w:rPr>
          <w:rFonts w:cs="Times"/>
          <w:color w:val="000000"/>
        </w:rPr>
        <w:t>”</w:t>
      </w:r>
      <w:r w:rsidR="002B0C55">
        <w:rPr>
          <w:rFonts w:cs="Times"/>
          <w:color w:val="000000"/>
        </w:rPr>
        <w:t xml:space="preserve"> foi chamada antes de executar o algoritmo com o respectivo tipo de caso de desempenho</w:t>
      </w:r>
      <w:r>
        <w:rPr>
          <w:rFonts w:cs="Times"/>
          <w:color w:val="000000"/>
        </w:rPr>
        <w:t xml:space="preserve"> </w:t>
      </w:r>
      <w:r w:rsidR="002B0C55">
        <w:rPr>
          <w:rFonts w:cs="Times"/>
          <w:color w:val="000000"/>
        </w:rPr>
        <w:t xml:space="preserve">para iniciar a apuração do tempo e memória. Observando a </w:t>
      </w:r>
      <w:r w:rsidR="002B0C55">
        <w:rPr>
          <w:rFonts w:cs="Times"/>
          <w:color w:val="000000"/>
        </w:rPr>
        <w:fldChar w:fldCharType="begin"/>
      </w:r>
      <w:r w:rsidR="002B0C55">
        <w:rPr>
          <w:rFonts w:cs="Times"/>
          <w:color w:val="000000"/>
        </w:rPr>
        <w:instrText xml:space="preserve"> REF _Ref73470206 \h </w:instrText>
      </w:r>
      <w:r w:rsidR="002B0C55">
        <w:rPr>
          <w:rFonts w:cs="Times"/>
          <w:color w:val="000000"/>
        </w:rPr>
      </w:r>
      <w:r w:rsidR="002B0C55">
        <w:rPr>
          <w:rFonts w:cs="Times"/>
          <w:color w:val="000000"/>
        </w:rPr>
        <w:fldChar w:fldCharType="separate"/>
      </w:r>
      <w:r w:rsidR="002B0C55" w:rsidRPr="0045068E">
        <w:rPr>
          <w:rFonts w:cs="Times"/>
        </w:rPr>
        <w:t>Figura 7</w:t>
      </w:r>
      <w:r w:rsidR="002B0C55">
        <w:rPr>
          <w:rFonts w:cs="Times"/>
          <w:color w:val="000000"/>
        </w:rPr>
        <w:fldChar w:fldCharType="end"/>
      </w:r>
      <w:r w:rsidR="00B014E8">
        <w:rPr>
          <w:rFonts w:cs="Times"/>
          <w:color w:val="000000"/>
        </w:rPr>
        <w:t>A,</w:t>
      </w:r>
      <w:r>
        <w:rPr>
          <w:rFonts w:cs="Times"/>
          <w:color w:val="000000"/>
        </w:rPr>
        <w:t xml:space="preserve"> </w:t>
      </w:r>
      <w:r w:rsidR="00B014E8">
        <w:rPr>
          <w:rFonts w:cs="Times"/>
          <w:color w:val="000000"/>
        </w:rPr>
        <w:t xml:space="preserve">pode-se entender que a função </w:t>
      </w:r>
      <w:r>
        <w:rPr>
          <w:rFonts w:cs="Times"/>
          <w:color w:val="000000"/>
        </w:rPr>
        <w:t>“</w:t>
      </w:r>
      <w:r w:rsidRPr="00B014E8">
        <w:rPr>
          <w:rFonts w:cs="Times"/>
          <w:i/>
          <w:color w:val="000000"/>
        </w:rPr>
        <w:t>EndTime(caso_q)</w:t>
      </w:r>
      <w:r w:rsidR="00B014E8">
        <w:rPr>
          <w:rFonts w:cs="Times"/>
          <w:color w:val="000000"/>
        </w:rPr>
        <w:t xml:space="preserve">” ocorre </w:t>
      </w:r>
      <w:r>
        <w:rPr>
          <w:rFonts w:cs="Times"/>
          <w:color w:val="000000"/>
        </w:rPr>
        <w:t>a mensuração</w:t>
      </w:r>
      <w:r w:rsidR="007561FA">
        <w:rPr>
          <w:rFonts w:cs="Times"/>
          <w:color w:val="000000"/>
        </w:rPr>
        <w:t xml:space="preserve"> das variáveis,</w:t>
      </w:r>
      <w:r w:rsidR="00B014E8">
        <w:rPr>
          <w:rFonts w:cs="Times"/>
          <w:color w:val="000000"/>
        </w:rPr>
        <w:t xml:space="preserve"> pois a mesma é chamada ao término d</w:t>
      </w:r>
      <w:r w:rsidR="00487835">
        <w:rPr>
          <w:rFonts w:cs="Times"/>
          <w:color w:val="000000"/>
        </w:rPr>
        <w:t>e cada algoritmo</w:t>
      </w:r>
      <w:r w:rsidR="00B014E8">
        <w:rPr>
          <w:rFonts w:cs="Times"/>
          <w:color w:val="000000"/>
        </w:rPr>
        <w:t xml:space="preserve"> </w:t>
      </w:r>
      <w:r w:rsidR="007561FA">
        <w:rPr>
          <w:rFonts w:cs="Times"/>
          <w:color w:val="000000"/>
        </w:rPr>
        <w:t>e depois faz a gravação no arquivo de saída</w:t>
      </w:r>
      <w:r>
        <w:rPr>
          <w:rFonts w:cs="Times"/>
          <w:color w:val="000000"/>
        </w:rPr>
        <w:t>.</w:t>
      </w:r>
    </w:p>
    <w:p w14:paraId="25FAADCD" w14:textId="77777777" w:rsidR="004B6089" w:rsidRPr="006B34AF" w:rsidRDefault="00DC1305" w:rsidP="005644CE">
      <w:pPr>
        <w:pStyle w:val="Ttulo1"/>
        <w:numPr>
          <w:ilvl w:val="1"/>
          <w:numId w:val="21"/>
        </w:numPr>
        <w:tabs>
          <w:tab w:val="clear" w:pos="720"/>
        </w:tabs>
        <w:ind w:left="426"/>
      </w:pPr>
      <w:r>
        <w:t>Execução dos testes de tempo</w:t>
      </w:r>
    </w:p>
    <w:p w14:paraId="1CEA60AD" w14:textId="77777777" w:rsidR="004B6089" w:rsidRPr="00876E61" w:rsidRDefault="0021509C" w:rsidP="00876E61">
      <w:pPr>
        <w:pStyle w:val="NormalWeb"/>
        <w:jc w:val="both"/>
        <w:rPr>
          <w:rFonts w:ascii="Times" w:hAnsi="Times" w:cs="Times"/>
          <w:color w:val="000000"/>
        </w:rPr>
      </w:pPr>
      <w:r w:rsidRPr="00876E61">
        <w:rPr>
          <w:rFonts w:ascii="Times" w:hAnsi="Times" w:cs="Times"/>
          <w:color w:val="000000"/>
        </w:rPr>
        <w:t>Após a execução do arquivo de entrada para os 3 algoritmos</w:t>
      </w:r>
      <w:r w:rsidR="00E61789">
        <w:rPr>
          <w:rFonts w:ascii="Times" w:hAnsi="Times" w:cs="Times"/>
          <w:color w:val="000000"/>
        </w:rPr>
        <w:t>,</w:t>
      </w:r>
      <w:r w:rsidRPr="00876E61">
        <w:rPr>
          <w:rFonts w:ascii="Times" w:hAnsi="Times" w:cs="Times"/>
          <w:color w:val="000000"/>
        </w:rPr>
        <w:t xml:space="preserve"> os </w:t>
      </w:r>
      <w:r w:rsidR="00A9294D" w:rsidRPr="00876E61">
        <w:rPr>
          <w:rFonts w:ascii="Times" w:hAnsi="Times" w:cs="Times"/>
          <w:color w:val="000000"/>
        </w:rPr>
        <w:t xml:space="preserve">resultados </w:t>
      </w:r>
      <w:r w:rsidR="00E61789">
        <w:rPr>
          <w:rFonts w:ascii="Times" w:hAnsi="Times" w:cs="Times"/>
          <w:color w:val="000000"/>
        </w:rPr>
        <w:t>para os testes do tempo, medido em segundos, uma vez que a função “</w:t>
      </w:r>
      <w:r w:rsidR="00E61789" w:rsidRPr="00E61789">
        <w:rPr>
          <w:rFonts w:ascii="Times" w:hAnsi="Times" w:cs="Times"/>
          <w:i/>
          <w:color w:val="000000"/>
        </w:rPr>
        <w:t>time.time()</w:t>
      </w:r>
      <w:r w:rsidR="00E61789">
        <w:rPr>
          <w:rFonts w:ascii="Times" w:hAnsi="Times" w:cs="Times"/>
          <w:color w:val="000000"/>
        </w:rPr>
        <w:t xml:space="preserve">” retorna nesta grandeza, </w:t>
      </w:r>
      <w:r w:rsidR="00E61789">
        <w:rPr>
          <w:rFonts w:cs="Times"/>
          <w:color w:val="000000"/>
        </w:rPr>
        <w:fldChar w:fldCharType="begin"/>
      </w:r>
      <w:r w:rsidR="00E61789">
        <w:rPr>
          <w:rFonts w:cs="Times"/>
          <w:color w:val="000000"/>
        </w:rPr>
        <w:instrText xml:space="preserve"> REF _Ref73470206 \h </w:instrText>
      </w:r>
      <w:r w:rsidR="00E61789">
        <w:rPr>
          <w:rFonts w:cs="Times"/>
          <w:color w:val="000000"/>
        </w:rPr>
      </w:r>
      <w:r w:rsidR="00E61789">
        <w:rPr>
          <w:rFonts w:cs="Times"/>
          <w:color w:val="000000"/>
        </w:rPr>
        <w:fldChar w:fldCharType="separate"/>
      </w:r>
      <w:r w:rsidR="00E61789" w:rsidRPr="0045068E">
        <w:rPr>
          <w:rFonts w:ascii="Times" w:hAnsi="Times" w:cs="Times"/>
        </w:rPr>
        <w:t>Figura 7</w:t>
      </w:r>
      <w:r w:rsidR="00E61789">
        <w:rPr>
          <w:rFonts w:cs="Times"/>
          <w:color w:val="000000"/>
        </w:rPr>
        <w:fldChar w:fldCharType="end"/>
      </w:r>
      <w:r w:rsidR="00E61789">
        <w:rPr>
          <w:rFonts w:cs="Times"/>
          <w:color w:val="000000"/>
        </w:rPr>
        <w:t>B e D</w:t>
      </w:r>
      <w:r w:rsidR="00E61789">
        <w:rPr>
          <w:rFonts w:ascii="Times" w:hAnsi="Times" w:cs="Times"/>
          <w:color w:val="000000"/>
        </w:rPr>
        <w:t xml:space="preserve">, os valores obtidos foram </w:t>
      </w:r>
      <w:r w:rsidR="00A9294D" w:rsidRPr="00876E61">
        <w:rPr>
          <w:rFonts w:ascii="Times" w:hAnsi="Times" w:cs="Times"/>
          <w:color w:val="000000"/>
        </w:rPr>
        <w:t xml:space="preserve">elencados na </w:t>
      </w:r>
      <w:r w:rsidR="00975D54" w:rsidRPr="00876E61">
        <w:rPr>
          <w:rFonts w:ascii="Times" w:hAnsi="Times" w:cs="Times"/>
          <w:color w:val="000000"/>
        </w:rPr>
        <w:fldChar w:fldCharType="begin"/>
      </w:r>
      <w:r w:rsidR="00975D54" w:rsidRPr="00876E61">
        <w:rPr>
          <w:rFonts w:ascii="Times" w:hAnsi="Times" w:cs="Times"/>
          <w:color w:val="000000"/>
        </w:rPr>
        <w:instrText xml:space="preserve"> REF _Ref73479194 \h </w:instrText>
      </w:r>
      <w:r w:rsidR="00876E61">
        <w:rPr>
          <w:rFonts w:ascii="Times" w:hAnsi="Times" w:cs="Times"/>
          <w:color w:val="000000"/>
        </w:rPr>
        <w:instrText xml:space="preserve"> \* MERGEFORMAT </w:instrText>
      </w:r>
      <w:r w:rsidR="00975D54" w:rsidRPr="00876E61">
        <w:rPr>
          <w:rFonts w:ascii="Times" w:hAnsi="Times" w:cs="Times"/>
          <w:color w:val="000000"/>
        </w:rPr>
      </w:r>
      <w:r w:rsidR="00975D54" w:rsidRPr="00876E61">
        <w:rPr>
          <w:rFonts w:ascii="Times" w:hAnsi="Times" w:cs="Times"/>
          <w:color w:val="000000"/>
        </w:rPr>
        <w:fldChar w:fldCharType="separate"/>
      </w:r>
      <w:r w:rsidR="00975D54" w:rsidRPr="00876E61">
        <w:rPr>
          <w:rFonts w:ascii="Times" w:hAnsi="Times" w:cs="Times"/>
          <w:color w:val="000000"/>
        </w:rPr>
        <w:t>Tabela 1</w:t>
      </w:r>
      <w:r w:rsidR="00975D54" w:rsidRPr="00876E61">
        <w:rPr>
          <w:rFonts w:ascii="Times" w:hAnsi="Times" w:cs="Times"/>
          <w:color w:val="000000"/>
        </w:rPr>
        <w:fldChar w:fldCharType="end"/>
      </w:r>
      <w:r w:rsidR="00975D54" w:rsidRPr="00876E61">
        <w:rPr>
          <w:rFonts w:ascii="Times" w:hAnsi="Times" w:cs="Times"/>
          <w:color w:val="000000"/>
        </w:rPr>
        <w:t xml:space="preserve">, cuja hegemonia foi do </w:t>
      </w:r>
      <w:r w:rsidR="00975D54" w:rsidRPr="00054310">
        <w:rPr>
          <w:rFonts w:ascii="Times" w:hAnsi="Times" w:cs="Times"/>
          <w:i/>
          <w:color w:val="000000"/>
        </w:rPr>
        <w:t>quick sort</w:t>
      </w:r>
      <w:r w:rsidR="00975D54" w:rsidRPr="00876E61">
        <w:rPr>
          <w:rFonts w:ascii="Times" w:hAnsi="Times" w:cs="Times"/>
          <w:color w:val="000000"/>
        </w:rPr>
        <w:t>.</w:t>
      </w:r>
    </w:p>
    <w:p w14:paraId="668B8019" w14:textId="29427F4F" w:rsidR="00B44451" w:rsidRDefault="00B44451" w:rsidP="00B44451">
      <w:pPr>
        <w:pStyle w:val="Legenda"/>
        <w:keepNext/>
        <w:rPr>
          <w:rFonts w:ascii="Times" w:hAnsi="Times" w:cs="Times"/>
        </w:rPr>
      </w:pPr>
      <w:bookmarkStart w:id="8" w:name="_Ref73479194"/>
      <w:r w:rsidRPr="00B44451">
        <w:rPr>
          <w:rFonts w:ascii="Times" w:hAnsi="Times" w:cs="Times"/>
        </w:rPr>
        <w:t xml:space="preserve">Tabela </w:t>
      </w:r>
      <w:r w:rsidRPr="00B44451">
        <w:rPr>
          <w:rFonts w:ascii="Times" w:hAnsi="Times" w:cs="Times"/>
        </w:rPr>
        <w:fldChar w:fldCharType="begin"/>
      </w:r>
      <w:r w:rsidRPr="00B44451">
        <w:rPr>
          <w:rFonts w:ascii="Times" w:hAnsi="Times" w:cs="Times"/>
        </w:rPr>
        <w:instrText xml:space="preserve"> SEQ Tabela \* ARABIC </w:instrText>
      </w:r>
      <w:r w:rsidRPr="00B44451">
        <w:rPr>
          <w:rFonts w:ascii="Times" w:hAnsi="Times" w:cs="Times"/>
        </w:rPr>
        <w:fldChar w:fldCharType="separate"/>
      </w:r>
      <w:r w:rsidR="001476BA">
        <w:rPr>
          <w:rFonts w:ascii="Times" w:hAnsi="Times" w:cs="Times"/>
          <w:noProof/>
        </w:rPr>
        <w:t>1</w:t>
      </w:r>
      <w:r w:rsidRPr="00B44451">
        <w:rPr>
          <w:rFonts w:ascii="Times" w:hAnsi="Times" w:cs="Times"/>
        </w:rPr>
        <w:fldChar w:fldCharType="end"/>
      </w:r>
      <w:bookmarkEnd w:id="8"/>
      <w:r w:rsidRPr="00B44451">
        <w:rPr>
          <w:rFonts w:ascii="Times" w:hAnsi="Times" w:cs="Times"/>
        </w:rPr>
        <w:t xml:space="preserve"> - Resultados para o teste de desempenho do Tempo medido em segundos</w:t>
      </w:r>
    </w:p>
    <w:bookmarkStart w:id="9" w:name="_MON_1684089410"/>
    <w:bookmarkEnd w:id="9"/>
    <w:p w14:paraId="10BE2237" w14:textId="413C951B" w:rsidR="00BE31AB" w:rsidRDefault="00116E57" w:rsidP="00A2252D">
      <w:pPr>
        <w:keepNext/>
        <w:ind w:left="-284" w:right="-426"/>
        <w:jc w:val="center"/>
      </w:pPr>
      <w:r>
        <w:object w:dxaOrig="9162" w:dyaOrig="3197" w14:anchorId="1487BB8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9.5pt;height:159.05pt" o:ole="">
            <v:imagedata r:id="rId31" o:title=""/>
          </v:shape>
          <o:OLEObject Type="Embed" ProgID="Excel.Sheet.12" ShapeID="_x0000_i1025" DrawAspect="Content" ObjectID="_1684266421" r:id="rId32"/>
        </w:object>
      </w:r>
    </w:p>
    <w:p w14:paraId="6933575E" w14:textId="77777777" w:rsidR="00C0036E" w:rsidRPr="00BE31AB" w:rsidRDefault="00C0036E" w:rsidP="00C0036E">
      <w:pPr>
        <w:pStyle w:val="NormalWeb"/>
        <w:jc w:val="both"/>
      </w:pPr>
      <w:r>
        <w:t xml:space="preserve">Os testes no </w:t>
      </w:r>
      <w:r w:rsidRPr="00C0036E">
        <w:rPr>
          <w:i/>
        </w:rPr>
        <w:t>bubble sort</w:t>
      </w:r>
      <w:r>
        <w:t xml:space="preserve"> não findaram em tempo hábil para inclusão neste relatório, foram incluídos apenas os </w:t>
      </w:r>
      <w:r w:rsidR="008B2C2B">
        <w:t>que foram poss</w:t>
      </w:r>
      <w:r w:rsidR="00795DA2">
        <w:t>íveis, pois o interessante seria comparar os resultados de um único equipamento.</w:t>
      </w:r>
    </w:p>
    <w:p w14:paraId="71ABA49C" w14:textId="77777777" w:rsidR="004B6089" w:rsidRPr="006B34AF" w:rsidRDefault="00EC55C9" w:rsidP="005644CE">
      <w:pPr>
        <w:pStyle w:val="Ttulo1"/>
        <w:numPr>
          <w:ilvl w:val="1"/>
          <w:numId w:val="21"/>
        </w:numPr>
        <w:tabs>
          <w:tab w:val="clear" w:pos="720"/>
        </w:tabs>
        <w:ind w:left="426"/>
      </w:pPr>
      <w:r>
        <w:lastRenderedPageBreak/>
        <w:t>Execução dos testes de memória</w:t>
      </w:r>
    </w:p>
    <w:p w14:paraId="60D6F15A" w14:textId="77777777" w:rsidR="005D7E09" w:rsidRPr="00876E61" w:rsidRDefault="00C04201" w:rsidP="005D7E09">
      <w:pPr>
        <w:pStyle w:val="NormalWeb"/>
        <w:jc w:val="both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</w:rPr>
        <w:t>N</w:t>
      </w:r>
      <w:r w:rsidRPr="00876E61">
        <w:rPr>
          <w:rFonts w:ascii="Times" w:hAnsi="Times" w:cs="Times"/>
          <w:color w:val="000000"/>
        </w:rPr>
        <w:t>a</w:t>
      </w:r>
      <w:r>
        <w:rPr>
          <w:rFonts w:ascii="Times" w:hAnsi="Times" w:cs="Times"/>
          <w:color w:val="000000"/>
        </w:rPr>
        <w:t xml:space="preserve"> </w:t>
      </w:r>
      <w:r>
        <w:rPr>
          <w:rFonts w:ascii="Times" w:hAnsi="Times" w:cs="Times"/>
          <w:color w:val="000000"/>
        </w:rPr>
        <w:fldChar w:fldCharType="begin"/>
      </w:r>
      <w:r>
        <w:rPr>
          <w:rFonts w:ascii="Times" w:hAnsi="Times" w:cs="Times"/>
          <w:color w:val="000000"/>
        </w:rPr>
        <w:instrText xml:space="preserve"> REF _Ref73481217 \h </w:instrText>
      </w:r>
      <w:r>
        <w:rPr>
          <w:rFonts w:ascii="Times" w:hAnsi="Times" w:cs="Times"/>
          <w:color w:val="000000"/>
        </w:rPr>
      </w:r>
      <w:r>
        <w:rPr>
          <w:rFonts w:ascii="Times" w:hAnsi="Times" w:cs="Times"/>
          <w:color w:val="000000"/>
        </w:rPr>
        <w:fldChar w:fldCharType="separate"/>
      </w:r>
      <w:r w:rsidRPr="00B44451">
        <w:rPr>
          <w:rFonts w:ascii="Times" w:hAnsi="Times" w:cs="Times"/>
        </w:rPr>
        <w:t xml:space="preserve">Tabela </w:t>
      </w:r>
      <w:r>
        <w:rPr>
          <w:rFonts w:ascii="Times" w:hAnsi="Times" w:cs="Times"/>
          <w:noProof/>
        </w:rPr>
        <w:t>2</w:t>
      </w:r>
      <w:r>
        <w:rPr>
          <w:rFonts w:ascii="Times" w:hAnsi="Times" w:cs="Times"/>
          <w:color w:val="000000"/>
        </w:rPr>
        <w:fldChar w:fldCharType="end"/>
      </w:r>
      <w:r>
        <w:rPr>
          <w:rFonts w:ascii="Times" w:hAnsi="Times" w:cs="Times"/>
          <w:color w:val="000000"/>
        </w:rPr>
        <w:t xml:space="preserve"> foram apresentados os resultados de consumo de memória, medidos em megabytes, a</w:t>
      </w:r>
      <w:r w:rsidR="005D7E09" w:rsidRPr="00876E61">
        <w:rPr>
          <w:rFonts w:ascii="Times" w:hAnsi="Times" w:cs="Times"/>
          <w:color w:val="000000"/>
        </w:rPr>
        <w:t>pós a execução do arquivo de entrada para os 3 algoritmos</w:t>
      </w:r>
      <w:r>
        <w:rPr>
          <w:rFonts w:ascii="Times" w:hAnsi="Times" w:cs="Times"/>
          <w:color w:val="000000"/>
        </w:rPr>
        <w:t>,</w:t>
      </w:r>
      <w:r w:rsidR="005D7E09" w:rsidRPr="00876E61">
        <w:rPr>
          <w:rFonts w:ascii="Times" w:hAnsi="Times" w:cs="Times"/>
          <w:color w:val="000000"/>
        </w:rPr>
        <w:t xml:space="preserve"> </w:t>
      </w:r>
      <w:r>
        <w:rPr>
          <w:rFonts w:ascii="Times" w:hAnsi="Times" w:cs="Times"/>
          <w:color w:val="000000"/>
        </w:rPr>
        <w:t>os montantes apurados foram listados como segue</w:t>
      </w:r>
      <w:r w:rsidR="00956E81">
        <w:rPr>
          <w:rFonts w:ascii="Times" w:hAnsi="Times" w:cs="Times"/>
          <w:color w:val="000000"/>
        </w:rPr>
        <w:t>m</w:t>
      </w:r>
      <w:r w:rsidR="005D7E09" w:rsidRPr="00876E61">
        <w:rPr>
          <w:rFonts w:ascii="Times" w:hAnsi="Times" w:cs="Times"/>
          <w:color w:val="000000"/>
        </w:rPr>
        <w:t>.</w:t>
      </w:r>
    </w:p>
    <w:p w14:paraId="30F5ED20" w14:textId="4B1AF3F8" w:rsidR="005D7E09" w:rsidRDefault="005D7E09" w:rsidP="005D7E09">
      <w:pPr>
        <w:pStyle w:val="Legenda"/>
        <w:keepNext/>
        <w:rPr>
          <w:rFonts w:ascii="Times" w:hAnsi="Times" w:cs="Times"/>
        </w:rPr>
      </w:pPr>
      <w:bookmarkStart w:id="10" w:name="_Ref73481217"/>
      <w:r w:rsidRPr="00B44451">
        <w:rPr>
          <w:rFonts w:ascii="Times" w:hAnsi="Times" w:cs="Times"/>
        </w:rPr>
        <w:t xml:space="preserve">Tabela </w:t>
      </w:r>
      <w:r w:rsidRPr="00B44451">
        <w:rPr>
          <w:rFonts w:ascii="Times" w:hAnsi="Times" w:cs="Times"/>
        </w:rPr>
        <w:fldChar w:fldCharType="begin"/>
      </w:r>
      <w:r w:rsidRPr="00B44451">
        <w:rPr>
          <w:rFonts w:ascii="Times" w:hAnsi="Times" w:cs="Times"/>
        </w:rPr>
        <w:instrText xml:space="preserve"> SEQ Tabela \* ARABIC </w:instrText>
      </w:r>
      <w:r w:rsidRPr="00B44451">
        <w:rPr>
          <w:rFonts w:ascii="Times" w:hAnsi="Times" w:cs="Times"/>
        </w:rPr>
        <w:fldChar w:fldCharType="separate"/>
      </w:r>
      <w:r w:rsidR="001476BA">
        <w:rPr>
          <w:rFonts w:ascii="Times" w:hAnsi="Times" w:cs="Times"/>
          <w:noProof/>
        </w:rPr>
        <w:t>2</w:t>
      </w:r>
      <w:r w:rsidRPr="00B44451">
        <w:rPr>
          <w:rFonts w:ascii="Times" w:hAnsi="Times" w:cs="Times"/>
        </w:rPr>
        <w:fldChar w:fldCharType="end"/>
      </w:r>
      <w:bookmarkEnd w:id="10"/>
      <w:r w:rsidRPr="00B44451">
        <w:rPr>
          <w:rFonts w:ascii="Times" w:hAnsi="Times" w:cs="Times"/>
        </w:rPr>
        <w:t xml:space="preserve"> - Resultados para o teste de desempenho d</w:t>
      </w:r>
      <w:r w:rsidR="00612897">
        <w:rPr>
          <w:rFonts w:ascii="Times" w:hAnsi="Times" w:cs="Times"/>
        </w:rPr>
        <w:t>e</w:t>
      </w:r>
      <w:r w:rsidRPr="00B44451">
        <w:rPr>
          <w:rFonts w:ascii="Times" w:hAnsi="Times" w:cs="Times"/>
        </w:rPr>
        <w:t xml:space="preserve"> </w:t>
      </w:r>
      <w:r w:rsidR="00612897">
        <w:rPr>
          <w:rFonts w:ascii="Times" w:hAnsi="Times" w:cs="Times"/>
        </w:rPr>
        <w:t>memória</w:t>
      </w:r>
      <w:r w:rsidRPr="00B44451">
        <w:rPr>
          <w:rFonts w:ascii="Times" w:hAnsi="Times" w:cs="Times"/>
        </w:rPr>
        <w:t xml:space="preserve"> medido em </w:t>
      </w:r>
      <w:r w:rsidR="00AC2A51">
        <w:rPr>
          <w:rFonts w:ascii="Times" w:hAnsi="Times" w:cs="Times"/>
        </w:rPr>
        <w:t>megabytes</w:t>
      </w:r>
    </w:p>
    <w:bookmarkStart w:id="11" w:name="_MON_1684094483"/>
    <w:bookmarkEnd w:id="11"/>
    <w:p w14:paraId="6596BFE3" w14:textId="2D5BE2F1" w:rsidR="005D7E09" w:rsidRDefault="000A4671" w:rsidP="005D7E09">
      <w:pPr>
        <w:keepNext/>
        <w:ind w:left="-284" w:right="-426"/>
        <w:jc w:val="center"/>
      </w:pPr>
      <w:r>
        <w:object w:dxaOrig="8970" w:dyaOrig="3197" w14:anchorId="3631CFF5">
          <v:shape id="_x0000_i1026" type="#_x0000_t75" style="width:429.85pt;height:159.05pt" o:ole="">
            <v:imagedata r:id="rId33" o:title=""/>
          </v:shape>
          <o:OLEObject Type="Embed" ProgID="Excel.Sheet.12" ShapeID="_x0000_i1026" DrawAspect="Content" ObjectID="_1684266422" r:id="rId34"/>
        </w:object>
      </w:r>
    </w:p>
    <w:p w14:paraId="634C4A71" w14:textId="77777777" w:rsidR="005D7E09" w:rsidRPr="00BE31AB" w:rsidRDefault="00054310" w:rsidP="005D7E09">
      <w:pPr>
        <w:pStyle w:val="NormalWeb"/>
        <w:jc w:val="both"/>
      </w:pPr>
      <w:r>
        <w:t>Conforme relatado no item anterior o</w:t>
      </w:r>
      <w:r w:rsidR="005D7E09">
        <w:t xml:space="preserve">s testes no </w:t>
      </w:r>
      <w:r w:rsidR="005D7E09" w:rsidRPr="00C0036E">
        <w:rPr>
          <w:i/>
        </w:rPr>
        <w:t>bubble sort</w:t>
      </w:r>
      <w:r w:rsidR="005D7E09">
        <w:t xml:space="preserve"> não findaram em tempo hábil para inclusão neste relatório</w:t>
      </w:r>
      <w:r>
        <w:t>.</w:t>
      </w:r>
    </w:p>
    <w:p w14:paraId="00D0CF3C" w14:textId="77777777" w:rsidR="004B6089" w:rsidRPr="006B34AF" w:rsidRDefault="00EA03F1" w:rsidP="005644CE">
      <w:pPr>
        <w:pStyle w:val="Ttulo1"/>
        <w:numPr>
          <w:ilvl w:val="1"/>
          <w:numId w:val="21"/>
        </w:numPr>
        <w:tabs>
          <w:tab w:val="clear" w:pos="720"/>
        </w:tabs>
        <w:ind w:left="426"/>
      </w:pPr>
      <w:r>
        <w:t>Arquivo de saída</w:t>
      </w:r>
    </w:p>
    <w:p w14:paraId="65AADFC6" w14:textId="0112848F" w:rsidR="009B1C51" w:rsidRDefault="008B5454" w:rsidP="00833BB3">
      <w:pPr>
        <w:pStyle w:val="NormalWeb"/>
        <w:jc w:val="both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</w:rPr>
        <w:t xml:space="preserve">A proposta para criação do </w:t>
      </w:r>
      <w:r w:rsidRPr="00833BB3">
        <w:t>arquivo</w:t>
      </w:r>
      <w:r>
        <w:rPr>
          <w:rFonts w:ascii="Times" w:hAnsi="Times" w:cs="Times"/>
          <w:color w:val="000000"/>
        </w:rPr>
        <w:t xml:space="preserve"> de saída foi um arquivo no formato “csv”</w:t>
      </w:r>
      <w:r w:rsidR="000276A2">
        <w:rPr>
          <w:rFonts w:ascii="Times" w:hAnsi="Times" w:cs="Times"/>
          <w:color w:val="000000"/>
        </w:rPr>
        <w:t xml:space="preserve"> com a estrutura:</w:t>
      </w:r>
    </w:p>
    <w:p w14:paraId="72C16A28" w14:textId="54ECD3E1" w:rsidR="000276A2" w:rsidRDefault="000276A2" w:rsidP="001F6098">
      <w:pPr>
        <w:pStyle w:val="NormalWeb"/>
        <w:numPr>
          <w:ilvl w:val="0"/>
          <w:numId w:val="22"/>
        </w:numPr>
        <w:spacing w:before="0" w:beforeAutospacing="0" w:after="0" w:afterAutospacing="0"/>
        <w:jc w:val="both"/>
        <w:rPr>
          <w:rFonts w:ascii="Times" w:hAnsi="Times" w:cs="Times"/>
          <w:color w:val="000000"/>
        </w:rPr>
      </w:pPr>
      <w:r w:rsidRPr="000276A2">
        <w:rPr>
          <w:rFonts w:ascii="Times" w:hAnsi="Times" w:cs="Times"/>
          <w:color w:val="000000"/>
        </w:rPr>
        <w:t>Data no formato “Data</w:t>
      </w:r>
      <w:r>
        <w:rPr>
          <w:rFonts w:ascii="Times" w:hAnsi="Times" w:cs="Times"/>
          <w:color w:val="000000"/>
        </w:rPr>
        <w:t xml:space="preserve"> </w:t>
      </w:r>
      <w:r w:rsidRPr="000276A2">
        <w:rPr>
          <w:rFonts w:ascii="Times" w:hAnsi="Times" w:cs="Times"/>
          <w:color w:val="000000"/>
        </w:rPr>
        <w:t>HH mm ss</w:t>
      </w:r>
      <w:r>
        <w:rPr>
          <w:rFonts w:ascii="Times" w:hAnsi="Times" w:cs="Times"/>
          <w:color w:val="000000"/>
        </w:rPr>
        <w:t>;</w:t>
      </w:r>
    </w:p>
    <w:p w14:paraId="0198D5F7" w14:textId="2DAA31CC" w:rsidR="000276A2" w:rsidRDefault="000276A2" w:rsidP="001F6098">
      <w:pPr>
        <w:pStyle w:val="NormalWeb"/>
        <w:numPr>
          <w:ilvl w:val="0"/>
          <w:numId w:val="22"/>
        </w:numPr>
        <w:spacing w:before="0" w:beforeAutospacing="0" w:after="0" w:afterAutospacing="0"/>
        <w:jc w:val="both"/>
        <w:rPr>
          <w:rFonts w:ascii="Times" w:hAnsi="Times" w:cs="Times"/>
          <w:color w:val="000000"/>
        </w:rPr>
      </w:pPr>
      <w:r w:rsidRPr="000276A2">
        <w:rPr>
          <w:rFonts w:ascii="Times" w:hAnsi="Times" w:cs="Times"/>
          <w:color w:val="000000"/>
        </w:rPr>
        <w:t>Algoritmo</w:t>
      </w:r>
      <w:r>
        <w:rPr>
          <w:rFonts w:ascii="Times" w:hAnsi="Times" w:cs="Times"/>
          <w:color w:val="000000"/>
        </w:rPr>
        <w:t>, foi adotada a mesma nomenclatura do arquivo de entrada;</w:t>
      </w:r>
    </w:p>
    <w:p w14:paraId="5D76553E" w14:textId="07941886" w:rsidR="000276A2" w:rsidRDefault="000276A2" w:rsidP="001F6098">
      <w:pPr>
        <w:pStyle w:val="NormalWeb"/>
        <w:numPr>
          <w:ilvl w:val="0"/>
          <w:numId w:val="22"/>
        </w:numPr>
        <w:spacing w:before="0" w:beforeAutospacing="0" w:after="0" w:afterAutospacing="0"/>
        <w:jc w:val="both"/>
        <w:rPr>
          <w:rFonts w:ascii="Times" w:hAnsi="Times" w:cs="Times"/>
          <w:color w:val="000000"/>
        </w:rPr>
      </w:pPr>
      <w:r w:rsidRPr="000276A2">
        <w:rPr>
          <w:rFonts w:ascii="Times" w:hAnsi="Times" w:cs="Times"/>
          <w:color w:val="000000"/>
        </w:rPr>
        <w:t>N</w:t>
      </w:r>
      <w:r>
        <w:rPr>
          <w:rFonts w:ascii="Times" w:hAnsi="Times" w:cs="Times"/>
          <w:color w:val="000000"/>
        </w:rPr>
        <w:t xml:space="preserve"> é a quantidade de registros testados no arquivo de entrada;</w:t>
      </w:r>
    </w:p>
    <w:p w14:paraId="10801421" w14:textId="1E0CEC05" w:rsidR="000276A2" w:rsidRDefault="00D34947" w:rsidP="001F6098">
      <w:pPr>
        <w:pStyle w:val="NormalWeb"/>
        <w:numPr>
          <w:ilvl w:val="0"/>
          <w:numId w:val="22"/>
        </w:numPr>
        <w:spacing w:before="0" w:beforeAutospacing="0" w:after="0" w:afterAutospacing="0"/>
        <w:jc w:val="both"/>
        <w:rPr>
          <w:rFonts w:ascii="Times" w:hAnsi="Times" w:cs="Times"/>
          <w:color w:val="000000"/>
        </w:rPr>
      </w:pPr>
      <w:r w:rsidRPr="000276A2">
        <w:rPr>
          <w:rFonts w:ascii="Times" w:hAnsi="Times" w:cs="Times"/>
          <w:color w:val="000000"/>
        </w:rPr>
        <w:t>C</w:t>
      </w:r>
      <w:r w:rsidR="000276A2" w:rsidRPr="000276A2">
        <w:rPr>
          <w:rFonts w:ascii="Times" w:hAnsi="Times" w:cs="Times"/>
          <w:color w:val="000000"/>
        </w:rPr>
        <w:t>aso</w:t>
      </w:r>
      <w:r>
        <w:rPr>
          <w:rFonts w:ascii="Times" w:hAnsi="Times" w:cs="Times"/>
          <w:color w:val="000000"/>
        </w:rPr>
        <w:t xml:space="preserve"> indicação do tipo do desempenho (melhor, pior e médio);</w:t>
      </w:r>
    </w:p>
    <w:p w14:paraId="7F815E94" w14:textId="426F5876" w:rsidR="000276A2" w:rsidRDefault="007054C6" w:rsidP="001F6098">
      <w:pPr>
        <w:pStyle w:val="NormalWeb"/>
        <w:numPr>
          <w:ilvl w:val="0"/>
          <w:numId w:val="22"/>
        </w:numPr>
        <w:spacing w:before="0" w:beforeAutospacing="0" w:after="0" w:afterAutospacing="0"/>
        <w:jc w:val="both"/>
        <w:rPr>
          <w:rFonts w:ascii="Times" w:hAnsi="Times" w:cs="Times"/>
          <w:color w:val="000000"/>
        </w:rPr>
      </w:pPr>
      <w:r w:rsidRPr="000276A2">
        <w:rPr>
          <w:rFonts w:ascii="Times" w:hAnsi="Times" w:cs="Times"/>
          <w:color w:val="000000"/>
        </w:rPr>
        <w:t>T</w:t>
      </w:r>
      <w:r w:rsidR="000276A2" w:rsidRPr="000276A2">
        <w:rPr>
          <w:rFonts w:ascii="Times" w:hAnsi="Times" w:cs="Times"/>
          <w:color w:val="000000"/>
        </w:rPr>
        <w:t>empo</w:t>
      </w:r>
      <w:r>
        <w:rPr>
          <w:rFonts w:ascii="Times" w:hAnsi="Times" w:cs="Times"/>
          <w:color w:val="000000"/>
        </w:rPr>
        <w:t xml:space="preserve"> valor mensurado em segundos para execução do caso em questão;</w:t>
      </w:r>
    </w:p>
    <w:p w14:paraId="1C894C5C" w14:textId="70A4649E" w:rsidR="000276A2" w:rsidRPr="000276A2" w:rsidRDefault="007054C6" w:rsidP="00833BB3">
      <w:pPr>
        <w:pStyle w:val="NormalWeb"/>
        <w:numPr>
          <w:ilvl w:val="0"/>
          <w:numId w:val="22"/>
        </w:numPr>
        <w:spacing w:before="0" w:beforeAutospacing="0" w:after="240" w:afterAutospacing="0"/>
        <w:jc w:val="both"/>
        <w:rPr>
          <w:rFonts w:ascii="Times" w:hAnsi="Times" w:cs="Times"/>
          <w:color w:val="000000"/>
        </w:rPr>
      </w:pPr>
      <w:r w:rsidRPr="000276A2">
        <w:rPr>
          <w:rFonts w:ascii="Times" w:hAnsi="Times" w:cs="Times"/>
          <w:color w:val="000000"/>
        </w:rPr>
        <w:t>M</w:t>
      </w:r>
      <w:r w:rsidR="000276A2" w:rsidRPr="000276A2">
        <w:rPr>
          <w:rFonts w:ascii="Times" w:hAnsi="Times" w:cs="Times"/>
          <w:color w:val="000000"/>
        </w:rPr>
        <w:t>emória</w:t>
      </w:r>
      <w:r>
        <w:rPr>
          <w:rFonts w:ascii="Times" w:hAnsi="Times" w:cs="Times"/>
          <w:color w:val="000000"/>
        </w:rPr>
        <w:t xml:space="preserve"> valoração da memória utilizada em MB.</w:t>
      </w:r>
    </w:p>
    <w:p w14:paraId="016BF8D7" w14:textId="69BB6801" w:rsidR="007054C6" w:rsidRDefault="007E1D7F" w:rsidP="00170C9D">
      <w:pPr>
        <w:keepNext/>
        <w:ind w:left="-709" w:right="-426"/>
        <w:jc w:val="right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3003C066" wp14:editId="57715329">
            <wp:simplePos x="0" y="0"/>
            <wp:positionH relativeFrom="column">
              <wp:posOffset>4338955</wp:posOffset>
            </wp:positionH>
            <wp:positionV relativeFrom="paragraph">
              <wp:posOffset>7620</wp:posOffset>
            </wp:positionV>
            <wp:extent cx="1343299" cy="605642"/>
            <wp:effectExtent l="0" t="0" r="0" b="4445"/>
            <wp:wrapNone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79" t="7521" r="78490" b="77344"/>
                    <a:stretch/>
                  </pic:blipFill>
                  <pic:spPr bwMode="auto">
                    <a:xfrm>
                      <a:off x="0" y="0"/>
                      <a:ext cx="1343299" cy="605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5454">
        <w:rPr>
          <w:noProof/>
        </w:rPr>
        <w:drawing>
          <wp:inline distT="0" distB="0" distL="0" distR="0" wp14:anchorId="55E0C27F" wp14:editId="31903A7D">
            <wp:extent cx="3048944" cy="1656310"/>
            <wp:effectExtent l="0" t="0" r="0" b="127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0602" t="7700" r="62246" b="47417"/>
                    <a:stretch/>
                  </pic:blipFill>
                  <pic:spPr bwMode="auto">
                    <a:xfrm>
                      <a:off x="0" y="0"/>
                      <a:ext cx="3102094" cy="1685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54C6">
        <w:rPr>
          <w:noProof/>
        </w:rPr>
        <w:drawing>
          <wp:inline distT="0" distB="0" distL="0" distR="0" wp14:anchorId="5591ED71" wp14:editId="0520AB26">
            <wp:extent cx="3068833" cy="1652336"/>
            <wp:effectExtent l="0" t="0" r="0" b="508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0887" t="7492" r="65092" b="53152"/>
                    <a:stretch/>
                  </pic:blipFill>
                  <pic:spPr bwMode="auto">
                    <a:xfrm>
                      <a:off x="0" y="0"/>
                      <a:ext cx="3068833" cy="1652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5F2CD" w14:textId="7774E3F6" w:rsidR="007054C6" w:rsidRPr="007054C6" w:rsidRDefault="007054C6" w:rsidP="007054C6">
      <w:pPr>
        <w:pStyle w:val="Legenda"/>
        <w:ind w:left="0" w:right="0"/>
        <w:rPr>
          <w:rFonts w:ascii="Times" w:hAnsi="Times" w:cs="Times"/>
        </w:rPr>
      </w:pPr>
      <w:bookmarkStart w:id="12" w:name="_Ref73528187"/>
      <w:r w:rsidRPr="007054C6">
        <w:rPr>
          <w:rFonts w:ascii="Times" w:hAnsi="Times" w:cs="Times"/>
        </w:rPr>
        <w:t xml:space="preserve">Figura </w:t>
      </w:r>
      <w:r w:rsidRPr="007054C6">
        <w:rPr>
          <w:rFonts w:ascii="Times" w:hAnsi="Times" w:cs="Times"/>
        </w:rPr>
        <w:fldChar w:fldCharType="begin"/>
      </w:r>
      <w:r w:rsidRPr="007054C6">
        <w:rPr>
          <w:rFonts w:ascii="Times" w:hAnsi="Times" w:cs="Times"/>
        </w:rPr>
        <w:instrText xml:space="preserve"> SEQ Figura \* ARABIC </w:instrText>
      </w:r>
      <w:r w:rsidRPr="007054C6">
        <w:rPr>
          <w:rFonts w:ascii="Times" w:hAnsi="Times" w:cs="Times"/>
        </w:rPr>
        <w:fldChar w:fldCharType="separate"/>
      </w:r>
      <w:r w:rsidR="006657C3">
        <w:rPr>
          <w:rFonts w:ascii="Times" w:hAnsi="Times" w:cs="Times"/>
          <w:noProof/>
        </w:rPr>
        <w:t>8</w:t>
      </w:r>
      <w:r w:rsidRPr="007054C6">
        <w:rPr>
          <w:rFonts w:ascii="Times" w:hAnsi="Times" w:cs="Times"/>
        </w:rPr>
        <w:fldChar w:fldCharType="end"/>
      </w:r>
      <w:bookmarkEnd w:id="12"/>
      <w:r w:rsidRPr="007054C6">
        <w:rPr>
          <w:rFonts w:ascii="Times" w:hAnsi="Times" w:cs="Times"/>
        </w:rPr>
        <w:t xml:space="preserve"> - Codificação do arquivo de saída</w:t>
      </w:r>
    </w:p>
    <w:p w14:paraId="2942AFDC" w14:textId="5400F114" w:rsidR="009B1C51" w:rsidRDefault="009B1C51" w:rsidP="00170C9D">
      <w:pPr>
        <w:keepNext/>
        <w:ind w:left="-709" w:right="-426"/>
        <w:jc w:val="right"/>
        <w:rPr>
          <w:rFonts w:cs="Times"/>
          <w:color w:val="000000"/>
        </w:rPr>
      </w:pPr>
    </w:p>
    <w:p w14:paraId="7E616103" w14:textId="5B168047" w:rsidR="00A05432" w:rsidRDefault="00833BB3" w:rsidP="00833BB3">
      <w:pPr>
        <w:pStyle w:val="NormalWeb"/>
        <w:jc w:val="both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</w:rPr>
        <w:t>Para atender tal solicitação foi elaborada a codificação</w:t>
      </w:r>
      <w:r w:rsidR="00C151DD">
        <w:rPr>
          <w:rFonts w:ascii="Times" w:hAnsi="Times" w:cs="Times"/>
          <w:color w:val="000000"/>
        </w:rPr>
        <w:t xml:space="preserve"> ilustrada na </w:t>
      </w:r>
      <w:r w:rsidR="00C151DD">
        <w:rPr>
          <w:rFonts w:ascii="Times" w:hAnsi="Times" w:cs="Times"/>
          <w:color w:val="000000"/>
        </w:rPr>
        <w:fldChar w:fldCharType="begin"/>
      </w:r>
      <w:r w:rsidR="00C151DD">
        <w:rPr>
          <w:rFonts w:ascii="Times" w:hAnsi="Times" w:cs="Times"/>
          <w:color w:val="000000"/>
        </w:rPr>
        <w:instrText xml:space="preserve"> REF _Ref73528187 \h </w:instrText>
      </w:r>
      <w:r w:rsidR="00C151DD">
        <w:rPr>
          <w:rFonts w:ascii="Times" w:hAnsi="Times" w:cs="Times"/>
          <w:color w:val="000000"/>
        </w:rPr>
      </w:r>
      <w:r w:rsidR="00C151DD">
        <w:rPr>
          <w:rFonts w:ascii="Times" w:hAnsi="Times" w:cs="Times"/>
          <w:color w:val="000000"/>
        </w:rPr>
        <w:fldChar w:fldCharType="separate"/>
      </w:r>
      <w:r w:rsidR="00C151DD" w:rsidRPr="007054C6">
        <w:rPr>
          <w:rFonts w:ascii="Times" w:hAnsi="Times" w:cs="Times"/>
        </w:rPr>
        <w:t>Figura 8</w:t>
      </w:r>
      <w:r w:rsidR="00C151DD">
        <w:rPr>
          <w:rFonts w:ascii="Times" w:hAnsi="Times" w:cs="Times"/>
          <w:color w:val="000000"/>
        </w:rPr>
        <w:fldChar w:fldCharType="end"/>
      </w:r>
      <w:r>
        <w:rPr>
          <w:rFonts w:ascii="Times" w:hAnsi="Times" w:cs="Times"/>
          <w:color w:val="000000"/>
        </w:rPr>
        <w:t xml:space="preserve"> da função</w:t>
      </w:r>
      <w:r w:rsidR="00C151DD">
        <w:rPr>
          <w:rFonts w:ascii="Times" w:hAnsi="Times" w:cs="Times"/>
          <w:color w:val="000000"/>
        </w:rPr>
        <w:t xml:space="preserve"> </w:t>
      </w:r>
      <w:r>
        <w:rPr>
          <w:rFonts w:ascii="Times" w:hAnsi="Times" w:cs="Times"/>
          <w:color w:val="000000"/>
        </w:rPr>
        <w:t>“GravaResultado(</w:t>
      </w:r>
      <w:r w:rsidRPr="00833BB3">
        <w:t>gcaso</w:t>
      </w:r>
      <w:r>
        <w:rPr>
          <w:rFonts w:ascii="Times" w:hAnsi="Times" w:cs="Times"/>
          <w:color w:val="000000"/>
        </w:rPr>
        <w:t>)”</w:t>
      </w:r>
      <w:r w:rsidR="00C151DD">
        <w:rPr>
          <w:rFonts w:ascii="Times" w:hAnsi="Times" w:cs="Times"/>
          <w:color w:val="000000"/>
        </w:rPr>
        <w:t xml:space="preserve"> cuja chamada ocorre</w:t>
      </w:r>
      <w:r w:rsidR="00C63CBA">
        <w:rPr>
          <w:rFonts w:ascii="Times" w:hAnsi="Times" w:cs="Times"/>
          <w:color w:val="000000"/>
        </w:rPr>
        <w:t xml:space="preserve"> nas funções de execução dos algoritmos, logo após o encerramento da contagem de tempo e memória</w:t>
      </w:r>
      <w:r w:rsidR="00C151DD">
        <w:rPr>
          <w:rFonts w:ascii="Times" w:hAnsi="Times" w:cs="Times"/>
          <w:color w:val="000000"/>
        </w:rPr>
        <w:t xml:space="preserve"> </w:t>
      </w:r>
      <w:r w:rsidR="00C63CBA">
        <w:rPr>
          <w:rFonts w:ascii="Times" w:hAnsi="Times" w:cs="Times"/>
          <w:color w:val="000000"/>
        </w:rPr>
        <w:t>(</w:t>
      </w:r>
      <w:r w:rsidR="00C63CBA">
        <w:rPr>
          <w:rFonts w:ascii="Times" w:hAnsi="Times" w:cs="Times"/>
          <w:color w:val="000000"/>
        </w:rPr>
        <w:fldChar w:fldCharType="begin"/>
      </w:r>
      <w:r w:rsidR="00C63CBA">
        <w:rPr>
          <w:rFonts w:ascii="Times" w:hAnsi="Times" w:cs="Times"/>
          <w:color w:val="000000"/>
        </w:rPr>
        <w:instrText xml:space="preserve"> REF _Ref73470206 \h </w:instrText>
      </w:r>
      <w:r w:rsidR="00C63CBA">
        <w:rPr>
          <w:rFonts w:ascii="Times" w:hAnsi="Times" w:cs="Times"/>
          <w:color w:val="000000"/>
        </w:rPr>
      </w:r>
      <w:r w:rsidR="00C63CBA">
        <w:rPr>
          <w:rFonts w:ascii="Times" w:hAnsi="Times" w:cs="Times"/>
          <w:color w:val="000000"/>
        </w:rPr>
        <w:fldChar w:fldCharType="separate"/>
      </w:r>
      <w:r w:rsidR="00C63CBA" w:rsidRPr="0045068E">
        <w:rPr>
          <w:rFonts w:ascii="Times" w:hAnsi="Times" w:cs="Times"/>
        </w:rPr>
        <w:t xml:space="preserve">Figura </w:t>
      </w:r>
      <w:r w:rsidR="00C63CBA">
        <w:rPr>
          <w:rFonts w:ascii="Times" w:hAnsi="Times" w:cs="Times"/>
          <w:noProof/>
        </w:rPr>
        <w:t>7</w:t>
      </w:r>
      <w:r w:rsidR="00C63CBA">
        <w:rPr>
          <w:rFonts w:ascii="Times" w:hAnsi="Times" w:cs="Times"/>
          <w:color w:val="000000"/>
        </w:rPr>
        <w:fldChar w:fldCharType="end"/>
      </w:r>
      <w:r w:rsidR="00C63CBA">
        <w:rPr>
          <w:rFonts w:ascii="Times" w:hAnsi="Times" w:cs="Times"/>
          <w:color w:val="000000"/>
        </w:rPr>
        <w:t xml:space="preserve"> A). A função trata abre o arquivo com nome fixo de </w:t>
      </w:r>
      <w:r w:rsidR="00C63CBA" w:rsidRPr="00C63CBA">
        <w:rPr>
          <w:rFonts w:ascii="Times" w:hAnsi="Times" w:cs="Times"/>
          <w:b/>
          <w:bCs/>
          <w:color w:val="000000"/>
        </w:rPr>
        <w:t>"saida.csv"</w:t>
      </w:r>
      <w:r w:rsidR="00C63CBA">
        <w:rPr>
          <w:rFonts w:ascii="Times" w:hAnsi="Times" w:cs="Times"/>
          <w:color w:val="000000"/>
        </w:rPr>
        <w:t xml:space="preserve"> e inclui a linha na estrutura supra citada, mas distingue o caso randômico em que faz uma soma até que seja o último arquivo e faz a média para gravar no arquivo o caso médio os resultados parciais são impressos apenas para acompanhamento.</w:t>
      </w:r>
    </w:p>
    <w:p w14:paraId="78D3A4FA" w14:textId="65A45276" w:rsidR="008B5454" w:rsidRDefault="007054C6" w:rsidP="008B5454">
      <w:pPr>
        <w:keepNext/>
        <w:ind w:left="-284" w:right="-426"/>
        <w:jc w:val="center"/>
        <w:rPr>
          <w:rFonts w:cs="Times"/>
          <w:color w:val="000000"/>
        </w:rPr>
      </w:pPr>
      <w:r>
        <w:rPr>
          <w:noProof/>
        </w:rPr>
        <w:drawing>
          <wp:inline distT="0" distB="0" distL="0" distR="0" wp14:anchorId="6BFC5C98" wp14:editId="51528D32">
            <wp:extent cx="4924811" cy="3435466"/>
            <wp:effectExtent l="0" t="0" r="952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1875" t="6844" r="61438" b="31114"/>
                    <a:stretch/>
                  </pic:blipFill>
                  <pic:spPr bwMode="auto">
                    <a:xfrm>
                      <a:off x="0" y="0"/>
                      <a:ext cx="4968954" cy="346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57B3F" w14:textId="11C043FA" w:rsidR="00C63CBA" w:rsidRPr="00C63CBA" w:rsidRDefault="00C63CBA" w:rsidP="00C63CBA">
      <w:pPr>
        <w:pStyle w:val="Legenda"/>
        <w:ind w:left="0" w:right="0"/>
        <w:rPr>
          <w:rFonts w:ascii="Times" w:hAnsi="Times" w:cs="Times"/>
        </w:rPr>
      </w:pPr>
      <w:bookmarkStart w:id="13" w:name="_Ref73529354"/>
      <w:r w:rsidRPr="00C63CBA">
        <w:rPr>
          <w:rFonts w:ascii="Times" w:hAnsi="Times" w:cs="Times"/>
        </w:rPr>
        <w:t xml:space="preserve">Figura </w:t>
      </w:r>
      <w:r w:rsidRPr="00C63CBA">
        <w:rPr>
          <w:rFonts w:ascii="Times" w:hAnsi="Times" w:cs="Times"/>
        </w:rPr>
        <w:fldChar w:fldCharType="begin"/>
      </w:r>
      <w:r w:rsidRPr="00C63CBA">
        <w:rPr>
          <w:rFonts w:ascii="Times" w:hAnsi="Times" w:cs="Times"/>
        </w:rPr>
        <w:instrText xml:space="preserve"> SEQ Figura \* ARABIC </w:instrText>
      </w:r>
      <w:r w:rsidRPr="00C63CBA">
        <w:rPr>
          <w:rFonts w:ascii="Times" w:hAnsi="Times" w:cs="Times"/>
        </w:rPr>
        <w:fldChar w:fldCharType="separate"/>
      </w:r>
      <w:r w:rsidR="006657C3">
        <w:rPr>
          <w:rFonts w:ascii="Times" w:hAnsi="Times" w:cs="Times"/>
          <w:noProof/>
        </w:rPr>
        <w:t>9</w:t>
      </w:r>
      <w:r w:rsidRPr="00C63CBA">
        <w:rPr>
          <w:rFonts w:ascii="Times" w:hAnsi="Times" w:cs="Times"/>
        </w:rPr>
        <w:fldChar w:fldCharType="end"/>
      </w:r>
      <w:bookmarkEnd w:id="13"/>
      <w:r w:rsidRPr="00C63CBA">
        <w:rPr>
          <w:rFonts w:ascii="Times" w:hAnsi="Times" w:cs="Times"/>
        </w:rPr>
        <w:t xml:space="preserve"> - Visualização do ar</w:t>
      </w:r>
      <w:r>
        <w:rPr>
          <w:rFonts w:ascii="Times" w:hAnsi="Times" w:cs="Times"/>
        </w:rPr>
        <w:t>q</w:t>
      </w:r>
      <w:r w:rsidRPr="00C63CBA">
        <w:rPr>
          <w:rFonts w:ascii="Times" w:hAnsi="Times" w:cs="Times"/>
        </w:rPr>
        <w:t>uivo de saída.csv ao final do ciclo</w:t>
      </w:r>
      <w:r>
        <w:rPr>
          <w:rFonts w:ascii="Times" w:hAnsi="Times" w:cs="Times"/>
        </w:rPr>
        <w:t xml:space="preserve"> de testes</w:t>
      </w:r>
    </w:p>
    <w:p w14:paraId="6A6CF272" w14:textId="57F89CB9" w:rsidR="00A05432" w:rsidRPr="006B34AF" w:rsidRDefault="00E7092A" w:rsidP="007D47AA">
      <w:pPr>
        <w:pStyle w:val="NormalWeb"/>
        <w:jc w:val="both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</w:rPr>
        <w:t xml:space="preserve">Na </w:t>
      </w:r>
      <w:r w:rsidR="000207D1">
        <w:rPr>
          <w:rFonts w:ascii="Times" w:hAnsi="Times" w:cs="Times"/>
          <w:color w:val="000000"/>
        </w:rPr>
        <w:fldChar w:fldCharType="begin"/>
      </w:r>
      <w:r w:rsidR="000207D1">
        <w:rPr>
          <w:rFonts w:ascii="Times" w:hAnsi="Times" w:cs="Times"/>
          <w:color w:val="000000"/>
        </w:rPr>
        <w:instrText xml:space="preserve"> REF _Ref73529354 \h </w:instrText>
      </w:r>
      <w:r w:rsidR="000207D1">
        <w:rPr>
          <w:rFonts w:ascii="Times" w:hAnsi="Times" w:cs="Times"/>
          <w:color w:val="000000"/>
        </w:rPr>
      </w:r>
      <w:r w:rsidR="000207D1">
        <w:rPr>
          <w:rFonts w:ascii="Times" w:hAnsi="Times" w:cs="Times"/>
          <w:color w:val="000000"/>
        </w:rPr>
        <w:fldChar w:fldCharType="separate"/>
      </w:r>
      <w:r w:rsidR="000207D1" w:rsidRPr="00C63CBA">
        <w:rPr>
          <w:rFonts w:ascii="Times" w:hAnsi="Times" w:cs="Times"/>
        </w:rPr>
        <w:t>Figura 9</w:t>
      </w:r>
      <w:r w:rsidR="000207D1">
        <w:rPr>
          <w:rFonts w:ascii="Times" w:hAnsi="Times" w:cs="Times"/>
          <w:color w:val="000000"/>
        </w:rPr>
        <w:fldChar w:fldCharType="end"/>
      </w:r>
      <w:r w:rsidR="000207D1">
        <w:rPr>
          <w:rFonts w:ascii="Times" w:hAnsi="Times" w:cs="Times"/>
          <w:color w:val="000000"/>
        </w:rPr>
        <w:t xml:space="preserve"> pode-se conferir o arquivo construído ao final dos testes efetivados pelos algoritmos escolhidos.</w:t>
      </w:r>
    </w:p>
    <w:p w14:paraId="709DE158" w14:textId="151F732C" w:rsidR="00180F56" w:rsidRPr="006B34AF" w:rsidRDefault="00F44395" w:rsidP="005644CE">
      <w:pPr>
        <w:pStyle w:val="Ttulo1"/>
        <w:numPr>
          <w:ilvl w:val="0"/>
          <w:numId w:val="21"/>
        </w:numPr>
        <w:tabs>
          <w:tab w:val="clear" w:pos="720"/>
        </w:tabs>
        <w:ind w:left="284" w:hanging="284"/>
      </w:pPr>
      <w:r w:rsidRPr="006B34AF">
        <w:t>Cálculo da complexidade dos algoritmos</w:t>
      </w:r>
      <w:r w:rsidR="00E562DE">
        <w:t xml:space="preserve"> (expressões e resoluções)</w:t>
      </w:r>
    </w:p>
    <w:p w14:paraId="73DAD651" w14:textId="0DC2D455" w:rsidR="00180F56" w:rsidRDefault="00466ABE" w:rsidP="007D47AA">
      <w:pPr>
        <w:pStyle w:val="NormalWeb"/>
        <w:jc w:val="both"/>
        <w:rPr>
          <w:rFonts w:ascii="Times" w:hAnsi="Times" w:cs="Times"/>
          <w:color w:val="000000"/>
        </w:rPr>
      </w:pPr>
      <w:r>
        <w:t xml:space="preserve">Neste capítulo serão ilustradas as codificações dos algoritmos, cuja autoria é de </w:t>
      </w:r>
      <w:r w:rsidR="002011BE">
        <w:t xml:space="preserve">Hallison Paz [2019] do canal Programação Dinâmica, baseada no livro de </w:t>
      </w:r>
      <w:r w:rsidR="002011BE" w:rsidRPr="006B34AF">
        <w:t>Cormen e</w:t>
      </w:r>
      <w:r w:rsidR="002011BE">
        <w:t xml:space="preserve"> outros autores [</w:t>
      </w:r>
      <w:r w:rsidR="002011BE" w:rsidRPr="006B34AF">
        <w:t>2012</w:t>
      </w:r>
      <w:r w:rsidR="002011BE" w:rsidRPr="006B34AF">
        <w:rPr>
          <w:rFonts w:ascii="Times" w:hAnsi="Times" w:cs="Times"/>
          <w:color w:val="000000"/>
        </w:rPr>
        <w:t>]</w:t>
      </w:r>
      <w:r w:rsidR="009724F1">
        <w:rPr>
          <w:rFonts w:ascii="Times" w:hAnsi="Times" w:cs="Times"/>
          <w:color w:val="000000"/>
        </w:rPr>
        <w:t>. Também forma analisadas as complexidades de cada algoritmo por linha de código, montando a equação e resolução de cada um ao final do relato.</w:t>
      </w:r>
    </w:p>
    <w:p w14:paraId="5022CB31" w14:textId="758CC850" w:rsidR="00D53AE5" w:rsidRDefault="00D53AE5" w:rsidP="00D53AE5">
      <w:pPr>
        <w:pStyle w:val="NormalWeb"/>
        <w:jc w:val="both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</w:rPr>
        <w:t xml:space="preserve">A metodologia para cálculo da complexidade escolhida foi a indicada por </w:t>
      </w:r>
      <w:r w:rsidRPr="006B34AF">
        <w:t>Cormen e</w:t>
      </w:r>
      <w:r>
        <w:t xml:space="preserve"> outros autores [</w:t>
      </w:r>
      <w:r w:rsidRPr="006B34AF">
        <w:t>2012</w:t>
      </w:r>
      <w:r>
        <w:t>, p.32</w:t>
      </w:r>
      <w:r w:rsidRPr="006B34AF">
        <w:rPr>
          <w:rFonts w:ascii="Times" w:hAnsi="Times" w:cs="Times"/>
          <w:color w:val="000000"/>
        </w:rPr>
        <w:t>]</w:t>
      </w:r>
      <w:r>
        <w:rPr>
          <w:rFonts w:ascii="Times" w:hAnsi="Times" w:cs="Times"/>
          <w:color w:val="000000"/>
        </w:rPr>
        <w:t>, em que se inicia o cálculo da complexidade do algoritmo separando-se as linhas de código com custos de tempo e a quantidade de repetições. Por isso foi feito em cada tipo de algoritmo uma tabela para indicar estas etapas, seguidas do comentário delas e um cálculo dos valores para enfim chegar a expressão matemática da complexidade.</w:t>
      </w:r>
    </w:p>
    <w:p w14:paraId="2D5CCA40" w14:textId="3395EEFA" w:rsidR="004B6089" w:rsidRPr="006B34AF" w:rsidRDefault="00466ABE" w:rsidP="005644CE">
      <w:pPr>
        <w:pStyle w:val="Ttulo1"/>
        <w:numPr>
          <w:ilvl w:val="1"/>
          <w:numId w:val="21"/>
        </w:numPr>
        <w:tabs>
          <w:tab w:val="clear" w:pos="720"/>
        </w:tabs>
        <w:ind w:left="426"/>
      </w:pPr>
      <w:r>
        <w:lastRenderedPageBreak/>
        <w:t>C</w:t>
      </w:r>
      <w:r w:rsidR="004B6089" w:rsidRPr="006B34AF">
        <w:t>omplexidade d</w:t>
      </w:r>
      <w:r w:rsidR="00A0349C">
        <w:t>o</w:t>
      </w:r>
      <w:r w:rsidR="004B6089" w:rsidRPr="006B34AF">
        <w:t xml:space="preserve"> algoritmo</w:t>
      </w:r>
      <w:r w:rsidR="00A0349C">
        <w:t xml:space="preserve"> </w:t>
      </w:r>
      <w:r w:rsidR="00A0349C" w:rsidRPr="00A0349C">
        <w:rPr>
          <w:i/>
          <w:iCs/>
        </w:rPr>
        <w:t>Bubble Sort</w:t>
      </w:r>
    </w:p>
    <w:p w14:paraId="150BB711" w14:textId="4B62754C" w:rsidR="00892995" w:rsidRDefault="00892995" w:rsidP="007D47AA">
      <w:pPr>
        <w:pStyle w:val="NormalWeb"/>
        <w:jc w:val="both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</w:rPr>
        <w:t xml:space="preserve">Segundo </w:t>
      </w:r>
      <w:r w:rsidRPr="006B34AF">
        <w:rPr>
          <w:rFonts w:cs="Times"/>
          <w:lang w:eastAsia="en-US"/>
        </w:rPr>
        <w:t>Preiss</w:t>
      </w:r>
      <w:r>
        <w:rPr>
          <w:rFonts w:cs="Times"/>
          <w:lang w:eastAsia="en-US"/>
        </w:rPr>
        <w:t xml:space="preserve"> [2000] este método de ordenação consistes em constantes trocas dos elementos adjacentes por comparação no mesmo local</w:t>
      </w:r>
      <w:r w:rsidR="00D53AE5">
        <w:rPr>
          <w:rFonts w:cs="Times"/>
          <w:lang w:eastAsia="en-US"/>
        </w:rPr>
        <w:t xml:space="preserve">, sendo a implementação do código ilustrada na </w:t>
      </w:r>
      <w:r w:rsidR="00D53AE5">
        <w:rPr>
          <w:rFonts w:cs="Times"/>
          <w:lang w:eastAsia="en-US"/>
        </w:rPr>
        <w:fldChar w:fldCharType="begin"/>
      </w:r>
      <w:r w:rsidR="00D53AE5">
        <w:rPr>
          <w:rFonts w:cs="Times"/>
          <w:lang w:eastAsia="en-US"/>
        </w:rPr>
        <w:instrText xml:space="preserve"> REF _Ref73557803 \h </w:instrText>
      </w:r>
      <w:r w:rsidR="00D53AE5">
        <w:rPr>
          <w:rFonts w:cs="Times"/>
          <w:lang w:eastAsia="en-US"/>
        </w:rPr>
      </w:r>
      <w:r w:rsidR="00D53AE5">
        <w:rPr>
          <w:rFonts w:cs="Times"/>
          <w:lang w:eastAsia="en-US"/>
        </w:rPr>
        <w:fldChar w:fldCharType="separate"/>
      </w:r>
      <w:r w:rsidR="00D53AE5" w:rsidRPr="00D7170F">
        <w:rPr>
          <w:rFonts w:ascii="Times" w:hAnsi="Times" w:cs="Times"/>
        </w:rPr>
        <w:t>Figura 10</w:t>
      </w:r>
      <w:r w:rsidR="00D53AE5">
        <w:rPr>
          <w:rFonts w:cs="Times"/>
          <w:lang w:eastAsia="en-US"/>
        </w:rPr>
        <w:fldChar w:fldCharType="end"/>
      </w:r>
      <w:r w:rsidR="00D53AE5">
        <w:rPr>
          <w:rFonts w:cs="Times"/>
          <w:lang w:eastAsia="en-US"/>
        </w:rPr>
        <w:t>.</w:t>
      </w:r>
    </w:p>
    <w:p w14:paraId="2A45593C" w14:textId="77777777" w:rsidR="00D7170F" w:rsidRDefault="00892995" w:rsidP="00D7170F">
      <w:pPr>
        <w:keepNext/>
        <w:ind w:left="-284" w:right="-426"/>
        <w:jc w:val="center"/>
      </w:pPr>
      <w:r>
        <w:rPr>
          <w:noProof/>
        </w:rPr>
        <w:drawing>
          <wp:inline distT="0" distB="0" distL="0" distR="0" wp14:anchorId="74635F84" wp14:editId="66FFA070">
            <wp:extent cx="4236085" cy="1610258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0720" t="12414" r="65104" b="59622"/>
                    <a:stretch/>
                  </pic:blipFill>
                  <pic:spPr bwMode="auto">
                    <a:xfrm>
                      <a:off x="0" y="0"/>
                      <a:ext cx="4287014" cy="1629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17D59" w14:textId="468122EA" w:rsidR="00892995" w:rsidRPr="00D7170F" w:rsidRDefault="00D7170F" w:rsidP="00D7170F">
      <w:pPr>
        <w:pStyle w:val="Legenda"/>
        <w:ind w:left="0" w:right="0"/>
        <w:rPr>
          <w:rFonts w:ascii="Times" w:hAnsi="Times" w:cs="Times"/>
        </w:rPr>
      </w:pPr>
      <w:bookmarkStart w:id="14" w:name="_Ref73557803"/>
      <w:r w:rsidRPr="00D7170F">
        <w:rPr>
          <w:rFonts w:ascii="Times" w:hAnsi="Times" w:cs="Times"/>
        </w:rPr>
        <w:t xml:space="preserve">Figura </w:t>
      </w:r>
      <w:r w:rsidRPr="00D7170F">
        <w:rPr>
          <w:rFonts w:ascii="Times" w:hAnsi="Times" w:cs="Times"/>
        </w:rPr>
        <w:fldChar w:fldCharType="begin"/>
      </w:r>
      <w:r w:rsidRPr="00D7170F">
        <w:rPr>
          <w:rFonts w:ascii="Times" w:hAnsi="Times" w:cs="Times"/>
        </w:rPr>
        <w:instrText xml:space="preserve"> SEQ Figura \* ARABIC </w:instrText>
      </w:r>
      <w:r w:rsidRPr="00D7170F">
        <w:rPr>
          <w:rFonts w:ascii="Times" w:hAnsi="Times" w:cs="Times"/>
        </w:rPr>
        <w:fldChar w:fldCharType="separate"/>
      </w:r>
      <w:r w:rsidR="006657C3">
        <w:rPr>
          <w:rFonts w:ascii="Times" w:hAnsi="Times" w:cs="Times"/>
          <w:noProof/>
        </w:rPr>
        <w:t>10</w:t>
      </w:r>
      <w:r w:rsidRPr="00D7170F">
        <w:rPr>
          <w:rFonts w:ascii="Times" w:hAnsi="Times" w:cs="Times"/>
        </w:rPr>
        <w:fldChar w:fldCharType="end"/>
      </w:r>
      <w:bookmarkEnd w:id="14"/>
      <w:r w:rsidRPr="00D7170F">
        <w:rPr>
          <w:rFonts w:ascii="Times" w:hAnsi="Times" w:cs="Times"/>
        </w:rPr>
        <w:t xml:space="preserve"> - Codificação do algoritmo </w:t>
      </w:r>
      <w:r w:rsidRPr="00D7170F">
        <w:rPr>
          <w:rFonts w:ascii="Times" w:hAnsi="Times" w:cs="Times"/>
          <w:i/>
        </w:rPr>
        <w:t>Bubble Sort</w:t>
      </w:r>
    </w:p>
    <w:p w14:paraId="78DD6208" w14:textId="52E70B9E" w:rsidR="00E96102" w:rsidRDefault="00E96102" w:rsidP="004A7E77">
      <w:pPr>
        <w:pStyle w:val="NormalWeb"/>
        <w:jc w:val="both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</w:rPr>
        <w:t xml:space="preserve">Para o cálculo da complexidade utilizou-se a </w:t>
      </w:r>
      <w:r w:rsidR="00DA5C06">
        <w:rPr>
          <w:rFonts w:ascii="Times" w:hAnsi="Times" w:cs="Times"/>
          <w:color w:val="000000"/>
        </w:rPr>
        <w:fldChar w:fldCharType="begin"/>
      </w:r>
      <w:r w:rsidR="00DA5C06">
        <w:rPr>
          <w:rFonts w:ascii="Times" w:hAnsi="Times" w:cs="Times"/>
          <w:color w:val="000000"/>
        </w:rPr>
        <w:instrText xml:space="preserve"> REF _Ref73558657 \h </w:instrText>
      </w:r>
      <w:r w:rsidR="00DA5C06">
        <w:rPr>
          <w:rFonts w:ascii="Times" w:hAnsi="Times" w:cs="Times"/>
          <w:color w:val="000000"/>
        </w:rPr>
      </w:r>
      <w:r w:rsidR="00DA5C06">
        <w:rPr>
          <w:rFonts w:ascii="Times" w:hAnsi="Times" w:cs="Times"/>
          <w:color w:val="000000"/>
        </w:rPr>
        <w:fldChar w:fldCharType="separate"/>
      </w:r>
      <w:r w:rsidR="00DA5C06" w:rsidRPr="001476BA">
        <w:rPr>
          <w:rFonts w:ascii="Times" w:hAnsi="Times" w:cs="Times"/>
        </w:rPr>
        <w:t>Tabela 3</w:t>
      </w:r>
      <w:r w:rsidR="00DA5C06">
        <w:rPr>
          <w:rFonts w:ascii="Times" w:hAnsi="Times" w:cs="Times"/>
          <w:color w:val="000000"/>
        </w:rPr>
        <w:fldChar w:fldCharType="end"/>
      </w:r>
      <w:r w:rsidR="007F50F2">
        <w:rPr>
          <w:rFonts w:ascii="Times" w:hAnsi="Times" w:cs="Times"/>
          <w:color w:val="000000"/>
        </w:rPr>
        <w:t>, na qual foi elencada cada linha de código</w:t>
      </w:r>
      <w:r w:rsidR="003672C8">
        <w:rPr>
          <w:rFonts w:ascii="Times" w:hAnsi="Times" w:cs="Times"/>
          <w:color w:val="000000"/>
        </w:rPr>
        <w:t xml:space="preserve"> com a indicação de uma variável com tamanho de “n”</w:t>
      </w:r>
      <w:r w:rsidR="00DC1E95">
        <w:rPr>
          <w:rFonts w:ascii="Times" w:hAnsi="Times" w:cs="Times"/>
          <w:color w:val="000000"/>
        </w:rPr>
        <w:t xml:space="preserve">. Assim para ordenar uma lista que recebe na chamada o algoritmo, na linha 131, apenas faz uma indicação que </w:t>
      </w:r>
      <w:r w:rsidR="00260D2B">
        <w:rPr>
          <w:rFonts w:ascii="Times" w:hAnsi="Times" w:cs="Times"/>
          <w:color w:val="000000"/>
        </w:rPr>
        <w:t>está</w:t>
      </w:r>
      <w:r w:rsidR="00DC1E95">
        <w:rPr>
          <w:rFonts w:ascii="Times" w:hAnsi="Times" w:cs="Times"/>
          <w:color w:val="000000"/>
        </w:rPr>
        <w:t xml:space="preserve"> usando a variável global, não computando custo de tempo. Na linha 132</w:t>
      </w:r>
      <w:r w:rsidR="00EC50F8">
        <w:rPr>
          <w:rFonts w:ascii="Times" w:hAnsi="Times" w:cs="Times"/>
          <w:color w:val="000000"/>
        </w:rPr>
        <w:t xml:space="preserve">, tem-se o custo do tamanho da lista, mas sem repetições. Na 133, </w:t>
      </w:r>
      <w:r w:rsidR="004C572B">
        <w:rPr>
          <w:rFonts w:ascii="Times" w:hAnsi="Times" w:cs="Times"/>
          <w:color w:val="000000"/>
        </w:rPr>
        <w:t xml:space="preserve">inicia-se o comando o primeiro </w:t>
      </w:r>
      <w:r w:rsidR="004C572B" w:rsidRPr="004C572B">
        <w:rPr>
          <w:rFonts w:ascii="Times" w:hAnsi="Times" w:cs="Times"/>
          <w:i/>
          <w:color w:val="000000"/>
        </w:rPr>
        <w:t>loop</w:t>
      </w:r>
      <w:r w:rsidR="004C572B">
        <w:rPr>
          <w:rFonts w:ascii="Times" w:hAnsi="Times" w:cs="Times"/>
          <w:color w:val="000000"/>
        </w:rPr>
        <w:t>, requerendo “n-1” repetiç</w:t>
      </w:r>
      <w:r w:rsidR="00F10285">
        <w:rPr>
          <w:rFonts w:ascii="Times" w:hAnsi="Times" w:cs="Times"/>
          <w:color w:val="000000"/>
        </w:rPr>
        <w:t>ões</w:t>
      </w:r>
      <w:r w:rsidR="009A7524">
        <w:rPr>
          <w:rFonts w:ascii="Times" w:hAnsi="Times" w:cs="Times"/>
          <w:color w:val="000000"/>
        </w:rPr>
        <w:t xml:space="preserve"> constantes</w:t>
      </w:r>
      <w:r w:rsidR="00F10285">
        <w:rPr>
          <w:rFonts w:ascii="Times" w:hAnsi="Times" w:cs="Times"/>
          <w:color w:val="000000"/>
        </w:rPr>
        <w:t xml:space="preserve"> para a variável “aj”. Na linha 134</w:t>
      </w:r>
      <w:r w:rsidR="0039158D">
        <w:rPr>
          <w:rFonts w:ascii="Times" w:hAnsi="Times" w:cs="Times"/>
          <w:color w:val="000000"/>
        </w:rPr>
        <w:t xml:space="preserve">, </w:t>
      </w:r>
      <w:r w:rsidR="003672C8">
        <w:rPr>
          <w:rFonts w:ascii="Times" w:hAnsi="Times" w:cs="Times"/>
          <w:color w:val="000000"/>
        </w:rPr>
        <w:t>encontra-se uma dependência para um</w:t>
      </w:r>
      <w:r w:rsidR="005E0C57">
        <w:rPr>
          <w:rFonts w:ascii="Times" w:hAnsi="Times" w:cs="Times"/>
          <w:color w:val="000000"/>
        </w:rPr>
        <w:t xml:space="preserve"> segundo</w:t>
      </w:r>
      <w:r w:rsidR="003672C8">
        <w:rPr>
          <w:rFonts w:ascii="Times" w:hAnsi="Times" w:cs="Times"/>
          <w:color w:val="000000"/>
        </w:rPr>
        <w:t xml:space="preserve"> </w:t>
      </w:r>
      <w:r w:rsidR="003672C8" w:rsidRPr="003672C8">
        <w:rPr>
          <w:rFonts w:ascii="Times" w:hAnsi="Times" w:cs="Times"/>
          <w:i/>
          <w:color w:val="000000"/>
        </w:rPr>
        <w:t>loop</w:t>
      </w:r>
      <w:r w:rsidR="005E0C57">
        <w:rPr>
          <w:rFonts w:ascii="Times" w:hAnsi="Times" w:cs="Times"/>
          <w:i/>
          <w:color w:val="000000"/>
        </w:rPr>
        <w:t>,</w:t>
      </w:r>
      <w:r w:rsidR="003672C8">
        <w:rPr>
          <w:rFonts w:ascii="Times" w:hAnsi="Times" w:cs="Times"/>
          <w:color w:val="000000"/>
        </w:rPr>
        <w:t xml:space="preserve"> mais interno, em que todos os outros códigos d</w:t>
      </w:r>
      <w:r w:rsidR="005E0C57">
        <w:rPr>
          <w:rFonts w:ascii="Times" w:hAnsi="Times" w:cs="Times"/>
          <w:color w:val="000000"/>
        </w:rPr>
        <w:t>entro dele</w:t>
      </w:r>
      <w:r w:rsidR="003672C8">
        <w:rPr>
          <w:rFonts w:ascii="Times" w:hAnsi="Times" w:cs="Times"/>
          <w:color w:val="000000"/>
        </w:rPr>
        <w:t xml:space="preserve"> ser</w:t>
      </w:r>
      <w:r w:rsidR="009A7524">
        <w:rPr>
          <w:rFonts w:ascii="Times" w:hAnsi="Times" w:cs="Times"/>
          <w:color w:val="000000"/>
        </w:rPr>
        <w:t>ão repetidos de forma incerta</w:t>
      </w:r>
      <w:r w:rsidR="005E0C57">
        <w:rPr>
          <w:rFonts w:ascii="Times" w:hAnsi="Times" w:cs="Times"/>
          <w:color w:val="000000"/>
        </w:rPr>
        <w:t>.</w:t>
      </w:r>
      <w:r w:rsidR="009A7524">
        <w:rPr>
          <w:rFonts w:ascii="Times" w:hAnsi="Times" w:cs="Times"/>
          <w:color w:val="000000"/>
        </w:rPr>
        <w:t xml:space="preserve"> Deste modo,</w:t>
      </w:r>
      <w:r w:rsidR="005E0C57">
        <w:rPr>
          <w:rFonts w:ascii="Times" w:hAnsi="Times" w:cs="Times"/>
          <w:color w:val="000000"/>
        </w:rPr>
        <w:t xml:space="preserve"> da linha 134 à 137 serão realizadas para cada variável “ai”</w:t>
      </w:r>
      <w:r w:rsidR="00127D01">
        <w:rPr>
          <w:rFonts w:ascii="Times" w:hAnsi="Times" w:cs="Times"/>
          <w:color w:val="000000"/>
        </w:rPr>
        <w:t xml:space="preserve"> decrementando em -1, </w:t>
      </w:r>
      <w:r w:rsidR="00413D4F">
        <w:rPr>
          <w:rFonts w:ascii="Times" w:hAnsi="Times" w:cs="Times"/>
          <w:color w:val="000000"/>
        </w:rPr>
        <w:t>(</w:t>
      </w:r>
      <m:oMath>
        <m:r>
          <w:rPr>
            <w:rFonts w:ascii="Cambria Math" w:hAnsi="Cambria Math" w:cs="Times"/>
            <w:color w:val="000000"/>
          </w:rPr>
          <m:t>ai=</m:t>
        </m:r>
        <m:d>
          <m:dPr>
            <m:ctrlPr>
              <w:rPr>
                <w:rFonts w:ascii="Cambria Math" w:hAnsi="Cambria Math" w:cs="Times"/>
                <w:i/>
                <w:color w:val="000000"/>
              </w:rPr>
            </m:ctrlPr>
          </m:dPr>
          <m:e>
            <m:r>
              <w:rPr>
                <w:rFonts w:ascii="Cambria Math" w:hAnsi="Cambria Math" w:cs="Times"/>
                <w:color w:val="000000"/>
              </w:rPr>
              <m:t>n-1</m:t>
            </m:r>
          </m:e>
        </m:d>
        <m:r>
          <w:rPr>
            <w:rFonts w:ascii="Cambria Math" w:hAnsi="Cambria Math" w:cs="Times"/>
            <w:color w:val="000000"/>
          </w:rPr>
          <m:t>+</m:t>
        </m:r>
        <m:d>
          <m:dPr>
            <m:ctrlPr>
              <w:rPr>
                <w:rFonts w:ascii="Cambria Math" w:hAnsi="Cambria Math" w:cs="Times"/>
                <w:i/>
                <w:color w:val="000000"/>
              </w:rPr>
            </m:ctrlPr>
          </m:dPr>
          <m:e>
            <m:r>
              <w:rPr>
                <w:rFonts w:ascii="Cambria Math" w:hAnsi="Cambria Math" w:cs="Times"/>
                <w:color w:val="000000"/>
              </w:rPr>
              <m:t>n-2</m:t>
            </m:r>
          </m:e>
        </m:d>
        <m:r>
          <w:rPr>
            <w:rFonts w:ascii="Cambria Math" w:hAnsi="Cambria Math" w:cs="Times"/>
            <w:color w:val="000000"/>
          </w:rPr>
          <m:t>+</m:t>
        </m:r>
        <m:d>
          <m:dPr>
            <m:ctrlPr>
              <w:rPr>
                <w:rFonts w:ascii="Cambria Math" w:hAnsi="Cambria Math" w:cs="Times"/>
                <w:i/>
                <w:color w:val="000000"/>
              </w:rPr>
            </m:ctrlPr>
          </m:dPr>
          <m:e>
            <m:r>
              <w:rPr>
                <w:rFonts w:ascii="Cambria Math" w:hAnsi="Cambria Math" w:cs="Times"/>
                <w:color w:val="000000"/>
              </w:rPr>
              <m:t>n-3</m:t>
            </m:r>
          </m:e>
        </m:d>
        <m:r>
          <w:rPr>
            <w:rFonts w:ascii="Cambria Math" w:hAnsi="Cambria Math" w:cs="Times"/>
            <w:color w:val="000000"/>
          </w:rPr>
          <m:t>+⋯+1</m:t>
        </m:r>
      </m:oMath>
      <w:r w:rsidR="00413D4F">
        <w:rPr>
          <w:rFonts w:ascii="Times" w:hAnsi="Times" w:cs="Times"/>
          <w:color w:val="000000"/>
        </w:rPr>
        <w:t>)</w:t>
      </w:r>
      <w:r w:rsidR="005E0C57">
        <w:rPr>
          <w:rFonts w:ascii="Times" w:hAnsi="Times" w:cs="Times"/>
          <w:color w:val="000000"/>
        </w:rPr>
        <w:t>,</w:t>
      </w:r>
      <w:r w:rsidR="006B2EDB">
        <w:rPr>
          <w:rFonts w:ascii="Times" w:hAnsi="Times" w:cs="Times"/>
          <w:color w:val="000000"/>
        </w:rPr>
        <w:t xml:space="preserve"> levando a uma multiplicação do s que está dentro dos </w:t>
      </w:r>
      <w:r w:rsidR="006B2EDB" w:rsidRPr="006B2EDB">
        <w:rPr>
          <w:rFonts w:ascii="Times" w:hAnsi="Times" w:cs="Times"/>
          <w:i/>
          <w:color w:val="000000"/>
        </w:rPr>
        <w:t>loops</w:t>
      </w:r>
      <w:r w:rsidR="006B2EDB">
        <w:rPr>
          <w:rFonts w:ascii="Times" w:hAnsi="Times" w:cs="Times"/>
          <w:color w:val="000000"/>
        </w:rPr>
        <w:t xml:space="preserve"> aninhados</w:t>
      </w:r>
      <w:r w:rsidR="003E643F">
        <w:rPr>
          <w:rFonts w:ascii="Times" w:hAnsi="Times" w:cs="Times"/>
          <w:color w:val="000000"/>
        </w:rPr>
        <w:t xml:space="preserve">. </w:t>
      </w:r>
    </w:p>
    <w:p w14:paraId="50216544" w14:textId="597C677E" w:rsidR="001476BA" w:rsidRPr="001476BA" w:rsidRDefault="001476BA" w:rsidP="00260D2B">
      <w:pPr>
        <w:pStyle w:val="Legenda"/>
        <w:ind w:left="0" w:right="0"/>
        <w:rPr>
          <w:rFonts w:ascii="Times" w:hAnsi="Times" w:cs="Times"/>
        </w:rPr>
      </w:pPr>
      <w:bookmarkStart w:id="15" w:name="_Ref73558657"/>
      <w:r w:rsidRPr="001476BA">
        <w:rPr>
          <w:rFonts w:ascii="Times" w:hAnsi="Times" w:cs="Times"/>
        </w:rPr>
        <w:t xml:space="preserve">Tabela </w:t>
      </w:r>
      <w:r w:rsidRPr="001476BA">
        <w:rPr>
          <w:rFonts w:ascii="Times" w:hAnsi="Times" w:cs="Times"/>
        </w:rPr>
        <w:fldChar w:fldCharType="begin"/>
      </w:r>
      <w:r w:rsidRPr="001476BA">
        <w:rPr>
          <w:rFonts w:ascii="Times" w:hAnsi="Times" w:cs="Times"/>
        </w:rPr>
        <w:instrText xml:space="preserve"> SEQ Tabela \* ARABIC </w:instrText>
      </w:r>
      <w:r w:rsidRPr="001476BA">
        <w:rPr>
          <w:rFonts w:ascii="Times" w:hAnsi="Times" w:cs="Times"/>
        </w:rPr>
        <w:fldChar w:fldCharType="separate"/>
      </w:r>
      <w:r w:rsidRPr="001476BA">
        <w:rPr>
          <w:rFonts w:ascii="Times" w:hAnsi="Times" w:cs="Times"/>
        </w:rPr>
        <w:t>3</w:t>
      </w:r>
      <w:r w:rsidRPr="001476BA">
        <w:rPr>
          <w:rFonts w:ascii="Times" w:hAnsi="Times" w:cs="Times"/>
        </w:rPr>
        <w:fldChar w:fldCharType="end"/>
      </w:r>
      <w:bookmarkEnd w:id="15"/>
      <w:r w:rsidRPr="001476BA">
        <w:rPr>
          <w:rFonts w:ascii="Times" w:hAnsi="Times" w:cs="Times"/>
        </w:rPr>
        <w:t xml:space="preserve"> - Soma dos produtos dos custos e repetições do </w:t>
      </w:r>
      <w:r w:rsidRPr="00260D2B">
        <w:rPr>
          <w:rFonts w:ascii="Times" w:hAnsi="Times" w:cs="Times"/>
        </w:rPr>
        <w:t>Bubble Sort</w:t>
      </w:r>
    </w:p>
    <w:tbl>
      <w:tblPr>
        <w:tblStyle w:val="TabeladeGrade4-nfase6"/>
        <w:tblW w:w="0" w:type="auto"/>
        <w:tblLook w:val="04A0" w:firstRow="1" w:lastRow="0" w:firstColumn="1" w:lastColumn="0" w:noHBand="0" w:noVBand="1"/>
      </w:tblPr>
      <w:tblGrid>
        <w:gridCol w:w="733"/>
        <w:gridCol w:w="5771"/>
        <w:gridCol w:w="721"/>
        <w:gridCol w:w="1270"/>
      </w:tblGrid>
      <w:tr w:rsidR="00D93BEF" w:rsidRPr="00A66024" w14:paraId="5F74E1E9" w14:textId="77777777" w:rsidTr="00D82F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3E739597" w14:textId="7DA0A8C2" w:rsidR="00D93BEF" w:rsidRPr="00A66024" w:rsidRDefault="001476BA" w:rsidP="00D93BEF">
            <w:pPr>
              <w:pStyle w:val="NormalWeb"/>
              <w:spacing w:before="0" w:beforeAutospacing="0" w:after="0" w:afterAutospacing="0"/>
              <w:jc w:val="both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66024">
              <w:rPr>
                <w:rFonts w:ascii="Times" w:hAnsi="Times" w:cs="Times"/>
                <w:color w:val="000000"/>
                <w:sz w:val="20"/>
                <w:szCs w:val="20"/>
              </w:rPr>
              <w:t>Linha</w:t>
            </w:r>
          </w:p>
        </w:tc>
        <w:tc>
          <w:tcPr>
            <w:tcW w:w="5771" w:type="dxa"/>
          </w:tcPr>
          <w:p w14:paraId="733E8883" w14:textId="7C40C3C8" w:rsidR="00D93BEF" w:rsidRPr="00A66024" w:rsidRDefault="001476BA" w:rsidP="00D93BEF">
            <w:pPr>
              <w:pStyle w:val="NormalWeb"/>
              <w:spacing w:before="0" w:beforeAutospacing="0" w:after="0" w:afterAutospacing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66024">
              <w:rPr>
                <w:rFonts w:ascii="Times" w:hAnsi="Times" w:cs="Times"/>
                <w:color w:val="000000"/>
                <w:sz w:val="20"/>
                <w:szCs w:val="20"/>
              </w:rPr>
              <w:t>Linhas de código</w:t>
            </w:r>
          </w:p>
        </w:tc>
        <w:tc>
          <w:tcPr>
            <w:tcW w:w="721" w:type="dxa"/>
          </w:tcPr>
          <w:p w14:paraId="4107EE72" w14:textId="7F718368" w:rsidR="00D93BEF" w:rsidRPr="00A66024" w:rsidRDefault="00A66024" w:rsidP="003255C4">
            <w:pPr>
              <w:pStyle w:val="NormalWeb"/>
              <w:spacing w:before="0" w:beforeAutospacing="0" w:after="0" w:afterAutospac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66024">
              <w:rPr>
                <w:rFonts w:ascii="Times" w:hAnsi="Times" w:cs="Times"/>
                <w:color w:val="000000"/>
                <w:sz w:val="20"/>
                <w:szCs w:val="20"/>
              </w:rPr>
              <w:t>Custo</w:t>
            </w:r>
          </w:p>
        </w:tc>
        <w:tc>
          <w:tcPr>
            <w:tcW w:w="1270" w:type="dxa"/>
            <w:vAlign w:val="center"/>
          </w:tcPr>
          <w:p w14:paraId="685351C5" w14:textId="06453025" w:rsidR="00D93BEF" w:rsidRPr="00A66024" w:rsidRDefault="00A66024" w:rsidP="001F6098">
            <w:pPr>
              <w:pStyle w:val="NormalWeb"/>
              <w:spacing w:before="0" w:beforeAutospacing="0" w:after="0" w:afterAutospac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66024">
              <w:rPr>
                <w:rFonts w:ascii="Times" w:hAnsi="Times" w:cs="Times"/>
                <w:color w:val="000000"/>
                <w:sz w:val="20"/>
                <w:szCs w:val="20"/>
              </w:rPr>
              <w:t>Repetições</w:t>
            </w:r>
          </w:p>
        </w:tc>
      </w:tr>
      <w:tr w:rsidR="00A66024" w:rsidRPr="00A66024" w14:paraId="03EE9397" w14:textId="77777777" w:rsidTr="00D82F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220B7E57" w14:textId="73BB9734" w:rsidR="00A66024" w:rsidRPr="00A66024" w:rsidRDefault="00A66024" w:rsidP="00A66024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66024">
              <w:rPr>
                <w:rFonts w:ascii="Times" w:hAnsi="Times" w:cs="Times"/>
                <w:color w:val="000000"/>
                <w:sz w:val="20"/>
                <w:szCs w:val="20"/>
              </w:rPr>
              <w:t>131</w:t>
            </w:r>
          </w:p>
        </w:tc>
        <w:tc>
          <w:tcPr>
            <w:tcW w:w="5771" w:type="dxa"/>
          </w:tcPr>
          <w:p w14:paraId="2DFA8927" w14:textId="2550B6FC" w:rsidR="00A66024" w:rsidRPr="00EC50F8" w:rsidRDefault="00A66024" w:rsidP="00A66024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18"/>
                <w:szCs w:val="20"/>
              </w:rPr>
            </w:pPr>
            <w:r w:rsidRPr="00EC50F8">
              <w:rPr>
                <w:rFonts w:ascii="Times" w:hAnsi="Times" w:cs="Times"/>
                <w:sz w:val="18"/>
                <w:szCs w:val="20"/>
              </w:rPr>
              <w:t>global n</w:t>
            </w:r>
          </w:p>
        </w:tc>
        <w:tc>
          <w:tcPr>
            <w:tcW w:w="721" w:type="dxa"/>
            <w:vAlign w:val="center"/>
          </w:tcPr>
          <w:p w14:paraId="7F6C63D2" w14:textId="463DA334" w:rsidR="00A66024" w:rsidRPr="00A66024" w:rsidRDefault="001F6098" w:rsidP="001F6098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0</w:t>
            </w:r>
          </w:p>
        </w:tc>
        <w:tc>
          <w:tcPr>
            <w:tcW w:w="1270" w:type="dxa"/>
            <w:vAlign w:val="center"/>
          </w:tcPr>
          <w:p w14:paraId="7C3E7A81" w14:textId="65570887" w:rsidR="00A66024" w:rsidRPr="00A66024" w:rsidRDefault="0039158D" w:rsidP="001F6098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0</w:t>
            </w:r>
          </w:p>
        </w:tc>
      </w:tr>
      <w:tr w:rsidR="001F6098" w:rsidRPr="00A66024" w14:paraId="7DDCD35D" w14:textId="77777777" w:rsidTr="00D82F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72A0AA8B" w14:textId="3E4FD669" w:rsidR="001F6098" w:rsidRPr="00A66024" w:rsidRDefault="001F6098" w:rsidP="001F6098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66024">
              <w:rPr>
                <w:rFonts w:ascii="Times" w:hAnsi="Times" w:cs="Times"/>
                <w:color w:val="000000"/>
                <w:sz w:val="20"/>
                <w:szCs w:val="20"/>
              </w:rPr>
              <w:t>132</w:t>
            </w:r>
          </w:p>
        </w:tc>
        <w:tc>
          <w:tcPr>
            <w:tcW w:w="5771" w:type="dxa"/>
          </w:tcPr>
          <w:p w14:paraId="18BB9A86" w14:textId="2488ABA7" w:rsidR="001F6098" w:rsidRPr="00EC50F8" w:rsidRDefault="001F6098" w:rsidP="001F6098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18"/>
                <w:szCs w:val="20"/>
              </w:rPr>
            </w:pPr>
            <w:r w:rsidRPr="00EC50F8">
              <w:rPr>
                <w:rFonts w:ascii="Times" w:hAnsi="Times" w:cs="Times"/>
                <w:sz w:val="18"/>
                <w:szCs w:val="20"/>
              </w:rPr>
              <w:t xml:space="preserve">    n = len(blista)</w:t>
            </w:r>
          </w:p>
        </w:tc>
        <w:tc>
          <w:tcPr>
            <w:tcW w:w="721" w:type="dxa"/>
            <w:vAlign w:val="center"/>
          </w:tcPr>
          <w:p w14:paraId="7023BC40" w14:textId="0E63B2F7" w:rsidR="001F6098" w:rsidRPr="00A66024" w:rsidRDefault="00910C10" w:rsidP="001F6098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270" w:type="dxa"/>
            <w:vAlign w:val="center"/>
          </w:tcPr>
          <w:p w14:paraId="25F9DE95" w14:textId="76BD9FAE" w:rsidR="001F6098" w:rsidRPr="00A66024" w:rsidRDefault="001F6098" w:rsidP="001F6098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1F6098" w:rsidRPr="00A66024" w14:paraId="5C6CDAC0" w14:textId="77777777" w:rsidTr="00D82F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1BA5A3CE" w14:textId="274E0F3E" w:rsidR="001F6098" w:rsidRPr="00A66024" w:rsidRDefault="001F6098" w:rsidP="001F6098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66024">
              <w:rPr>
                <w:rFonts w:ascii="Times" w:hAnsi="Times" w:cs="Times"/>
                <w:color w:val="000000"/>
                <w:sz w:val="20"/>
                <w:szCs w:val="20"/>
              </w:rPr>
              <w:t>133</w:t>
            </w:r>
          </w:p>
        </w:tc>
        <w:tc>
          <w:tcPr>
            <w:tcW w:w="5771" w:type="dxa"/>
          </w:tcPr>
          <w:p w14:paraId="3C89C39E" w14:textId="2FBF8B2A" w:rsidR="001F6098" w:rsidRPr="00EC50F8" w:rsidRDefault="001F6098" w:rsidP="00727C74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18"/>
                <w:szCs w:val="20"/>
              </w:rPr>
            </w:pPr>
            <w:r w:rsidRPr="00EC50F8">
              <w:rPr>
                <w:rFonts w:ascii="Times" w:hAnsi="Times" w:cs="Times"/>
                <w:sz w:val="18"/>
                <w:szCs w:val="20"/>
              </w:rPr>
              <w:t xml:space="preserve">    for aj in range(n-1):</w:t>
            </w:r>
            <w:r w:rsidR="00A8751B">
              <w:rPr>
                <w:rFonts w:ascii="Times" w:hAnsi="Times" w:cs="Times"/>
                <w:sz w:val="18"/>
                <w:szCs w:val="20"/>
              </w:rPr>
              <w:t xml:space="preserve">                                                                               “</w:t>
            </w:r>
            <w:r w:rsidR="00727C74">
              <w:rPr>
                <w:rFonts w:ascii="Times" w:hAnsi="Times" w:cs="Times"/>
                <w:sz w:val="18"/>
                <w:szCs w:val="20"/>
              </w:rPr>
              <w:t>x</w:t>
            </w:r>
            <w:r w:rsidR="00A8751B">
              <w:rPr>
                <w:rFonts w:ascii="Times" w:hAnsi="Times" w:cs="Times"/>
                <w:sz w:val="18"/>
                <w:szCs w:val="20"/>
              </w:rPr>
              <w:t>”</w:t>
            </w:r>
          </w:p>
        </w:tc>
        <w:tc>
          <w:tcPr>
            <w:tcW w:w="721" w:type="dxa"/>
            <w:vAlign w:val="center"/>
          </w:tcPr>
          <w:p w14:paraId="0C225D91" w14:textId="1C9489FA" w:rsidR="001F6098" w:rsidRPr="00A66024" w:rsidRDefault="00910C10" w:rsidP="003E643F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270" w:type="dxa"/>
            <w:vAlign w:val="center"/>
          </w:tcPr>
          <w:p w14:paraId="1D6C3D00" w14:textId="2390808B" w:rsidR="001F6098" w:rsidRPr="00A66024" w:rsidRDefault="00910C10" w:rsidP="00127D01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"/>
                        <w:i/>
                        <w:color w:val="000000"/>
                        <w:sz w:val="16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"/>
                        <w:color w:val="000000"/>
                        <w:sz w:val="16"/>
                        <w:szCs w:val="20"/>
                      </w:rPr>
                      <m:t>n-1</m:t>
                    </m:r>
                  </m:e>
                </m:d>
              </m:oMath>
            </m:oMathPara>
          </w:p>
        </w:tc>
      </w:tr>
      <w:tr w:rsidR="00646402" w:rsidRPr="00A66024" w14:paraId="33C9A71A" w14:textId="77777777" w:rsidTr="00D82F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5710E8F7" w14:textId="4FBD9B5E" w:rsidR="00646402" w:rsidRPr="00A66024" w:rsidRDefault="00646402" w:rsidP="00646402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66024">
              <w:rPr>
                <w:rFonts w:ascii="Times" w:hAnsi="Times" w:cs="Times"/>
                <w:color w:val="000000"/>
                <w:sz w:val="20"/>
                <w:szCs w:val="20"/>
              </w:rPr>
              <w:t>134</w:t>
            </w:r>
          </w:p>
        </w:tc>
        <w:tc>
          <w:tcPr>
            <w:tcW w:w="5771" w:type="dxa"/>
          </w:tcPr>
          <w:p w14:paraId="3EC6372E" w14:textId="39D74B3D" w:rsidR="00646402" w:rsidRPr="00EC50F8" w:rsidRDefault="00D82F47" w:rsidP="00727C74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18"/>
                <w:szCs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74E89986" wp14:editId="77BACA64">
                      <wp:simplePos x="0" y="0"/>
                      <wp:positionH relativeFrom="column">
                        <wp:posOffset>1159036</wp:posOffset>
                      </wp:positionH>
                      <wp:positionV relativeFrom="paragraph">
                        <wp:posOffset>64135</wp:posOffset>
                      </wp:positionV>
                      <wp:extent cx="1453486" cy="327233"/>
                      <wp:effectExtent l="0" t="19050" r="223520" b="111125"/>
                      <wp:wrapNone/>
                      <wp:docPr id="58" name="Conector Angulado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53486" cy="327233"/>
                              </a:xfrm>
                              <a:prstGeom prst="bentConnector3">
                                <a:avLst>
                                  <a:gd name="adj1" fmla="val 113751"/>
                                </a:avLst>
                              </a:prstGeom>
                              <a:ln w="28575"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7681EE6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Conector Angulado 58" o:spid="_x0000_s1026" type="#_x0000_t34" style="position:absolute;margin-left:91.25pt;margin-top:5.05pt;width:114.45pt;height:25.7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" adj="24570" strokecolor="#823b0b [1605]" strokeweight="2.25pt">
                      <v:stroke endarrow="block"/>
                    </v:shape>
                  </w:pict>
                </mc:Fallback>
              </mc:AlternateContent>
            </w:r>
            <w:r w:rsidR="00646402" w:rsidRPr="00EC50F8">
              <w:rPr>
                <w:rFonts w:ascii="Times" w:hAnsi="Times" w:cs="Times"/>
                <w:sz w:val="18"/>
                <w:szCs w:val="20"/>
              </w:rPr>
              <w:t xml:space="preserve">        for ai in range(n-1):</w:t>
            </w:r>
            <w:r w:rsidR="00A8751B">
              <w:rPr>
                <w:rFonts w:ascii="Times" w:hAnsi="Times" w:cs="Times"/>
                <w:sz w:val="18"/>
                <w:szCs w:val="20"/>
              </w:rPr>
              <w:t xml:space="preserve">                                                             “</w:t>
            </w:r>
            <w:r w:rsidR="00727C74">
              <w:rPr>
                <w:rFonts w:ascii="Times" w:hAnsi="Times" w:cs="Times"/>
                <w:sz w:val="18"/>
                <w:szCs w:val="20"/>
              </w:rPr>
              <w:t>x</w:t>
            </w:r>
            <w:r w:rsidR="00A8751B">
              <w:rPr>
                <w:rFonts w:ascii="Times" w:hAnsi="Times" w:cs="Times"/>
                <w:sz w:val="18"/>
                <w:szCs w:val="20"/>
              </w:rPr>
              <w:t>”</w:t>
            </w:r>
          </w:p>
        </w:tc>
        <w:tc>
          <w:tcPr>
            <w:tcW w:w="721" w:type="dxa"/>
          </w:tcPr>
          <w:p w14:paraId="553FA551" w14:textId="222B09C8" w:rsidR="00646402" w:rsidRPr="00A66024" w:rsidRDefault="00910C10" w:rsidP="00646402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270" w:type="dxa"/>
            <w:vAlign w:val="center"/>
          </w:tcPr>
          <w:p w14:paraId="05B60AD1" w14:textId="0AF56C19" w:rsidR="00646402" w:rsidRPr="00A66024" w:rsidRDefault="00910C10" w:rsidP="00D82F47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"/>
                        <w:i/>
                        <w:color w:val="000000"/>
                        <w:sz w:val="16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"/>
                        <w:color w:val="000000"/>
                        <w:sz w:val="16"/>
                        <w:szCs w:val="20"/>
                      </w:rPr>
                      <m:t>n-1</m:t>
                    </m:r>
                  </m:e>
                </m:d>
              </m:oMath>
            </m:oMathPara>
          </w:p>
        </w:tc>
      </w:tr>
      <w:tr w:rsidR="00646402" w:rsidRPr="00A66024" w14:paraId="336487BC" w14:textId="77777777" w:rsidTr="00D82F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5A1C6C9B" w14:textId="1960E568" w:rsidR="00646402" w:rsidRPr="00A66024" w:rsidRDefault="00646402" w:rsidP="00646402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66024">
              <w:rPr>
                <w:rFonts w:ascii="Times" w:hAnsi="Times" w:cs="Times"/>
                <w:color w:val="000000"/>
                <w:sz w:val="20"/>
                <w:szCs w:val="20"/>
              </w:rPr>
              <w:t>135</w:t>
            </w:r>
          </w:p>
        </w:tc>
        <w:tc>
          <w:tcPr>
            <w:tcW w:w="5771" w:type="dxa"/>
          </w:tcPr>
          <w:p w14:paraId="0F7F6030" w14:textId="178A886B" w:rsidR="00646402" w:rsidRPr="00EC50F8" w:rsidRDefault="00D82F47" w:rsidP="00646402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18"/>
                <w:szCs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567A2F1A" wp14:editId="53F35922">
                      <wp:simplePos x="0" y="0"/>
                      <wp:positionH relativeFrom="column">
                        <wp:posOffset>1078088</wp:posOffset>
                      </wp:positionH>
                      <wp:positionV relativeFrom="paragraph">
                        <wp:posOffset>-234287</wp:posOffset>
                      </wp:positionV>
                      <wp:extent cx="1787857" cy="470848"/>
                      <wp:effectExtent l="0" t="19050" r="346075" b="100965"/>
                      <wp:wrapNone/>
                      <wp:docPr id="57" name="Conector Angulado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87857" cy="470848"/>
                              </a:xfrm>
                              <a:prstGeom prst="bentConnector3">
                                <a:avLst>
                                  <a:gd name="adj1" fmla="val 117346"/>
                                </a:avLst>
                              </a:prstGeom>
                              <a:ln w="28575">
                                <a:solidFill>
                                  <a:schemeClr val="accent1">
                                    <a:lumMod val="7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F21D76" id="Conector Angulado 57" o:spid="_x0000_s1026" type="#_x0000_t34" style="position:absolute;margin-left:84.9pt;margin-top:-18.45pt;width:140.8pt;height:37.0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" adj="25347" strokecolor="#2e74b5 [2404]" strokeweight="2.25pt">
                      <v:stroke endarrow="block"/>
                    </v:shape>
                  </w:pict>
                </mc:Fallback>
              </mc:AlternateContent>
            </w:r>
            <w:r w:rsidR="00646402" w:rsidRPr="00EC50F8">
              <w:rPr>
                <w:rFonts w:ascii="Times" w:hAnsi="Times" w:cs="Times"/>
                <w:sz w:val="18"/>
                <w:szCs w:val="20"/>
              </w:rPr>
              <w:t xml:space="preserve">            if blista[ai] &gt; blista[ai+1]:</w:t>
            </w:r>
          </w:p>
        </w:tc>
        <w:tc>
          <w:tcPr>
            <w:tcW w:w="721" w:type="dxa"/>
          </w:tcPr>
          <w:p w14:paraId="2499B7CE" w14:textId="2746ACDC" w:rsidR="00646402" w:rsidRPr="00A66024" w:rsidRDefault="00910C10" w:rsidP="00646402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270" w:type="dxa"/>
            <w:vAlign w:val="center"/>
          </w:tcPr>
          <w:p w14:paraId="382D0D50" w14:textId="0A165D12" w:rsidR="00646402" w:rsidRPr="00A66024" w:rsidRDefault="003C6944" w:rsidP="00646402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646402" w:rsidRPr="00A66024" w14:paraId="23694B38" w14:textId="77777777" w:rsidTr="00D82F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25693562" w14:textId="2839E045" w:rsidR="00646402" w:rsidRPr="00A66024" w:rsidRDefault="00646402" w:rsidP="00646402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66024">
              <w:rPr>
                <w:rFonts w:ascii="Times" w:hAnsi="Times" w:cs="Times"/>
                <w:color w:val="000000"/>
                <w:sz w:val="20"/>
                <w:szCs w:val="20"/>
              </w:rPr>
              <w:t>137</w:t>
            </w:r>
          </w:p>
        </w:tc>
        <w:tc>
          <w:tcPr>
            <w:tcW w:w="5771" w:type="dxa"/>
          </w:tcPr>
          <w:p w14:paraId="5031BFE0" w14:textId="0CEB53F9" w:rsidR="00646402" w:rsidRPr="00EC50F8" w:rsidRDefault="00646402" w:rsidP="00646402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sz w:val="18"/>
                <w:szCs w:val="20"/>
              </w:rPr>
            </w:pPr>
            <w:r w:rsidRPr="00EC50F8">
              <w:rPr>
                <w:rFonts w:ascii="Times" w:hAnsi="Times" w:cs="Times"/>
                <w:sz w:val="18"/>
                <w:szCs w:val="20"/>
              </w:rPr>
              <w:t xml:space="preserve">                blista[ai], blista[ai+1] = blista[ai+1], blista[ai]</w:t>
            </w:r>
          </w:p>
        </w:tc>
        <w:tc>
          <w:tcPr>
            <w:tcW w:w="721" w:type="dxa"/>
          </w:tcPr>
          <w:p w14:paraId="1F9AD4F6" w14:textId="3EC6D0F9" w:rsidR="00646402" w:rsidRPr="00A66024" w:rsidRDefault="00910C10" w:rsidP="00646402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1270" w:type="dxa"/>
            <w:vAlign w:val="center"/>
          </w:tcPr>
          <w:p w14:paraId="11E89A04" w14:textId="17CB634F" w:rsidR="00646402" w:rsidRPr="00A66024" w:rsidRDefault="003C6944" w:rsidP="00646402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646402" w:rsidRPr="00886F37" w14:paraId="71511FA8" w14:textId="77777777" w:rsidTr="006464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74D18E7B" w14:textId="3C639970" w:rsidR="00646402" w:rsidRPr="00886F37" w:rsidRDefault="00646402" w:rsidP="00646402">
            <w:pPr>
              <w:pStyle w:val="NormalWeb"/>
              <w:spacing w:before="0" w:beforeAutospacing="0" w:after="0" w:afterAutospacing="0"/>
              <w:ind w:left="-114" w:right="-144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886F37">
              <w:rPr>
                <w:rFonts w:ascii="Times" w:hAnsi="Times" w:cs="Times"/>
                <w:sz w:val="18"/>
                <w:szCs w:val="20"/>
              </w:rPr>
              <w:t>TOTAL</w:t>
            </w:r>
          </w:p>
        </w:tc>
        <w:tc>
          <w:tcPr>
            <w:tcW w:w="7762" w:type="dxa"/>
            <w:gridSpan w:val="3"/>
          </w:tcPr>
          <w:p w14:paraId="36FBB4BA" w14:textId="605FE055" w:rsidR="00646402" w:rsidRPr="00886F37" w:rsidRDefault="00646402" w:rsidP="00882A30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b/>
                <w:color w:val="00000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T</m:t>
                </m:r>
                <m:d>
                  <m:d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n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n-1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"/>
                            <w:b/>
                            <w:i/>
                            <w:color w:val="000000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"/>
                            <w:color w:val="000000"/>
                            <w:sz w:val="20"/>
                            <w:szCs w:val="20"/>
                          </w:rPr>
                          <m:t>c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"/>
                            <w:color w:val="000000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"/>
                            <w:b/>
                            <w:i/>
                            <w:color w:val="000000"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"/>
                            <w:color w:val="000000"/>
                            <w:sz w:val="20"/>
                            <w:szCs w:val="20"/>
                          </w:rPr>
                          <m:t>n-1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 w:cs="Times"/>
                            <w:b/>
                            <w:i/>
                            <w:color w:val="000000"/>
                            <w:sz w:val="20"/>
                            <w:szCs w:val="20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"/>
                                <w:b/>
                                <w:i/>
                                <w:color w:val="000000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"/>
                                <w:color w:val="000000"/>
                                <w:sz w:val="20"/>
                                <w:szCs w:val="20"/>
                              </w:rPr>
                              <m:t>1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"/>
                                <w:color w:val="000000"/>
                                <w:sz w:val="20"/>
                                <w:szCs w:val="20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"/>
                                <w:color w:val="000000"/>
                                <w:sz w:val="20"/>
                                <w:szCs w:val="20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"/>
                            <w:color w:val="000000"/>
                            <w:sz w:val="20"/>
                            <w:szCs w:val="2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"/>
                                <w:b/>
                                <w:i/>
                                <w:color w:val="000000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"/>
                                <w:color w:val="000000"/>
                                <w:sz w:val="20"/>
                                <w:szCs w:val="20"/>
                              </w:rPr>
                              <m:t>1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"/>
                                <w:color w:val="000000"/>
                                <w:sz w:val="20"/>
                                <w:szCs w:val="20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"/>
                                <w:color w:val="000000"/>
                                <w:sz w:val="20"/>
                                <w:szCs w:val="20"/>
                              </w:rPr>
                              <m:t>5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</w:tr>
    </w:tbl>
    <w:p w14:paraId="13556634" w14:textId="0CA23427" w:rsidR="00A0349C" w:rsidRDefault="00A0349C" w:rsidP="007D47AA">
      <w:pPr>
        <w:pStyle w:val="NormalWeb"/>
        <w:jc w:val="both"/>
        <w:rPr>
          <w:rFonts w:ascii="Times" w:hAnsi="Times" w:cs="Times"/>
          <w:color w:val="000000"/>
        </w:rPr>
      </w:pPr>
      <w:r w:rsidRPr="00A0349C">
        <w:rPr>
          <w:rFonts w:ascii="Times" w:hAnsi="Times" w:cs="Times"/>
          <w:color w:val="000000"/>
        </w:rPr>
        <w:t>Portanto, o número de iterações do loop interno, somado para toda</w:t>
      </w:r>
      <w:r w:rsidR="00886F37">
        <w:rPr>
          <w:rFonts w:ascii="Times" w:hAnsi="Times" w:cs="Times"/>
          <w:color w:val="000000"/>
        </w:rPr>
        <w:t xml:space="preserve">s as passadas do loop externo, representado pelo total </w:t>
      </w:r>
      <w:r w:rsidR="007C35FB">
        <w:rPr>
          <w:rFonts w:ascii="Times" w:hAnsi="Times" w:cs="Times"/>
          <w:color w:val="000000"/>
        </w:rPr>
        <w:t xml:space="preserve">da expressão da </w:t>
      </w:r>
      <w:r w:rsidR="007C35FB">
        <w:rPr>
          <w:rFonts w:ascii="Times" w:hAnsi="Times" w:cs="Times"/>
          <w:color w:val="000000"/>
        </w:rPr>
        <w:fldChar w:fldCharType="begin"/>
      </w:r>
      <w:r w:rsidR="007C35FB">
        <w:rPr>
          <w:rFonts w:ascii="Times" w:hAnsi="Times" w:cs="Times"/>
          <w:color w:val="000000"/>
        </w:rPr>
        <w:instrText xml:space="preserve"> REF _Ref73558657 \h </w:instrText>
      </w:r>
      <w:r w:rsidR="007C35FB">
        <w:rPr>
          <w:rFonts w:ascii="Times" w:hAnsi="Times" w:cs="Times"/>
          <w:color w:val="000000"/>
        </w:rPr>
      </w:r>
      <w:r w:rsidR="007C35FB">
        <w:rPr>
          <w:rFonts w:ascii="Times" w:hAnsi="Times" w:cs="Times"/>
          <w:color w:val="000000"/>
        </w:rPr>
        <w:fldChar w:fldCharType="separate"/>
      </w:r>
      <w:r w:rsidR="007C35FB" w:rsidRPr="001476BA">
        <w:rPr>
          <w:rFonts w:ascii="Times" w:hAnsi="Times" w:cs="Times"/>
        </w:rPr>
        <w:t>Tabela 3</w:t>
      </w:r>
      <w:r w:rsidR="007C35FB">
        <w:rPr>
          <w:rFonts w:ascii="Times" w:hAnsi="Times" w:cs="Times"/>
          <w:color w:val="000000"/>
        </w:rPr>
        <w:fldChar w:fldCharType="end"/>
      </w:r>
      <w:r w:rsidR="00886F37">
        <w:rPr>
          <w:rFonts w:ascii="Times" w:hAnsi="Times" w:cs="Times"/>
          <w:color w:val="000000"/>
        </w:rPr>
        <w:t xml:space="preserve"> pode ser resolvido</w:t>
      </w:r>
      <w:r w:rsidR="007C35FB">
        <w:rPr>
          <w:rFonts w:ascii="Times" w:hAnsi="Times" w:cs="Times"/>
          <w:color w:val="000000"/>
        </w:rPr>
        <w:t xml:space="preserve">, padronizando os custo </w:t>
      </w:r>
      <m:oMath>
        <m:sSub>
          <m:sSubPr>
            <m:ctrlPr>
              <w:rPr>
                <w:rFonts w:ascii="Cambria Math" w:hAnsi="Cambria Math" w:cs="Times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"/>
                <w:color w:val="000000"/>
                <w:sz w:val="20"/>
                <w:szCs w:val="20"/>
              </w:rPr>
              <m:t>c</m:t>
            </m:r>
          </m:e>
          <m:sub>
            <m:r>
              <w:rPr>
                <w:rFonts w:ascii="Cambria Math" w:hAnsi="Cambria Math" w:cs="Times"/>
                <w:color w:val="000000"/>
                <w:sz w:val="20"/>
                <w:szCs w:val="20"/>
              </w:rPr>
              <m:t>1⋯5</m:t>
            </m:r>
          </m:sub>
        </m:sSub>
        <m:r>
          <w:rPr>
            <w:rFonts w:ascii="Cambria Math" w:hAnsi="Cambria Math" w:cs="Times"/>
            <w:color w:val="000000"/>
            <w:sz w:val="20"/>
            <w:szCs w:val="20"/>
          </w:rPr>
          <m:t>=1</m:t>
        </m:r>
      </m:oMath>
      <w:r w:rsidR="007C35FB">
        <w:rPr>
          <w:rFonts w:ascii="Times" w:hAnsi="Times" w:cs="Times"/>
          <w:color w:val="000000"/>
        </w:rPr>
        <w:t xml:space="preserve"> ,</w:t>
      </w:r>
      <w:r w:rsidR="00886F37">
        <w:rPr>
          <w:rFonts w:ascii="Times" w:hAnsi="Times" w:cs="Times"/>
          <w:color w:val="000000"/>
        </w:rPr>
        <w:t xml:space="preserve"> desta foram:</w:t>
      </w:r>
    </w:p>
    <w:p w14:paraId="367B0951" w14:textId="4EBC06CA" w:rsidR="004028EF" w:rsidRPr="003C6831" w:rsidRDefault="004028EF" w:rsidP="003C6831">
      <w:pPr>
        <w:pStyle w:val="NormalWeb"/>
        <w:jc w:val="both"/>
        <w:rPr>
          <w:rFonts w:ascii="Cambria Math" w:hAnsi="Cambria Math" w:cs="Times"/>
          <w:b/>
          <w:bCs/>
          <w:i/>
          <w:iCs/>
          <w:color w:val="000000"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=</m:t>
          </m:r>
          <m:sSub>
            <m:sSub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2</m:t>
              </m:r>
            </m:sub>
          </m:sSub>
          <m:d>
            <m:d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n-1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"/>
                      <w:b/>
                      <w:bCs/>
                      <w:i/>
                      <w:iCs/>
                      <w:color w:val="000000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  <m:t>3</m:t>
                  </m:r>
                </m:sub>
              </m:sSub>
              <m:d>
                <m:dPr>
                  <m:ctrlPr>
                    <w:rPr>
                      <w:rFonts w:ascii="Cambria Math" w:hAnsi="Cambria Math" w:cs="Times"/>
                      <w:b/>
                      <w:bCs/>
                      <w:i/>
                      <w:iCs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  <m:t>n-1</m:t>
                  </m:r>
                </m:e>
              </m:d>
              <m:d>
                <m:dPr>
                  <m:ctrlPr>
                    <w:rPr>
                      <w:rFonts w:ascii="Cambria Math" w:hAnsi="Cambria Math" w:cs="Times"/>
                      <w:b/>
                      <w:bCs/>
                      <w:i/>
                      <w:iCs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  <m:t>1</m:t>
                  </m:r>
                  <m:sSub>
                    <m:sSubPr>
                      <m:ctrlPr>
                        <w:rPr>
                          <w:rFonts w:ascii="Cambria Math" w:hAnsi="Cambria Math" w:cs="Times"/>
                          <w:b/>
                          <w:bCs/>
                          <w:i/>
                          <w:iCs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"/>
                          <w:color w:val="000000"/>
                          <w:sz w:val="20"/>
                          <w:szCs w:val="20"/>
                        </w:rPr>
                        <m:t>c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"/>
                          <w:color w:val="000000"/>
                          <w:sz w:val="20"/>
                          <w:szCs w:val="20"/>
                        </w:rPr>
                        <m:t>4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"/>
                          <w:b/>
                          <w:bCs/>
                          <w:i/>
                          <w:iCs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"/>
                          <w:color w:val="000000"/>
                          <w:sz w:val="20"/>
                          <w:szCs w:val="20"/>
                        </w:rPr>
                        <m:t>1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Times"/>
                          <w:color w:val="000000"/>
                          <w:sz w:val="20"/>
                          <w:szCs w:val="20"/>
                        </w:rPr>
                        <m:t>c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"/>
                          <w:color w:val="000000"/>
                          <w:sz w:val="20"/>
                          <w:szCs w:val="20"/>
                        </w:rPr>
                        <m:t>5</m:t>
                      </m:r>
                    </m:sub>
                  </m:sSub>
                </m:e>
              </m:d>
            </m:e>
          </m:d>
        </m:oMath>
      </m:oMathPara>
    </w:p>
    <w:p w14:paraId="65636C75" w14:textId="110622B8" w:rsidR="007C35FB" w:rsidRDefault="007C35FB" w:rsidP="006B7C04">
      <w:pPr>
        <w:pStyle w:val="NormalWeb"/>
        <w:spacing w:beforeLines="60" w:before="144" w:beforeAutospacing="0" w:afterLines="60" w:after="144" w:afterAutospacing="0"/>
        <w:jc w:val="both"/>
        <w:rPr>
          <w:rFonts w:ascii="Times" w:hAnsi="Times" w:cs="Times"/>
          <w:b/>
          <w:color w:val="000000"/>
          <w:sz w:val="20"/>
          <w:szCs w:val="20"/>
        </w:rPr>
      </w:pPr>
      <w:r w:rsidRPr="006B7C04">
        <w:rPr>
          <w:rFonts w:ascii="Times" w:hAnsi="Times" w:cs="Times"/>
          <w:color w:val="000000"/>
          <w:szCs w:val="20"/>
        </w:rPr>
        <w:t>Para</w:t>
      </w:r>
      <w:r>
        <w:rPr>
          <w:rFonts w:ascii="Times" w:hAnsi="Times" w:cs="Times"/>
          <w:b/>
          <w:color w:val="000000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1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3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4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5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=1</m:t>
        </m:r>
      </m:oMath>
    </w:p>
    <w:p w14:paraId="188064AB" w14:textId="77777777" w:rsidR="00882A30" w:rsidRPr="003C6831" w:rsidRDefault="00882A30" w:rsidP="003C6831">
      <w:pPr>
        <w:pStyle w:val="NormalWeb"/>
        <w:jc w:val="both"/>
        <w:rPr>
          <w:rFonts w:ascii="Cambria Math" w:hAnsi="Cambria Math" w:cs="Times"/>
          <w:b/>
          <w:bCs/>
          <w:i/>
          <w:iCs/>
          <w:color w:val="000000"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=1+</m:t>
          </m:r>
          <m:d>
            <m:d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n-1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dPr>
            <m:e>
              <m:d>
                <m:dPr>
                  <m:ctrlPr>
                    <w:rPr>
                      <w:rFonts w:ascii="Cambria Math" w:hAnsi="Cambria Math" w:cs="Times"/>
                      <w:b/>
                      <w:bCs/>
                      <w:i/>
                      <w:iCs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  <m:t>n-1</m:t>
                  </m:r>
                </m:e>
              </m:d>
              <m:d>
                <m:dPr>
                  <m:ctrlPr>
                    <w:rPr>
                      <w:rFonts w:ascii="Cambria Math" w:hAnsi="Cambria Math" w:cs="Times"/>
                      <w:b/>
                      <w:bCs/>
                      <w:i/>
                      <w:iCs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  <m:t>1+1</m:t>
                  </m:r>
                </m:e>
              </m:d>
            </m:e>
          </m:d>
        </m:oMath>
      </m:oMathPara>
    </w:p>
    <w:p w14:paraId="04D73431" w14:textId="71CB51C8" w:rsidR="00882A30" w:rsidRPr="003C6831" w:rsidRDefault="00882A30" w:rsidP="003C6831">
      <w:pPr>
        <w:pStyle w:val="NormalWeb"/>
        <w:jc w:val="both"/>
        <w:rPr>
          <w:rFonts w:ascii="Cambria Math" w:hAnsi="Cambria Math" w:cs="Times"/>
          <w:b/>
          <w:bCs/>
          <w:i/>
          <w:iCs/>
          <w:color w:val="000000"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=1+</m:t>
          </m:r>
          <m:d>
            <m:d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n-1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2</m:t>
              </m:r>
              <m:d>
                <m:dPr>
                  <m:ctrlPr>
                    <w:rPr>
                      <w:rFonts w:ascii="Cambria Math" w:hAnsi="Cambria Math" w:cs="Times"/>
                      <w:b/>
                      <w:bCs/>
                      <w:i/>
                      <w:iCs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  <m:t>n-1</m:t>
                  </m:r>
                </m:e>
              </m:d>
            </m:e>
          </m:d>
        </m:oMath>
      </m:oMathPara>
    </w:p>
    <w:p w14:paraId="21EA7E25" w14:textId="11B11E80" w:rsidR="00882A30" w:rsidRPr="003C6831" w:rsidRDefault="00882A30" w:rsidP="003C6831">
      <w:pPr>
        <w:pStyle w:val="NormalWeb"/>
        <w:jc w:val="both"/>
        <w:rPr>
          <w:rFonts w:ascii="Cambria Math" w:hAnsi="Cambria Math" w:cs="Times"/>
          <w:b/>
          <w:bCs/>
          <w:i/>
          <w:iCs/>
          <w:color w:val="000000"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w:lastRenderedPageBreak/>
            <m:t>T</m:t>
          </m:r>
          <m:d>
            <m:d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=1+2</m:t>
          </m:r>
          <m:d>
            <m:d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n-1</m:t>
              </m:r>
            </m:e>
          </m:d>
          <m:d>
            <m:d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n-1</m:t>
              </m:r>
            </m:e>
          </m:d>
        </m:oMath>
      </m:oMathPara>
    </w:p>
    <w:p w14:paraId="6F1A1121" w14:textId="0C964A85" w:rsidR="00EA1763" w:rsidRPr="003C6831" w:rsidRDefault="00EA1763" w:rsidP="003C6831">
      <w:pPr>
        <w:pStyle w:val="NormalWeb"/>
        <w:jc w:val="both"/>
        <w:rPr>
          <w:rFonts w:ascii="Cambria Math" w:hAnsi="Cambria Math" w:cs="Times"/>
          <w:b/>
          <w:bCs/>
          <w:i/>
          <w:iCs/>
          <w:color w:val="000000"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=1+2</m:t>
          </m:r>
          <m:d>
            <m:d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"/>
                      <w:b/>
                      <w:bCs/>
                      <w:i/>
                      <w:iCs/>
                      <w:color w:val="000000"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-n-n+1</m:t>
              </m:r>
            </m:e>
          </m:d>
        </m:oMath>
      </m:oMathPara>
    </w:p>
    <w:p w14:paraId="52EBD3F7" w14:textId="6B367849" w:rsidR="00EA1763" w:rsidRPr="003C6831" w:rsidRDefault="00EA1763" w:rsidP="003C6831">
      <w:pPr>
        <w:pStyle w:val="NormalWeb"/>
        <w:jc w:val="both"/>
        <w:rPr>
          <w:rFonts w:ascii="Cambria Math" w:hAnsi="Cambria Math" w:cs="Times"/>
          <w:b/>
          <w:bCs/>
          <w:i/>
          <w:iCs/>
          <w:color w:val="000000"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=1+2</m:t>
          </m:r>
          <m:d>
            <m:d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"/>
                      <w:b/>
                      <w:bCs/>
                      <w:i/>
                      <w:iCs/>
                      <w:color w:val="000000"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-2</m:t>
              </m:r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n+1</m:t>
              </m:r>
            </m:e>
          </m:d>
        </m:oMath>
      </m:oMathPara>
    </w:p>
    <w:p w14:paraId="3DD708D8" w14:textId="6CD2FD33" w:rsidR="00EA1763" w:rsidRPr="003C6831" w:rsidRDefault="00EA1763" w:rsidP="003C6831">
      <w:pPr>
        <w:pStyle w:val="NormalWeb"/>
        <w:jc w:val="both"/>
        <w:rPr>
          <w:rFonts w:ascii="Cambria Math" w:hAnsi="Cambria Math" w:cs="Times"/>
          <w:b/>
          <w:bCs/>
          <w:i/>
          <w:iCs/>
          <w:color w:val="000000"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=1+2</m:t>
          </m:r>
          <m:sSup>
            <m:sSup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-4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n+2</m:t>
          </m:r>
        </m:oMath>
      </m:oMathPara>
    </w:p>
    <w:p w14:paraId="2446B051" w14:textId="09F8011E" w:rsidR="00F92482" w:rsidRPr="003C6831" w:rsidRDefault="00F92482" w:rsidP="003C6831">
      <w:pPr>
        <w:pStyle w:val="NormalWeb"/>
        <w:jc w:val="both"/>
        <w:rPr>
          <w:rFonts w:ascii="Cambria Math" w:hAnsi="Cambria Math" w:cs="Times"/>
          <w:b/>
          <w:bCs/>
          <w:i/>
          <w:iCs/>
          <w:color w:val="000000"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=</m:t>
          </m:r>
          <m:sSup>
            <m:sSup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-4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n+3</m:t>
          </m:r>
        </m:oMath>
      </m:oMathPara>
    </w:p>
    <w:p w14:paraId="4A88C036" w14:textId="60E15E09" w:rsidR="009A7524" w:rsidRPr="003C6831" w:rsidRDefault="009A7524" w:rsidP="003C6831">
      <w:pPr>
        <w:pStyle w:val="NormalWeb"/>
        <w:jc w:val="both"/>
        <w:rPr>
          <w:rFonts w:ascii="Cambria Math" w:hAnsi="Cambria Math" w:cs="Times"/>
          <w:b/>
          <w:bCs/>
          <w:i/>
          <w:iCs/>
          <w:color w:val="000000"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=</m:t>
          </m:r>
          <m:sSup>
            <m:sSup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-4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n+3=Ο</m:t>
          </m:r>
          <m:d>
            <m:d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"/>
                      <w:b/>
                      <w:bCs/>
                      <w:i/>
                      <w:iCs/>
                      <w:color w:val="000000"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  <m:t>2</m:t>
                  </m:r>
                </m:sup>
              </m:sSup>
            </m:e>
          </m:d>
        </m:oMath>
      </m:oMathPara>
    </w:p>
    <w:p w14:paraId="52C96ABB" w14:textId="4C8F6894" w:rsidR="00A0349C" w:rsidRPr="00A0349C" w:rsidRDefault="003C6831" w:rsidP="007D47AA">
      <w:pPr>
        <w:pStyle w:val="NormalWeb"/>
        <w:jc w:val="both"/>
        <w:rPr>
          <w:rFonts w:ascii="Times" w:hAnsi="Times" w:cs="Times"/>
          <w:color w:val="000000"/>
        </w:rPr>
      </w:pPr>
      <w:r>
        <w:rPr>
          <w:rFonts w:ascii="Times" w:hAnsi="Times" w:cs="Times"/>
          <w:b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7F57E59" wp14:editId="3074A042">
                <wp:simplePos x="0" y="0"/>
                <wp:positionH relativeFrom="column">
                  <wp:posOffset>2251246</wp:posOffset>
                </wp:positionH>
                <wp:positionV relativeFrom="paragraph">
                  <wp:posOffset>-329234</wp:posOffset>
                </wp:positionV>
                <wp:extent cx="138430" cy="104775"/>
                <wp:effectExtent l="0" t="0" r="33020" b="28575"/>
                <wp:wrapNone/>
                <wp:docPr id="60" name="Conector re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430" cy="104775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4791A03" id="Conector reto 60" o:spid="_x0000_s1026" style="position:absolute;flip:y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7.25pt,-25.9pt" to="188.15pt,-1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" strokecolor="black [3200]">
                <v:stroke joinstyle="miter"/>
              </v:line>
            </w:pict>
          </mc:Fallback>
        </mc:AlternateContent>
      </w:r>
      <w:r>
        <w:rPr>
          <w:rFonts w:ascii="Times" w:hAnsi="Times" w:cs="Times"/>
          <w:b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D8FB4EE" wp14:editId="3E50FD94">
                <wp:simplePos x="0" y="0"/>
                <wp:positionH relativeFrom="column">
                  <wp:posOffset>2667000</wp:posOffset>
                </wp:positionH>
                <wp:positionV relativeFrom="paragraph">
                  <wp:posOffset>-287332</wp:posOffset>
                </wp:positionV>
                <wp:extent cx="138430" cy="104775"/>
                <wp:effectExtent l="0" t="0" r="33020" b="28575"/>
                <wp:wrapNone/>
                <wp:docPr id="59" name="Conector re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430" cy="104775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DF2BCEA" id="Conector reto 59" o:spid="_x0000_s1026" style="position:absolute;flip:y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0pt,-22.6pt" to="220.9pt,-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" strokecolor="black [3200]">
                <v:stroke joinstyle="miter"/>
              </v:line>
            </w:pict>
          </mc:Fallback>
        </mc:AlternateContent>
      </w:r>
      <w:r>
        <w:rPr>
          <w:rFonts w:ascii="Times" w:hAnsi="Times" w:cs="Times"/>
          <w:b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5557330" wp14:editId="1B557250">
                <wp:simplePos x="0" y="0"/>
                <wp:positionH relativeFrom="column">
                  <wp:posOffset>2952096</wp:posOffset>
                </wp:positionH>
                <wp:positionV relativeFrom="paragraph">
                  <wp:posOffset>-290981</wp:posOffset>
                </wp:positionV>
                <wp:extent cx="138430" cy="104775"/>
                <wp:effectExtent l="0" t="0" r="33020" b="28575"/>
                <wp:wrapNone/>
                <wp:docPr id="46" name="Conector re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430" cy="104775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C4FC56A" id="Conector reto 46" o:spid="_x0000_s1026" style="position:absolute;flip:y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32.45pt,-22.9pt" to="243.35pt,-1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" strokecolor="black [3200]">
                <v:stroke joinstyle="miter"/>
              </v:line>
            </w:pict>
          </mc:Fallback>
        </mc:AlternateContent>
      </w:r>
      <w:r w:rsidR="002C014D">
        <w:rPr>
          <w:rFonts w:ascii="Times" w:hAnsi="Times" w:cs="Times"/>
          <w:color w:val="000000"/>
        </w:rPr>
        <w:t>Considerando a notação assintótica,</w:t>
      </w:r>
      <w:r w:rsidR="00A0349C" w:rsidRPr="00A0349C">
        <w:rPr>
          <w:rFonts w:ascii="Times" w:hAnsi="Times" w:cs="Times"/>
          <w:color w:val="000000"/>
        </w:rPr>
        <w:t xml:space="preserve"> </w:t>
      </w:r>
      <w:r w:rsidR="00065E6A">
        <w:rPr>
          <w:rFonts w:ascii="Times" w:hAnsi="Times" w:cs="Times"/>
          <w:color w:val="000000"/>
        </w:rPr>
        <w:t xml:space="preserve">a taxa de crescimento do </w:t>
      </w:r>
      <w:r w:rsidR="00A0349C" w:rsidRPr="00A0349C">
        <w:rPr>
          <w:rFonts w:ascii="Times" w:hAnsi="Times" w:cs="Times"/>
          <w:color w:val="000000"/>
        </w:rPr>
        <w:t xml:space="preserve">tempo de processamento do método bolha </w:t>
      </w:r>
      <w:r w:rsidR="002C014D">
        <w:rPr>
          <w:rFonts w:ascii="Times" w:hAnsi="Times" w:cs="Times"/>
          <w:color w:val="000000"/>
        </w:rPr>
        <w:t>ser</w:t>
      </w:r>
      <w:r w:rsidR="00065E6A">
        <w:rPr>
          <w:rFonts w:ascii="Times" w:hAnsi="Times" w:cs="Times"/>
          <w:color w:val="000000"/>
        </w:rPr>
        <w:t>á o termo que tem maior grau, que no caso é “</w:t>
      </w:r>
      <m:oMath>
        <m:sSup>
          <m:sSupPr>
            <m:ctrlPr>
              <w:rPr>
                <w:rFonts w:ascii="Cambria Math" w:hAnsi="Cambria Math" w:cs="Times"/>
                <w:color w:val="000000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</w:rPr>
              <m:t>n</m:t>
            </m:r>
          </m:e>
          <m:sup>
            <m:r>
              <m:rPr>
                <m:sty m:val="b"/>
              </m:rPr>
              <w:rPr>
                <w:rFonts w:ascii="Cambria Math" w:hAnsi="Cambria Math" w:cs="Times"/>
                <w:color w:val="000000"/>
              </w:rPr>
              <m:t>2</m:t>
            </m:r>
          </m:sup>
        </m:sSup>
      </m:oMath>
      <w:r w:rsidR="00065E6A" w:rsidRPr="00065E6A">
        <w:rPr>
          <w:rFonts w:ascii="Times" w:hAnsi="Times" w:cs="Times"/>
          <w:color w:val="000000"/>
        </w:rPr>
        <w:t xml:space="preserve">”, logo a complexidade será de n ao quadrado </w:t>
      </w:r>
      <w:r w:rsidR="00DD72B0">
        <w:rPr>
          <w:rFonts w:ascii="Times" w:hAnsi="Times" w:cs="Times"/>
          <w:color w:val="000000"/>
        </w:rPr>
        <w:t>Ο</w:t>
      </w:r>
      <w:r w:rsidR="00A0349C" w:rsidRPr="00A0349C">
        <w:rPr>
          <w:rFonts w:ascii="Times" w:hAnsi="Times" w:cs="Times"/>
          <w:color w:val="000000"/>
        </w:rPr>
        <w:t>(n</w:t>
      </w:r>
      <w:r w:rsidR="00A0349C" w:rsidRPr="00065E6A">
        <w:rPr>
          <w:rFonts w:ascii="Times" w:hAnsi="Times" w:cs="Times"/>
          <w:color w:val="000000"/>
          <w:vertAlign w:val="superscript"/>
        </w:rPr>
        <w:t>2</w:t>
      </w:r>
      <w:r w:rsidR="00A0349C" w:rsidRPr="00A0349C">
        <w:rPr>
          <w:rFonts w:ascii="Times" w:hAnsi="Times" w:cs="Times"/>
          <w:color w:val="000000"/>
        </w:rPr>
        <w:t>).</w:t>
      </w:r>
    </w:p>
    <w:p w14:paraId="27EDCDE8" w14:textId="4D57AF28" w:rsidR="00E44DC3" w:rsidRPr="006B34AF" w:rsidRDefault="00466ABE" w:rsidP="00E44DC3">
      <w:pPr>
        <w:pStyle w:val="Ttulo1"/>
        <w:numPr>
          <w:ilvl w:val="1"/>
          <w:numId w:val="21"/>
        </w:numPr>
        <w:tabs>
          <w:tab w:val="clear" w:pos="720"/>
        </w:tabs>
        <w:ind w:left="426"/>
      </w:pPr>
      <w:r>
        <w:t>C</w:t>
      </w:r>
      <w:r w:rsidR="00E44DC3" w:rsidRPr="006B34AF">
        <w:t>omplexidade d</w:t>
      </w:r>
      <w:r w:rsidR="00E44DC3">
        <w:t>o</w:t>
      </w:r>
      <w:r w:rsidR="00E44DC3" w:rsidRPr="006B34AF">
        <w:t xml:space="preserve"> algoritmo</w:t>
      </w:r>
      <w:r w:rsidR="00E44DC3">
        <w:t xml:space="preserve"> </w:t>
      </w:r>
      <w:r w:rsidR="00407572">
        <w:rPr>
          <w:i/>
          <w:iCs/>
        </w:rPr>
        <w:t xml:space="preserve">Merge </w:t>
      </w:r>
      <w:r w:rsidR="00E44DC3" w:rsidRPr="00A0349C">
        <w:rPr>
          <w:i/>
          <w:iCs/>
        </w:rPr>
        <w:t>Sort</w:t>
      </w:r>
    </w:p>
    <w:p w14:paraId="6900F6F9" w14:textId="2F0224BC" w:rsidR="00E44DC3" w:rsidRPr="00A0349C" w:rsidRDefault="00AE544D" w:rsidP="007D47AA">
      <w:pPr>
        <w:pStyle w:val="NormalWeb"/>
        <w:jc w:val="both"/>
        <w:rPr>
          <w:rFonts w:ascii="Times" w:hAnsi="Times" w:cs="Times"/>
          <w:color w:val="000000"/>
        </w:rPr>
      </w:pPr>
      <w:r w:rsidRPr="006B34AF">
        <w:t>Cormen e</w:t>
      </w:r>
      <w:r>
        <w:t xml:space="preserve"> outros autores [</w:t>
      </w:r>
      <w:r w:rsidRPr="006B34AF">
        <w:t>2012</w:t>
      </w:r>
      <w:r>
        <w:t>, p. 35</w:t>
      </w:r>
      <w:r w:rsidRPr="006B34AF">
        <w:rPr>
          <w:rFonts w:ascii="Times" w:hAnsi="Times" w:cs="Times"/>
          <w:color w:val="000000"/>
        </w:rPr>
        <w:t>]</w:t>
      </w:r>
      <w:r>
        <w:rPr>
          <w:rFonts w:ascii="Times" w:hAnsi="Times" w:cs="Times"/>
          <w:color w:val="000000"/>
        </w:rPr>
        <w:t xml:space="preserve"> doutrinam que este </w:t>
      </w:r>
      <w:r w:rsidR="00E44DC3" w:rsidRPr="00A0349C">
        <w:rPr>
          <w:rFonts w:ascii="Times" w:hAnsi="Times" w:cs="Times"/>
          <w:color w:val="000000"/>
        </w:rPr>
        <w:t>métod</w:t>
      </w:r>
      <w:r>
        <w:rPr>
          <w:rFonts w:ascii="Times" w:hAnsi="Times" w:cs="Times"/>
          <w:color w:val="000000"/>
        </w:rPr>
        <w:t>o</w:t>
      </w:r>
      <w:r w:rsidR="00E44DC3" w:rsidRPr="00A0349C">
        <w:rPr>
          <w:rFonts w:ascii="Times" w:hAnsi="Times" w:cs="Times"/>
          <w:color w:val="000000"/>
        </w:rPr>
        <w:t xml:space="preserve"> consiste em um algoritmo de ordenação por </w:t>
      </w:r>
      <w:r>
        <w:rPr>
          <w:rFonts w:ascii="Times" w:hAnsi="Times" w:cs="Times"/>
          <w:color w:val="000000"/>
        </w:rPr>
        <w:t xml:space="preserve">divisão e conquista, os quais desmembram o problema em subproblemas menores </w:t>
      </w:r>
      <w:r w:rsidR="00407572">
        <w:rPr>
          <w:rFonts w:ascii="Times" w:hAnsi="Times" w:cs="Times"/>
          <w:color w:val="000000"/>
        </w:rPr>
        <w:t>por intermédio de chamadas recursivas que ao término juntam tudo resolvendo a</w:t>
      </w:r>
      <w:r>
        <w:rPr>
          <w:rFonts w:ascii="Times" w:hAnsi="Times" w:cs="Times"/>
          <w:color w:val="000000"/>
        </w:rPr>
        <w:t xml:space="preserve"> </w:t>
      </w:r>
      <w:r w:rsidR="00407572">
        <w:rPr>
          <w:rFonts w:ascii="Times" w:hAnsi="Times" w:cs="Times"/>
          <w:color w:val="000000"/>
        </w:rPr>
        <w:t>ordenação</w:t>
      </w:r>
      <w:r w:rsidR="00E44DC3" w:rsidRPr="00A0349C">
        <w:rPr>
          <w:rFonts w:ascii="Times" w:hAnsi="Times" w:cs="Times"/>
          <w:color w:val="000000"/>
        </w:rPr>
        <w:t xml:space="preserve">. </w:t>
      </w:r>
      <w:r w:rsidR="00F15D64">
        <w:rPr>
          <w:rFonts w:ascii="Times" w:hAnsi="Times" w:cs="Times"/>
          <w:color w:val="000000"/>
        </w:rPr>
        <w:t xml:space="preserve">Este paradigma </w:t>
      </w:r>
      <w:r w:rsidR="000C5D01">
        <w:rPr>
          <w:rFonts w:ascii="Times" w:hAnsi="Times" w:cs="Times"/>
          <w:color w:val="000000"/>
        </w:rPr>
        <w:t>está</w:t>
      </w:r>
      <w:r w:rsidR="00F15D64">
        <w:rPr>
          <w:rFonts w:ascii="Times" w:hAnsi="Times" w:cs="Times"/>
          <w:color w:val="000000"/>
        </w:rPr>
        <w:t xml:space="preserve"> codificado </w:t>
      </w:r>
      <w:r w:rsidR="009A0ACA">
        <w:rPr>
          <w:rFonts w:ascii="Times" w:hAnsi="Times" w:cs="Times"/>
          <w:color w:val="000000"/>
        </w:rPr>
        <w:t xml:space="preserve">na </w:t>
      </w:r>
      <w:r w:rsidR="00DE53F8">
        <w:rPr>
          <w:rFonts w:ascii="Times" w:hAnsi="Times" w:cs="Times"/>
          <w:color w:val="000000"/>
        </w:rPr>
        <w:fldChar w:fldCharType="begin"/>
      </w:r>
      <w:r w:rsidR="00DE53F8">
        <w:rPr>
          <w:rFonts w:ascii="Times" w:hAnsi="Times" w:cs="Times"/>
          <w:color w:val="000000"/>
        </w:rPr>
        <w:instrText xml:space="preserve"> REF _Ref73611205 \h </w:instrText>
      </w:r>
      <w:r w:rsidR="00DE53F8">
        <w:rPr>
          <w:rFonts w:ascii="Times" w:hAnsi="Times" w:cs="Times"/>
          <w:color w:val="000000"/>
        </w:rPr>
      </w:r>
      <w:r w:rsidR="00DE53F8">
        <w:rPr>
          <w:rFonts w:ascii="Times" w:hAnsi="Times" w:cs="Times"/>
          <w:color w:val="000000"/>
        </w:rPr>
        <w:fldChar w:fldCharType="separate"/>
      </w:r>
      <w:r w:rsidR="00DE53F8" w:rsidRPr="009A0ACA">
        <w:rPr>
          <w:rFonts w:ascii="Times" w:hAnsi="Times" w:cs="Times"/>
        </w:rPr>
        <w:t>Figura 11</w:t>
      </w:r>
      <w:r w:rsidR="00DE53F8">
        <w:rPr>
          <w:rFonts w:ascii="Times" w:hAnsi="Times" w:cs="Times"/>
          <w:color w:val="000000"/>
        </w:rPr>
        <w:fldChar w:fldCharType="end"/>
      </w:r>
      <w:r w:rsidR="00E44DC3" w:rsidRPr="00A0349C">
        <w:rPr>
          <w:rFonts w:ascii="Times" w:hAnsi="Times" w:cs="Times"/>
          <w:color w:val="000000"/>
        </w:rPr>
        <w:t xml:space="preserve">, </w:t>
      </w:r>
      <w:r w:rsidR="00912878">
        <w:rPr>
          <w:rFonts w:ascii="Times" w:hAnsi="Times" w:cs="Times"/>
          <w:color w:val="000000"/>
        </w:rPr>
        <w:t>em que o algoritmo tem a sua camada principal e suas chamadas recursivas na parte A e a parte em que efetuas as divisões e comparações das sublistas até a junção final</w:t>
      </w:r>
      <w:r w:rsidR="00E44DC3" w:rsidRPr="00A0349C">
        <w:rPr>
          <w:rFonts w:ascii="Times" w:hAnsi="Times" w:cs="Times"/>
          <w:color w:val="000000"/>
        </w:rPr>
        <w:t>.</w:t>
      </w:r>
    </w:p>
    <w:p w14:paraId="4C0C7D93" w14:textId="0CE2B3CF" w:rsidR="009A0ACA" w:rsidRDefault="00EE0346" w:rsidP="00EE0346">
      <w:pPr>
        <w:keepNext/>
        <w:ind w:left="-709" w:right="-851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16B2AB5" wp14:editId="101CF15E">
                <wp:simplePos x="0" y="0"/>
                <wp:positionH relativeFrom="column">
                  <wp:posOffset>5597904</wp:posOffset>
                </wp:positionH>
                <wp:positionV relativeFrom="paragraph">
                  <wp:posOffset>1733294</wp:posOffset>
                </wp:positionV>
                <wp:extent cx="260985" cy="320329"/>
                <wp:effectExtent l="0" t="0" r="5715" b="3810"/>
                <wp:wrapNone/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985" cy="3203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332F2782" w14:textId="01405C0E" w:rsidR="00910C10" w:rsidRDefault="00910C10" w:rsidP="00887046">
                            <w: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B2AB5" id="Caixa de Texto 45" o:spid="_x0000_s1035" type="#_x0000_t202" style="position:absolute;left:0;text-align:left;margin-left:440.8pt;margin-top:136.5pt;width:20.55pt;height:25.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" filled="f" stroked="f">
                <v:textbox inset="0,0,0,0">
                  <w:txbxContent>
                    <w:p w14:paraId="332F2782" w14:textId="01405C0E" w:rsidR="00910C10" w:rsidRDefault="00910C10" w:rsidP="00887046">
                      <w: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5063F6C" wp14:editId="41645F04">
                <wp:simplePos x="0" y="0"/>
                <wp:positionH relativeFrom="column">
                  <wp:posOffset>2897476</wp:posOffset>
                </wp:positionH>
                <wp:positionV relativeFrom="paragraph">
                  <wp:posOffset>1701554</wp:posOffset>
                </wp:positionV>
                <wp:extent cx="260985" cy="320329"/>
                <wp:effectExtent l="0" t="0" r="5715" b="3810"/>
                <wp:wrapNone/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985" cy="3203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2A0A2CF8" w14:textId="77777777" w:rsidR="00910C10" w:rsidRDefault="00910C10" w:rsidP="00887046">
                            <w: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63F6C" id="Caixa de Texto 44" o:spid="_x0000_s1036" type="#_x0000_t202" style="position:absolute;left:0;text-align:left;margin-left:228.15pt;margin-top:134pt;width:20.55pt;height:25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" filled="f" stroked="f">
                <v:textbox inset="0,0,0,0">
                  <w:txbxContent>
                    <w:p w14:paraId="2A0A2CF8" w14:textId="77777777" w:rsidR="00910C10" w:rsidRDefault="00910C10" w:rsidP="00887046">
                      <w: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A03A39">
        <w:rPr>
          <w:noProof/>
        </w:rPr>
        <w:drawing>
          <wp:inline distT="0" distB="0" distL="0" distR="0" wp14:anchorId="06C4CAF4" wp14:editId="429DFB50">
            <wp:extent cx="3585804" cy="2116891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0910" t="12170" r="71008" b="55350"/>
                    <a:stretch/>
                  </pic:blipFill>
                  <pic:spPr bwMode="auto">
                    <a:xfrm>
                      <a:off x="0" y="0"/>
                      <a:ext cx="3585804" cy="2116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3A39">
        <w:rPr>
          <w:noProof/>
        </w:rPr>
        <w:drawing>
          <wp:inline distT="0" distB="0" distL="0" distR="0" wp14:anchorId="422B05FA" wp14:editId="41BF0441">
            <wp:extent cx="2647666" cy="2118952"/>
            <wp:effectExtent l="0" t="0" r="63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0705" t="8813" r="71995" b="49060"/>
                    <a:stretch/>
                  </pic:blipFill>
                  <pic:spPr bwMode="auto">
                    <a:xfrm>
                      <a:off x="0" y="0"/>
                      <a:ext cx="2685964" cy="2149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85F9E" w14:textId="65A24D41" w:rsidR="009B1C51" w:rsidRPr="009A0ACA" w:rsidRDefault="009A0ACA" w:rsidP="009A0ACA">
      <w:pPr>
        <w:pStyle w:val="Legenda"/>
        <w:ind w:left="0" w:right="0"/>
        <w:rPr>
          <w:rFonts w:ascii="Times" w:hAnsi="Times" w:cs="Times"/>
        </w:rPr>
      </w:pPr>
      <w:bookmarkStart w:id="16" w:name="_Ref73611205"/>
      <w:r w:rsidRPr="009A0ACA">
        <w:rPr>
          <w:rFonts w:ascii="Times" w:hAnsi="Times" w:cs="Times"/>
        </w:rPr>
        <w:t xml:space="preserve">Figura </w:t>
      </w:r>
      <w:r w:rsidRPr="009A0ACA">
        <w:rPr>
          <w:rFonts w:ascii="Times" w:hAnsi="Times" w:cs="Times"/>
        </w:rPr>
        <w:fldChar w:fldCharType="begin"/>
      </w:r>
      <w:r w:rsidRPr="009A0ACA">
        <w:rPr>
          <w:rFonts w:ascii="Times" w:hAnsi="Times" w:cs="Times"/>
        </w:rPr>
        <w:instrText xml:space="preserve"> SEQ Figura \* ARABIC </w:instrText>
      </w:r>
      <w:r w:rsidRPr="009A0ACA">
        <w:rPr>
          <w:rFonts w:ascii="Times" w:hAnsi="Times" w:cs="Times"/>
        </w:rPr>
        <w:fldChar w:fldCharType="separate"/>
      </w:r>
      <w:r w:rsidR="006657C3">
        <w:rPr>
          <w:rFonts w:ascii="Times" w:hAnsi="Times" w:cs="Times"/>
          <w:noProof/>
        </w:rPr>
        <w:t>11</w:t>
      </w:r>
      <w:r w:rsidRPr="009A0ACA">
        <w:rPr>
          <w:rFonts w:ascii="Times" w:hAnsi="Times" w:cs="Times"/>
        </w:rPr>
        <w:fldChar w:fldCharType="end"/>
      </w:r>
      <w:bookmarkEnd w:id="16"/>
      <w:r w:rsidRPr="009A0ACA">
        <w:rPr>
          <w:rFonts w:ascii="Times" w:hAnsi="Times" w:cs="Times"/>
        </w:rPr>
        <w:t xml:space="preserve"> - Codificação do</w:t>
      </w:r>
      <w:r>
        <w:rPr>
          <w:rFonts w:ascii="Times" w:hAnsi="Times" w:cs="Times"/>
        </w:rPr>
        <w:t xml:space="preserve"> algoritmo</w:t>
      </w:r>
      <w:r w:rsidRPr="009A0ACA">
        <w:rPr>
          <w:rFonts w:ascii="Times" w:hAnsi="Times" w:cs="Times"/>
        </w:rPr>
        <w:t xml:space="preserve"> </w:t>
      </w:r>
      <w:r w:rsidRPr="009A0ACA">
        <w:rPr>
          <w:rFonts w:ascii="Times" w:hAnsi="Times" w:cs="Times"/>
          <w:i/>
        </w:rPr>
        <w:t>Merge Sort</w:t>
      </w:r>
    </w:p>
    <w:p w14:paraId="74DAD7CC" w14:textId="77777777" w:rsidR="00D34E0A" w:rsidRDefault="007E5BF9" w:rsidP="0074756C">
      <w:pPr>
        <w:pStyle w:val="NormalWeb"/>
        <w:jc w:val="both"/>
        <w:rPr>
          <w:rFonts w:ascii="Times" w:hAnsi="Times" w:cs="Times"/>
          <w:color w:val="000000"/>
        </w:rPr>
      </w:pPr>
      <w:r w:rsidRPr="007E5BF9">
        <w:t xml:space="preserve">Para o cálculo da complexidade </w:t>
      </w:r>
      <w:r w:rsidR="007430FF">
        <w:t xml:space="preserve">utilizou-se da </w:t>
      </w:r>
      <w:r w:rsidR="0074756C">
        <w:fldChar w:fldCharType="begin"/>
      </w:r>
      <w:r w:rsidR="0074756C">
        <w:instrText xml:space="preserve"> REF _Ref73613076 \h </w:instrText>
      </w:r>
      <w:r w:rsidR="0074756C">
        <w:fldChar w:fldCharType="separate"/>
      </w:r>
      <w:r w:rsidR="0074756C" w:rsidRPr="001476BA">
        <w:rPr>
          <w:rFonts w:ascii="Times" w:hAnsi="Times" w:cs="Times"/>
        </w:rPr>
        <w:t xml:space="preserve">Tabela </w:t>
      </w:r>
      <w:r w:rsidR="0074756C">
        <w:rPr>
          <w:rFonts w:ascii="Times" w:hAnsi="Times" w:cs="Times"/>
          <w:noProof/>
        </w:rPr>
        <w:t>4</w:t>
      </w:r>
      <w:r w:rsidR="0074756C">
        <w:fldChar w:fldCharType="end"/>
      </w:r>
      <w:r w:rsidR="0074756C">
        <w:t xml:space="preserve"> e </w:t>
      </w:r>
      <w:r w:rsidR="0074756C">
        <w:fldChar w:fldCharType="begin"/>
      </w:r>
      <w:r w:rsidR="0074756C">
        <w:instrText xml:space="preserve"> REF _Ref73613079 \h </w:instrText>
      </w:r>
      <w:r w:rsidR="0074756C">
        <w:fldChar w:fldCharType="separate"/>
      </w:r>
      <w:r w:rsidR="0074756C" w:rsidRPr="001476BA">
        <w:rPr>
          <w:rFonts w:ascii="Times" w:hAnsi="Times" w:cs="Times"/>
        </w:rPr>
        <w:t xml:space="preserve">Tabela </w:t>
      </w:r>
      <w:r w:rsidR="0074756C">
        <w:rPr>
          <w:rFonts w:ascii="Times" w:hAnsi="Times" w:cs="Times"/>
          <w:noProof/>
        </w:rPr>
        <w:t>5</w:t>
      </w:r>
      <w:r w:rsidR="0074756C">
        <w:fldChar w:fldCharType="end"/>
      </w:r>
      <w:r w:rsidR="0074756C">
        <w:t xml:space="preserve"> para analisar as duas partes do código do algoritmo. </w:t>
      </w:r>
      <w:r w:rsidR="0074756C" w:rsidRPr="006B34AF">
        <w:t>Cormen e</w:t>
      </w:r>
      <w:r w:rsidR="0074756C">
        <w:t xml:space="preserve"> outros autores [</w:t>
      </w:r>
      <w:r w:rsidR="0074756C" w:rsidRPr="006B34AF">
        <w:t>2012</w:t>
      </w:r>
      <w:r w:rsidR="0074756C">
        <w:t>, p. 35</w:t>
      </w:r>
      <w:r w:rsidR="0074756C" w:rsidRPr="006B34AF">
        <w:rPr>
          <w:rFonts w:ascii="Times" w:hAnsi="Times" w:cs="Times"/>
          <w:color w:val="000000"/>
        </w:rPr>
        <w:t>]</w:t>
      </w:r>
      <w:r w:rsidR="0074756C">
        <w:rPr>
          <w:rFonts w:ascii="Times" w:hAnsi="Times" w:cs="Times"/>
          <w:color w:val="000000"/>
        </w:rPr>
        <w:t xml:space="preserve"> ensina que a recursão finda quando o comprimento da sublista for “1”, pois assim começa a ser feita a junção das sequencias que ocorrem na função “</w:t>
      </w:r>
      <w:r w:rsidR="0074756C" w:rsidRPr="0074756C">
        <w:rPr>
          <w:rFonts w:ascii="Times" w:hAnsi="Times" w:cs="Times"/>
          <w:i/>
          <w:color w:val="000000"/>
        </w:rPr>
        <w:t>merge</w:t>
      </w:r>
      <w:r w:rsidR="0074756C">
        <w:rPr>
          <w:rFonts w:ascii="Times" w:hAnsi="Times" w:cs="Times"/>
          <w:color w:val="000000"/>
        </w:rPr>
        <w:t xml:space="preserve">” da </w:t>
      </w:r>
      <w:r w:rsidR="0074756C">
        <w:rPr>
          <w:rFonts w:ascii="Times" w:hAnsi="Times" w:cs="Times"/>
          <w:color w:val="000000"/>
        </w:rPr>
        <w:fldChar w:fldCharType="begin"/>
      </w:r>
      <w:r w:rsidR="0074756C">
        <w:rPr>
          <w:rFonts w:ascii="Times" w:hAnsi="Times" w:cs="Times"/>
          <w:color w:val="000000"/>
        </w:rPr>
        <w:instrText xml:space="preserve"> REF _Ref73611205 \h </w:instrText>
      </w:r>
      <w:r w:rsidR="0074756C">
        <w:rPr>
          <w:rFonts w:ascii="Times" w:hAnsi="Times" w:cs="Times"/>
          <w:color w:val="000000"/>
        </w:rPr>
      </w:r>
      <w:r w:rsidR="0074756C">
        <w:rPr>
          <w:rFonts w:ascii="Times" w:hAnsi="Times" w:cs="Times"/>
          <w:color w:val="000000"/>
        </w:rPr>
        <w:fldChar w:fldCharType="separate"/>
      </w:r>
      <w:r w:rsidR="0074756C" w:rsidRPr="009A0ACA">
        <w:rPr>
          <w:rFonts w:ascii="Times" w:hAnsi="Times" w:cs="Times"/>
        </w:rPr>
        <w:t>Figura 11</w:t>
      </w:r>
      <w:r w:rsidR="0074756C">
        <w:rPr>
          <w:rFonts w:ascii="Times" w:hAnsi="Times" w:cs="Times"/>
          <w:color w:val="000000"/>
        </w:rPr>
        <w:fldChar w:fldCharType="end"/>
      </w:r>
      <w:r w:rsidR="0067000D">
        <w:rPr>
          <w:rFonts w:ascii="Times" w:hAnsi="Times" w:cs="Times"/>
          <w:color w:val="000000"/>
        </w:rPr>
        <w:t xml:space="preserve"> B, em que recebe uma lista </w:t>
      </w:r>
      <w:r w:rsidR="00E95B39">
        <w:rPr>
          <w:rFonts w:ascii="Times" w:hAnsi="Times" w:cs="Times"/>
          <w:color w:val="000000"/>
        </w:rPr>
        <w:t>em “mLista”, e “</w:t>
      </w:r>
      <w:r w:rsidR="00E95B39" w:rsidRPr="00E95B39">
        <w:rPr>
          <w:rFonts w:ascii="Times" w:hAnsi="Times" w:cs="Times"/>
          <w:color w:val="000000"/>
        </w:rPr>
        <w:t>minicio</w:t>
      </w:r>
      <w:r w:rsidR="00E95B39">
        <w:rPr>
          <w:rFonts w:ascii="Times" w:hAnsi="Times" w:cs="Times"/>
          <w:color w:val="000000"/>
        </w:rPr>
        <w:t>”</w:t>
      </w:r>
      <w:r w:rsidR="00E95B39" w:rsidRPr="00E95B39">
        <w:rPr>
          <w:rFonts w:ascii="Times" w:hAnsi="Times" w:cs="Times"/>
          <w:color w:val="000000"/>
        </w:rPr>
        <w:t xml:space="preserve">, </w:t>
      </w:r>
      <w:r w:rsidR="00E95B39">
        <w:rPr>
          <w:rFonts w:ascii="Times" w:hAnsi="Times" w:cs="Times"/>
          <w:color w:val="000000"/>
        </w:rPr>
        <w:t>“</w:t>
      </w:r>
      <w:r w:rsidR="00E95B39" w:rsidRPr="00E95B39">
        <w:rPr>
          <w:rFonts w:ascii="Times" w:hAnsi="Times" w:cs="Times"/>
          <w:color w:val="000000"/>
        </w:rPr>
        <w:t>meio</w:t>
      </w:r>
      <w:r w:rsidR="00E95B39">
        <w:rPr>
          <w:rFonts w:ascii="Times" w:hAnsi="Times" w:cs="Times"/>
          <w:color w:val="000000"/>
        </w:rPr>
        <w:t>” e “</w:t>
      </w:r>
      <w:r w:rsidR="00E95B39" w:rsidRPr="00E95B39">
        <w:rPr>
          <w:rFonts w:ascii="Times" w:hAnsi="Times" w:cs="Times"/>
          <w:color w:val="000000"/>
        </w:rPr>
        <w:t>mfim</w:t>
      </w:r>
      <w:r w:rsidR="00E95B39">
        <w:rPr>
          <w:rFonts w:ascii="Times" w:hAnsi="Times" w:cs="Times"/>
          <w:color w:val="000000"/>
        </w:rPr>
        <w:t>”</w:t>
      </w:r>
      <w:r w:rsidR="0074756C">
        <w:rPr>
          <w:rFonts w:ascii="Times" w:hAnsi="Times" w:cs="Times"/>
          <w:color w:val="000000"/>
        </w:rPr>
        <w:t xml:space="preserve"> </w:t>
      </w:r>
      <w:r w:rsidR="00E95B39">
        <w:rPr>
          <w:rFonts w:ascii="Times" w:hAnsi="Times" w:cs="Times"/>
          <w:color w:val="000000"/>
        </w:rPr>
        <w:t xml:space="preserve">são os índices dos elementos desta lista, tais que </w:t>
      </w:r>
      <m:oMath>
        <m:r>
          <m:rPr>
            <m:sty m:val="b"/>
          </m:rPr>
          <w:rPr>
            <w:rFonts w:ascii="Cambria Math" w:hAnsi="Cambria Math" w:cs="Times"/>
            <w:color w:val="000000"/>
            <w:sz w:val="22"/>
          </w:rPr>
          <m:t>minicio≤meio&lt;mfim</m:t>
        </m:r>
      </m:oMath>
      <w:r w:rsidR="00EE3F42">
        <w:rPr>
          <w:rFonts w:ascii="Times" w:hAnsi="Times" w:cs="Times"/>
          <w:color w:val="000000"/>
        </w:rPr>
        <w:t>. Ainda pela instrução dos mesmos autores, “mLista” é dividida em duas sublistas à direita e à esquerda do índice “</w:t>
      </w:r>
      <w:r w:rsidR="00EE3F42" w:rsidRPr="00E95B39">
        <w:rPr>
          <w:rFonts w:ascii="Times" w:hAnsi="Times" w:cs="Times"/>
          <w:color w:val="000000"/>
        </w:rPr>
        <w:t>meio</w:t>
      </w:r>
      <w:r w:rsidR="00EE3F42">
        <w:rPr>
          <w:rFonts w:ascii="Times" w:hAnsi="Times" w:cs="Times"/>
          <w:color w:val="000000"/>
        </w:rPr>
        <w:t>” para serem ordenadas por intercalação para formar uma única sub</w:t>
      </w:r>
      <w:r w:rsidR="00C06648">
        <w:rPr>
          <w:rFonts w:ascii="Times" w:hAnsi="Times" w:cs="Times"/>
          <w:color w:val="000000"/>
        </w:rPr>
        <w:t>lista ordenada substituindo a a</w:t>
      </w:r>
      <w:r w:rsidR="00EE3F42">
        <w:rPr>
          <w:rFonts w:ascii="Times" w:hAnsi="Times" w:cs="Times"/>
          <w:color w:val="000000"/>
        </w:rPr>
        <w:t>tal.</w:t>
      </w:r>
      <w:r w:rsidR="00E06C32">
        <w:rPr>
          <w:rFonts w:ascii="Times" w:hAnsi="Times" w:cs="Times"/>
          <w:color w:val="000000"/>
        </w:rPr>
        <w:t xml:space="preserve"> </w:t>
      </w:r>
    </w:p>
    <w:p w14:paraId="32AD7E1D" w14:textId="7E6178E9" w:rsidR="00A03A39" w:rsidRPr="00987737" w:rsidRDefault="00E06C32" w:rsidP="00D63EB6">
      <w:pPr>
        <w:pStyle w:val="NormalWeb"/>
        <w:jc w:val="both"/>
        <w:rPr>
          <w:sz w:val="28"/>
        </w:rPr>
      </w:pPr>
      <w:r>
        <w:rPr>
          <w:rFonts w:ascii="Times" w:hAnsi="Times" w:cs="Times"/>
          <w:color w:val="000000"/>
        </w:rPr>
        <w:lastRenderedPageBreak/>
        <w:t>Deste modo</w:t>
      </w:r>
      <w:r w:rsidR="00987737">
        <w:rPr>
          <w:rFonts w:ascii="Times" w:hAnsi="Times" w:cs="Times"/>
          <w:color w:val="000000"/>
        </w:rPr>
        <w:t>,</w:t>
      </w:r>
      <w:r>
        <w:rPr>
          <w:rFonts w:ascii="Times" w:hAnsi="Times" w:cs="Times"/>
          <w:color w:val="000000"/>
        </w:rPr>
        <w:t xml:space="preserve"> na </w:t>
      </w:r>
      <w:r w:rsidR="0074756C">
        <w:rPr>
          <w:rFonts w:ascii="Times" w:hAnsi="Times" w:cs="Times"/>
          <w:color w:val="000000"/>
        </w:rPr>
        <w:fldChar w:fldCharType="begin"/>
      </w:r>
      <w:r w:rsidR="0074756C">
        <w:rPr>
          <w:rFonts w:ascii="Times" w:hAnsi="Times" w:cs="Times"/>
          <w:color w:val="000000"/>
        </w:rPr>
        <w:instrText xml:space="preserve"> REF _Ref73613076 \h </w:instrText>
      </w:r>
      <w:r w:rsidR="0074756C">
        <w:rPr>
          <w:rFonts w:ascii="Times" w:hAnsi="Times" w:cs="Times"/>
          <w:color w:val="000000"/>
        </w:rPr>
      </w:r>
      <w:r w:rsidR="0074756C">
        <w:rPr>
          <w:rFonts w:ascii="Times" w:hAnsi="Times" w:cs="Times"/>
          <w:color w:val="000000"/>
        </w:rPr>
        <w:fldChar w:fldCharType="separate"/>
      </w:r>
      <w:r w:rsidR="0074756C" w:rsidRPr="001476BA">
        <w:rPr>
          <w:rFonts w:ascii="Times" w:hAnsi="Times" w:cs="Times"/>
        </w:rPr>
        <w:t xml:space="preserve">Tabela </w:t>
      </w:r>
      <w:r w:rsidR="0074756C">
        <w:rPr>
          <w:rFonts w:ascii="Times" w:hAnsi="Times" w:cs="Times"/>
          <w:noProof/>
        </w:rPr>
        <w:t>4</w:t>
      </w:r>
      <w:r w:rsidR="0074756C">
        <w:rPr>
          <w:rFonts w:ascii="Times" w:hAnsi="Times" w:cs="Times"/>
          <w:color w:val="000000"/>
        </w:rPr>
        <w:fldChar w:fldCharType="end"/>
      </w:r>
      <w:r w:rsidR="00D63EB6">
        <w:rPr>
          <w:rFonts w:ascii="Times" w:hAnsi="Times" w:cs="Times"/>
          <w:color w:val="000000"/>
        </w:rPr>
        <w:t>, para facilitar os cálculos “</w:t>
      </w:r>
      <w:r w:rsidR="00D63EB6" w:rsidRPr="00E95B39">
        <w:rPr>
          <w:rFonts w:ascii="Times" w:hAnsi="Times" w:cs="Times"/>
          <w:color w:val="000000"/>
        </w:rPr>
        <w:t>minicio</w:t>
      </w:r>
      <w:r w:rsidR="00D63EB6">
        <w:rPr>
          <w:rFonts w:ascii="Times" w:hAnsi="Times" w:cs="Times"/>
          <w:color w:val="000000"/>
        </w:rPr>
        <w:t>” foi representado por “i”</w:t>
      </w:r>
      <w:r w:rsidR="00D63EB6" w:rsidRPr="00E95B39">
        <w:rPr>
          <w:rFonts w:ascii="Times" w:hAnsi="Times" w:cs="Times"/>
          <w:color w:val="000000"/>
        </w:rPr>
        <w:t xml:space="preserve">, </w:t>
      </w:r>
      <w:r w:rsidR="00D63EB6">
        <w:rPr>
          <w:rFonts w:ascii="Times" w:hAnsi="Times" w:cs="Times"/>
          <w:color w:val="000000"/>
        </w:rPr>
        <w:t>“</w:t>
      </w:r>
      <w:r w:rsidR="00D63EB6" w:rsidRPr="00E95B39">
        <w:rPr>
          <w:rFonts w:ascii="Times" w:hAnsi="Times" w:cs="Times"/>
          <w:color w:val="000000"/>
        </w:rPr>
        <w:t>meio</w:t>
      </w:r>
      <w:r w:rsidR="00D63EB6">
        <w:rPr>
          <w:rFonts w:ascii="Times" w:hAnsi="Times" w:cs="Times"/>
          <w:color w:val="000000"/>
        </w:rPr>
        <w:t>” por “m” e “</w:t>
      </w:r>
      <w:r w:rsidR="00D63EB6" w:rsidRPr="00E95B39">
        <w:rPr>
          <w:rFonts w:ascii="Times" w:hAnsi="Times" w:cs="Times"/>
          <w:color w:val="000000"/>
        </w:rPr>
        <w:t>mfim</w:t>
      </w:r>
      <w:r w:rsidR="00D63EB6">
        <w:rPr>
          <w:rFonts w:ascii="Times" w:hAnsi="Times" w:cs="Times"/>
          <w:color w:val="000000"/>
        </w:rPr>
        <w:t xml:space="preserve">” por “f”. e, como afirma </w:t>
      </w:r>
      <w:r w:rsidR="00D63EB6" w:rsidRPr="006B34AF">
        <w:t>Cormen e</w:t>
      </w:r>
      <w:r w:rsidR="00D63EB6">
        <w:t xml:space="preserve"> outros autores [</w:t>
      </w:r>
      <w:r w:rsidR="00D63EB6" w:rsidRPr="006B34AF">
        <w:t>2012</w:t>
      </w:r>
      <w:r w:rsidR="00D63EB6">
        <w:t>, p. 36</w:t>
      </w:r>
      <w:r w:rsidR="00D63EB6" w:rsidRPr="006B34AF">
        <w:rPr>
          <w:rFonts w:ascii="Times" w:hAnsi="Times" w:cs="Times"/>
          <w:color w:val="000000"/>
        </w:rPr>
        <w:t>]</w:t>
      </w:r>
      <w:r w:rsidR="00D63EB6">
        <w:rPr>
          <w:rFonts w:ascii="Times" w:hAnsi="Times" w:cs="Times"/>
          <w:color w:val="000000"/>
        </w:rPr>
        <w:t xml:space="preserve">, o número total de elementos é </w:t>
      </w:r>
      <m:oMath>
        <m:r>
          <w:rPr>
            <w:rFonts w:ascii="Cambria Math" w:hAnsi="Cambria Math" w:cs="Times"/>
            <w:color w:val="000000"/>
            <w:sz w:val="22"/>
          </w:rPr>
          <m:t>n=f-i+1</m:t>
        </m:r>
      </m:oMath>
      <w:r w:rsidR="00987737">
        <w:rPr>
          <w:rFonts w:ascii="Times" w:hAnsi="Times" w:cs="Times"/>
          <w:color w:val="000000"/>
          <w:sz w:val="22"/>
        </w:rPr>
        <w:t>.</w:t>
      </w:r>
      <w:r w:rsidR="00FA210A" w:rsidRPr="00987737">
        <w:rPr>
          <w:rFonts w:ascii="Times" w:hAnsi="Times" w:cs="Times"/>
          <w:color w:val="000000"/>
        </w:rPr>
        <w:t xml:space="preserve"> </w:t>
      </w:r>
      <w:r w:rsidR="00987737" w:rsidRPr="00987737">
        <w:rPr>
          <w:rFonts w:ascii="Times" w:hAnsi="Times" w:cs="Times"/>
          <w:color w:val="000000"/>
        </w:rPr>
        <w:t>A linha 108, definição da funç</w:t>
      </w:r>
      <w:r w:rsidR="00987737">
        <w:rPr>
          <w:rFonts w:ascii="Times" w:hAnsi="Times" w:cs="Times"/>
          <w:color w:val="000000"/>
        </w:rPr>
        <w:t xml:space="preserve">ão, neste momento não teve </w:t>
      </w:r>
      <w:r w:rsidR="00987737" w:rsidRPr="00987737">
        <w:rPr>
          <w:rFonts w:ascii="Times" w:hAnsi="Times" w:cs="Times"/>
          <w:color w:val="000000"/>
        </w:rPr>
        <w:t>computados custos ou repetições</w:t>
      </w:r>
      <w:r w:rsidR="00987737">
        <w:rPr>
          <w:rFonts w:ascii="Times" w:hAnsi="Times" w:cs="Times"/>
          <w:color w:val="000000"/>
        </w:rPr>
        <w:t>. Passa-se para a linha 109 e 110, em que a lista é dívida em duas sublista, “</w:t>
      </w:r>
      <w:r w:rsidR="00987737" w:rsidRPr="00987737">
        <w:rPr>
          <w:i/>
          <w:sz w:val="20"/>
        </w:rPr>
        <w:t>left</w:t>
      </w:r>
      <w:r w:rsidR="00987737">
        <w:rPr>
          <w:rFonts w:ascii="Times" w:hAnsi="Times" w:cs="Times"/>
          <w:color w:val="000000"/>
        </w:rPr>
        <w:t>” e “</w:t>
      </w:r>
      <w:r w:rsidR="00987737" w:rsidRPr="00987737">
        <w:rPr>
          <w:i/>
          <w:sz w:val="20"/>
        </w:rPr>
        <w:t>right</w:t>
      </w:r>
      <w:r w:rsidR="00987737">
        <w:rPr>
          <w:rFonts w:ascii="Times" w:hAnsi="Times" w:cs="Times"/>
          <w:color w:val="000000"/>
        </w:rPr>
        <w:t xml:space="preserve">”, </w:t>
      </w:r>
      <w:r w:rsidR="00657B48">
        <w:rPr>
          <w:rFonts w:ascii="Times" w:hAnsi="Times" w:cs="Times"/>
          <w:color w:val="000000"/>
        </w:rPr>
        <w:t>cuja</w:t>
      </w:r>
      <w:r w:rsidR="00987737">
        <w:rPr>
          <w:rFonts w:ascii="Times" w:hAnsi="Times" w:cs="Times"/>
          <w:color w:val="000000"/>
        </w:rPr>
        <w:t xml:space="preserve"> repetição será “1”</w:t>
      </w:r>
      <w:r w:rsidR="00657B48">
        <w:rPr>
          <w:rFonts w:ascii="Times" w:hAnsi="Times" w:cs="Times"/>
          <w:color w:val="000000"/>
        </w:rPr>
        <w:t xml:space="preserve"> para ambas.</w:t>
      </w:r>
      <w:r w:rsidR="00987737">
        <w:rPr>
          <w:rFonts w:ascii="Times" w:hAnsi="Times" w:cs="Times"/>
          <w:color w:val="000000"/>
        </w:rPr>
        <w:t xml:space="preserve"> </w:t>
      </w:r>
      <w:r w:rsidR="007815F5">
        <w:rPr>
          <w:rFonts w:ascii="Times" w:hAnsi="Times" w:cs="Times"/>
          <w:color w:val="000000"/>
        </w:rPr>
        <w:t>N</w:t>
      </w:r>
      <w:r w:rsidR="005D3282">
        <w:rPr>
          <w:rFonts w:ascii="Times" w:hAnsi="Times" w:cs="Times"/>
          <w:color w:val="000000"/>
        </w:rPr>
        <w:t xml:space="preserve">a linha 112, tem-se um </w:t>
      </w:r>
      <w:r w:rsidR="005D3282" w:rsidRPr="005D3282">
        <w:rPr>
          <w:rFonts w:ascii="Times" w:hAnsi="Times" w:cs="Times"/>
          <w:i/>
          <w:color w:val="000000"/>
        </w:rPr>
        <w:t>loop</w:t>
      </w:r>
      <w:r w:rsidR="005D3282">
        <w:rPr>
          <w:rFonts w:ascii="Times" w:hAnsi="Times" w:cs="Times"/>
          <w:color w:val="000000"/>
        </w:rPr>
        <w:t xml:space="preserve"> que irá </w:t>
      </w:r>
      <w:r w:rsidR="00671CD2">
        <w:rPr>
          <w:rFonts w:ascii="Times" w:hAnsi="Times" w:cs="Times"/>
          <w:color w:val="000000"/>
        </w:rPr>
        <w:t xml:space="preserve">do </w:t>
      </w:r>
      <w:r w:rsidR="0099139B">
        <w:rPr>
          <w:rFonts w:ascii="Times" w:hAnsi="Times" w:cs="Times"/>
          <w:color w:val="000000"/>
        </w:rPr>
        <w:t>início</w:t>
      </w:r>
      <w:r w:rsidR="00671CD2">
        <w:rPr>
          <w:rFonts w:ascii="Times" w:hAnsi="Times" w:cs="Times"/>
          <w:color w:val="000000"/>
        </w:rPr>
        <w:t xml:space="preserve"> ao final da sublista, ou seja tem </w:t>
      </w:r>
      <w:r w:rsidR="0099139B">
        <w:rPr>
          <w:rFonts w:ascii="Times" w:hAnsi="Times" w:cs="Times"/>
          <w:color w:val="000000"/>
        </w:rPr>
        <w:t>repetição de</w:t>
      </w:r>
      <w:r w:rsidR="00671CD2">
        <w:rPr>
          <w:rFonts w:ascii="Times" w:hAnsi="Times" w:cs="Times"/>
          <w:color w:val="000000"/>
        </w:rPr>
        <w:t xml:space="preserve"> “</w:t>
      </w:r>
      <m:oMath>
        <m:r>
          <w:rPr>
            <w:rFonts w:ascii="Cambria Math" w:hAnsi="Cambria Math" w:cs="Times"/>
            <w:color w:val="000000"/>
            <w:sz w:val="22"/>
          </w:rPr>
          <m:t>i – f</m:t>
        </m:r>
      </m:oMath>
      <w:r w:rsidR="00671CD2">
        <w:rPr>
          <w:rFonts w:ascii="Times" w:hAnsi="Times" w:cs="Times"/>
          <w:color w:val="000000"/>
        </w:rPr>
        <w:t>”</w:t>
      </w:r>
      <w:r w:rsidR="0099139B">
        <w:rPr>
          <w:rFonts w:ascii="Times" w:hAnsi="Times" w:cs="Times"/>
          <w:color w:val="000000"/>
        </w:rPr>
        <w:t xml:space="preserve">. Das linhas 113 a 124, as quais estão na endentação do </w:t>
      </w:r>
      <w:r w:rsidR="0099139B" w:rsidRPr="0099139B">
        <w:rPr>
          <w:rFonts w:ascii="Times" w:hAnsi="Times" w:cs="Times"/>
          <w:i/>
          <w:color w:val="000000"/>
        </w:rPr>
        <w:t>loop</w:t>
      </w:r>
      <w:r w:rsidR="0099139B">
        <w:rPr>
          <w:rFonts w:ascii="Times" w:hAnsi="Times" w:cs="Times"/>
          <w:color w:val="000000"/>
        </w:rPr>
        <w:t xml:space="preserve"> da linha 112</w:t>
      </w:r>
      <w:r w:rsidR="00FB4A06">
        <w:rPr>
          <w:rFonts w:ascii="Times" w:hAnsi="Times" w:cs="Times"/>
          <w:color w:val="000000"/>
        </w:rPr>
        <w:t xml:space="preserve">, possuem a cada laço uma única escolha do </w:t>
      </w:r>
      <w:r w:rsidR="00F21E7F">
        <w:rPr>
          <w:rFonts w:ascii="Times" w:hAnsi="Times" w:cs="Times"/>
          <w:color w:val="000000"/>
        </w:rPr>
        <w:t>“</w:t>
      </w:r>
      <w:r w:rsidR="00FB4A06" w:rsidRPr="00F21E7F">
        <w:rPr>
          <w:rFonts w:ascii="Times" w:hAnsi="Times" w:cs="Times"/>
          <w:i/>
          <w:color w:val="000000"/>
        </w:rPr>
        <w:t>if</w:t>
      </w:r>
      <w:r w:rsidR="00F21E7F">
        <w:rPr>
          <w:rFonts w:ascii="Times" w:hAnsi="Times" w:cs="Times"/>
          <w:i/>
          <w:color w:val="000000"/>
        </w:rPr>
        <w:t>”</w:t>
      </w:r>
      <w:r w:rsidR="00F21E7F">
        <w:rPr>
          <w:rFonts w:ascii="Times" w:hAnsi="Times" w:cs="Times"/>
          <w:color w:val="000000"/>
        </w:rPr>
        <w:t xml:space="preserve"> em suas condições, sendo no pior caso, o algoritmo executa as comparações das condicionais do </w:t>
      </w:r>
      <w:r w:rsidR="00F21E7F" w:rsidRPr="00F21E7F">
        <w:rPr>
          <w:rFonts w:ascii="Times" w:hAnsi="Times" w:cs="Times"/>
          <w:i/>
          <w:color w:val="000000"/>
        </w:rPr>
        <w:t>“elif”</w:t>
      </w:r>
      <w:r w:rsidR="00F21E7F">
        <w:rPr>
          <w:rFonts w:ascii="Times" w:hAnsi="Times" w:cs="Times"/>
          <w:color w:val="000000"/>
        </w:rPr>
        <w:t xml:space="preserve"> até o </w:t>
      </w:r>
      <w:r w:rsidR="00F21E7F" w:rsidRPr="00F21E7F">
        <w:rPr>
          <w:rFonts w:ascii="Times" w:hAnsi="Times" w:cs="Times"/>
          <w:i/>
          <w:color w:val="000000"/>
        </w:rPr>
        <w:t>“else”</w:t>
      </w:r>
      <w:r w:rsidR="00F21E7F">
        <w:rPr>
          <w:rFonts w:ascii="Times" w:hAnsi="Times" w:cs="Times"/>
          <w:color w:val="000000"/>
        </w:rPr>
        <w:t>, mas as instruções internas ocorreram apenas uma vez a cada laço, por isso foram indicadas com o mesmo custo.</w:t>
      </w:r>
    </w:p>
    <w:p w14:paraId="3C04F5BD" w14:textId="4EF94CB7" w:rsidR="003154A3" w:rsidRPr="001476BA" w:rsidRDefault="003154A3" w:rsidP="003154A3">
      <w:pPr>
        <w:pStyle w:val="Legenda"/>
        <w:ind w:left="0" w:right="0"/>
        <w:rPr>
          <w:rFonts w:ascii="Times" w:hAnsi="Times" w:cs="Times"/>
        </w:rPr>
      </w:pPr>
      <w:bookmarkStart w:id="17" w:name="_Ref73613076"/>
      <w:r w:rsidRPr="001476BA">
        <w:rPr>
          <w:rFonts w:ascii="Times" w:hAnsi="Times" w:cs="Times"/>
        </w:rPr>
        <w:t xml:space="preserve">Tabela </w:t>
      </w:r>
      <w:r w:rsidRPr="001476BA">
        <w:rPr>
          <w:rFonts w:ascii="Times" w:hAnsi="Times" w:cs="Times"/>
        </w:rPr>
        <w:fldChar w:fldCharType="begin"/>
      </w:r>
      <w:r w:rsidRPr="001476BA">
        <w:rPr>
          <w:rFonts w:ascii="Times" w:hAnsi="Times" w:cs="Times"/>
        </w:rPr>
        <w:instrText xml:space="preserve"> SEQ Tabela \* ARABIC </w:instrText>
      </w:r>
      <w:r w:rsidRPr="001476BA">
        <w:rPr>
          <w:rFonts w:ascii="Times" w:hAnsi="Times" w:cs="Times"/>
        </w:rPr>
        <w:fldChar w:fldCharType="separate"/>
      </w:r>
      <w:r w:rsidR="009B663D">
        <w:rPr>
          <w:rFonts w:ascii="Times" w:hAnsi="Times" w:cs="Times"/>
          <w:noProof/>
        </w:rPr>
        <w:t>4</w:t>
      </w:r>
      <w:r w:rsidRPr="001476BA">
        <w:rPr>
          <w:rFonts w:ascii="Times" w:hAnsi="Times" w:cs="Times"/>
        </w:rPr>
        <w:fldChar w:fldCharType="end"/>
      </w:r>
      <w:bookmarkEnd w:id="17"/>
      <w:r w:rsidR="009B663D">
        <w:rPr>
          <w:rFonts w:ascii="Times" w:hAnsi="Times" w:cs="Times"/>
        </w:rPr>
        <w:t xml:space="preserve"> - Soma das </w:t>
      </w:r>
      <w:r w:rsidRPr="001476BA">
        <w:rPr>
          <w:rFonts w:ascii="Times" w:hAnsi="Times" w:cs="Times"/>
        </w:rPr>
        <w:t xml:space="preserve">repetições do </w:t>
      </w:r>
      <w:r w:rsidR="009B663D">
        <w:rPr>
          <w:rFonts w:ascii="Times" w:hAnsi="Times" w:cs="Times"/>
          <w:i/>
        </w:rPr>
        <w:t>Merg</w:t>
      </w:r>
      <w:r w:rsidRPr="009B663D">
        <w:rPr>
          <w:rFonts w:ascii="Times" w:hAnsi="Times" w:cs="Times"/>
          <w:i/>
        </w:rPr>
        <w:t>e Sort</w:t>
      </w:r>
      <w:r w:rsidR="009B663D">
        <w:rPr>
          <w:rFonts w:ascii="Times" w:hAnsi="Times" w:cs="Times"/>
          <w:i/>
        </w:rPr>
        <w:t xml:space="preserve"> </w:t>
      </w:r>
      <w:r w:rsidR="009B663D" w:rsidRPr="009B663D">
        <w:rPr>
          <w:rFonts w:ascii="Times" w:hAnsi="Times" w:cs="Times"/>
        </w:rPr>
        <w:t>na função</w:t>
      </w:r>
      <w:r w:rsidR="009B663D">
        <w:rPr>
          <w:rFonts w:ascii="Times" w:hAnsi="Times" w:cs="Times"/>
          <w:i/>
        </w:rPr>
        <w:t xml:space="preserve"> “merge”</w:t>
      </w:r>
    </w:p>
    <w:tbl>
      <w:tblPr>
        <w:tblStyle w:val="TabeladeGrade4-nfase6"/>
        <w:tblW w:w="0" w:type="auto"/>
        <w:tblLook w:val="04A0" w:firstRow="1" w:lastRow="0" w:firstColumn="1" w:lastColumn="0" w:noHBand="0" w:noVBand="1"/>
      </w:tblPr>
      <w:tblGrid>
        <w:gridCol w:w="733"/>
        <w:gridCol w:w="4649"/>
        <w:gridCol w:w="992"/>
        <w:gridCol w:w="2121"/>
      </w:tblGrid>
      <w:tr w:rsidR="003154A3" w:rsidRPr="00A66024" w14:paraId="198F7DA2" w14:textId="77777777" w:rsidTr="004B60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25541E24" w14:textId="77777777" w:rsidR="003154A3" w:rsidRPr="00A66024" w:rsidRDefault="003154A3" w:rsidP="0074756C">
            <w:pPr>
              <w:pStyle w:val="NormalWeb"/>
              <w:spacing w:before="0" w:beforeAutospacing="0" w:after="0" w:afterAutospacing="0"/>
              <w:jc w:val="both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66024">
              <w:rPr>
                <w:rFonts w:ascii="Times" w:hAnsi="Times" w:cs="Times"/>
                <w:color w:val="000000"/>
                <w:sz w:val="20"/>
                <w:szCs w:val="20"/>
              </w:rPr>
              <w:t>Linha</w:t>
            </w:r>
          </w:p>
        </w:tc>
        <w:tc>
          <w:tcPr>
            <w:tcW w:w="4649" w:type="dxa"/>
          </w:tcPr>
          <w:p w14:paraId="271513AF" w14:textId="77777777" w:rsidR="003154A3" w:rsidRPr="00A66024" w:rsidRDefault="003154A3" w:rsidP="0074756C">
            <w:pPr>
              <w:pStyle w:val="NormalWeb"/>
              <w:spacing w:before="0" w:beforeAutospacing="0" w:after="0" w:afterAutospacing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66024">
              <w:rPr>
                <w:rFonts w:ascii="Times" w:hAnsi="Times" w:cs="Times"/>
                <w:color w:val="000000"/>
                <w:sz w:val="20"/>
                <w:szCs w:val="20"/>
              </w:rPr>
              <w:t>Linhas de código</w:t>
            </w:r>
          </w:p>
        </w:tc>
        <w:tc>
          <w:tcPr>
            <w:tcW w:w="992" w:type="dxa"/>
          </w:tcPr>
          <w:p w14:paraId="6EA0FAC9" w14:textId="77777777" w:rsidR="003154A3" w:rsidRPr="00A66024" w:rsidRDefault="003154A3" w:rsidP="0074756C">
            <w:pPr>
              <w:pStyle w:val="NormalWeb"/>
              <w:spacing w:before="0" w:beforeAutospacing="0" w:after="0" w:afterAutospac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66024">
              <w:rPr>
                <w:rFonts w:ascii="Times" w:hAnsi="Times" w:cs="Times"/>
                <w:color w:val="000000"/>
                <w:sz w:val="20"/>
                <w:szCs w:val="20"/>
              </w:rPr>
              <w:t>Custo</w:t>
            </w:r>
          </w:p>
        </w:tc>
        <w:tc>
          <w:tcPr>
            <w:tcW w:w="2121" w:type="dxa"/>
            <w:vAlign w:val="center"/>
          </w:tcPr>
          <w:p w14:paraId="30C1E589" w14:textId="77777777" w:rsidR="003154A3" w:rsidRPr="00A66024" w:rsidRDefault="003154A3" w:rsidP="0074756C">
            <w:pPr>
              <w:pStyle w:val="NormalWeb"/>
              <w:spacing w:before="0" w:beforeAutospacing="0" w:after="0" w:afterAutospac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66024">
              <w:rPr>
                <w:rFonts w:ascii="Times" w:hAnsi="Times" w:cs="Times"/>
                <w:color w:val="000000"/>
                <w:sz w:val="20"/>
                <w:szCs w:val="20"/>
              </w:rPr>
              <w:t>Repetições</w:t>
            </w:r>
          </w:p>
        </w:tc>
      </w:tr>
      <w:tr w:rsidR="00070A50" w:rsidRPr="00A66024" w14:paraId="092011A0" w14:textId="77777777" w:rsidTr="004B60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30D3608E" w14:textId="7E674E3C" w:rsidR="00070A50" w:rsidRPr="00A66024" w:rsidRDefault="00070A50" w:rsidP="00FA210A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66024"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  <w:r w:rsidR="00FA210A">
              <w:rPr>
                <w:rFonts w:ascii="Times" w:hAnsi="Times" w:cs="Times"/>
                <w:color w:val="000000"/>
                <w:sz w:val="20"/>
                <w:szCs w:val="20"/>
              </w:rPr>
              <w:t>08</w:t>
            </w:r>
          </w:p>
        </w:tc>
        <w:tc>
          <w:tcPr>
            <w:tcW w:w="4649" w:type="dxa"/>
          </w:tcPr>
          <w:p w14:paraId="382C03F9" w14:textId="5E40C813" w:rsidR="00070A50" w:rsidRPr="00070A50" w:rsidRDefault="00070A50" w:rsidP="00070A50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070A50">
              <w:rPr>
                <w:sz w:val="20"/>
              </w:rPr>
              <w:t>def merge(mlista, minicio, meio, mfim):</w:t>
            </w:r>
          </w:p>
        </w:tc>
        <w:tc>
          <w:tcPr>
            <w:tcW w:w="992" w:type="dxa"/>
            <w:vAlign w:val="center"/>
          </w:tcPr>
          <w:p w14:paraId="0BA13FE0" w14:textId="77777777" w:rsidR="00070A50" w:rsidRPr="00A66024" w:rsidRDefault="00070A50" w:rsidP="00070A50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0</w:t>
            </w:r>
          </w:p>
        </w:tc>
        <w:tc>
          <w:tcPr>
            <w:tcW w:w="2121" w:type="dxa"/>
            <w:vAlign w:val="center"/>
          </w:tcPr>
          <w:p w14:paraId="441C34BD" w14:textId="77777777" w:rsidR="00070A50" w:rsidRPr="00A66024" w:rsidRDefault="00070A50" w:rsidP="00070A50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0</w:t>
            </w:r>
          </w:p>
        </w:tc>
      </w:tr>
      <w:tr w:rsidR="00070A50" w:rsidRPr="00A66024" w14:paraId="512A06F9" w14:textId="77777777" w:rsidTr="004B60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2E50EE3C" w14:textId="319D9862" w:rsidR="00070A50" w:rsidRPr="00A66024" w:rsidRDefault="00FA210A" w:rsidP="00070A50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109</w:t>
            </w:r>
          </w:p>
        </w:tc>
        <w:tc>
          <w:tcPr>
            <w:tcW w:w="4649" w:type="dxa"/>
          </w:tcPr>
          <w:p w14:paraId="71D035BB" w14:textId="5DC159C7" w:rsidR="00070A50" w:rsidRPr="00070A50" w:rsidRDefault="00070A50" w:rsidP="00070A50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070A50">
              <w:rPr>
                <w:sz w:val="20"/>
              </w:rPr>
              <w:t xml:space="preserve">    left = mlista[minicio:meio]</w:t>
            </w:r>
          </w:p>
        </w:tc>
        <w:tc>
          <w:tcPr>
            <w:tcW w:w="992" w:type="dxa"/>
            <w:vAlign w:val="center"/>
          </w:tcPr>
          <w:p w14:paraId="5BAA4124" w14:textId="77777777" w:rsidR="00070A50" w:rsidRPr="00A66024" w:rsidRDefault="00910C10" w:rsidP="00070A50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121" w:type="dxa"/>
            <w:vAlign w:val="center"/>
          </w:tcPr>
          <w:p w14:paraId="2D91E5CF" w14:textId="77777777" w:rsidR="00070A50" w:rsidRPr="00A66024" w:rsidRDefault="00070A50" w:rsidP="00070A50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070A50" w:rsidRPr="00A66024" w14:paraId="1D8A8696" w14:textId="77777777" w:rsidTr="004B60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545A50F4" w14:textId="74F65568" w:rsidR="00070A50" w:rsidRPr="00A66024" w:rsidRDefault="00FA210A" w:rsidP="00070A50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110</w:t>
            </w:r>
          </w:p>
        </w:tc>
        <w:tc>
          <w:tcPr>
            <w:tcW w:w="4649" w:type="dxa"/>
          </w:tcPr>
          <w:p w14:paraId="27E079F5" w14:textId="149804C1" w:rsidR="00070A50" w:rsidRPr="00070A50" w:rsidRDefault="00070A50" w:rsidP="00070A50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070A50">
              <w:rPr>
                <w:sz w:val="20"/>
              </w:rPr>
              <w:t xml:space="preserve">    right = mlista[meio:mfim]</w:t>
            </w:r>
          </w:p>
        </w:tc>
        <w:tc>
          <w:tcPr>
            <w:tcW w:w="992" w:type="dxa"/>
            <w:vAlign w:val="center"/>
          </w:tcPr>
          <w:p w14:paraId="69B37342" w14:textId="77777777" w:rsidR="00070A50" w:rsidRPr="00A66024" w:rsidRDefault="00910C10" w:rsidP="00070A50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121" w:type="dxa"/>
            <w:vAlign w:val="center"/>
          </w:tcPr>
          <w:p w14:paraId="2459A137" w14:textId="7AD01894" w:rsidR="00070A50" w:rsidRPr="00A66024" w:rsidRDefault="00D63EB6" w:rsidP="00070A50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070A50" w:rsidRPr="00A66024" w14:paraId="38C84B32" w14:textId="77777777" w:rsidTr="004B60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6659E688" w14:textId="1C1B8FB6" w:rsidR="00070A50" w:rsidRPr="00A66024" w:rsidRDefault="00FA210A" w:rsidP="00070A50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111</w:t>
            </w:r>
          </w:p>
        </w:tc>
        <w:tc>
          <w:tcPr>
            <w:tcW w:w="4649" w:type="dxa"/>
          </w:tcPr>
          <w:p w14:paraId="21EDD888" w14:textId="0C2AD700" w:rsidR="00070A50" w:rsidRPr="00070A50" w:rsidRDefault="00070A50" w:rsidP="00070A50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070A50">
              <w:rPr>
                <w:sz w:val="20"/>
              </w:rPr>
              <w:t xml:space="preserve">    top_left, top_right = 0, 0</w:t>
            </w:r>
          </w:p>
        </w:tc>
        <w:tc>
          <w:tcPr>
            <w:tcW w:w="992" w:type="dxa"/>
          </w:tcPr>
          <w:p w14:paraId="3C98AD2D" w14:textId="77777777" w:rsidR="00070A50" w:rsidRPr="00A66024" w:rsidRDefault="00910C10" w:rsidP="00070A50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1" w:type="dxa"/>
            <w:vAlign w:val="center"/>
          </w:tcPr>
          <w:p w14:paraId="48387409" w14:textId="3858E7FA" w:rsidR="00070A50" w:rsidRPr="00A66024" w:rsidRDefault="00D63EB6" w:rsidP="00070A50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070A50" w:rsidRPr="00A66024" w14:paraId="44DE6F95" w14:textId="77777777" w:rsidTr="004B60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76F99367" w14:textId="58383A0E" w:rsidR="00070A50" w:rsidRPr="00A66024" w:rsidRDefault="00FA210A" w:rsidP="00070A50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112</w:t>
            </w:r>
          </w:p>
        </w:tc>
        <w:tc>
          <w:tcPr>
            <w:tcW w:w="4649" w:type="dxa"/>
          </w:tcPr>
          <w:p w14:paraId="5F98D93E" w14:textId="1232F88C" w:rsidR="00070A50" w:rsidRPr="00070A50" w:rsidRDefault="004B606E" w:rsidP="00070A50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51D332A7" wp14:editId="5813036F">
                      <wp:simplePos x="0" y="0"/>
                      <wp:positionH relativeFrom="column">
                        <wp:posOffset>2947831</wp:posOffset>
                      </wp:positionH>
                      <wp:positionV relativeFrom="paragraph">
                        <wp:posOffset>321537</wp:posOffset>
                      </wp:positionV>
                      <wp:extent cx="1432844" cy="286120"/>
                      <wp:effectExtent l="0" t="0" r="15240" b="19050"/>
                      <wp:wrapNone/>
                      <wp:docPr id="52" name="Retângulo Arredondado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2844" cy="286120"/>
                              </a:xfrm>
                              <a:prstGeom prst="round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E79A234" id="Retângulo Arredondado 52" o:spid="_x0000_s1026" style="position:absolute;margin-left:232.1pt;margin-top:25.3pt;width:112.8pt;height:22.5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" filled="f" strokecolor="#823b0b [1605]" strokeweight="1.5pt"/>
                  </w:pict>
                </mc:Fallback>
              </mc:AlternateContent>
            </w:r>
            <w:r w:rsidR="00070A50" w:rsidRPr="00070A50">
              <w:rPr>
                <w:sz w:val="20"/>
              </w:rPr>
              <w:t xml:space="preserve">    for k in range(minicio, mfim):</w:t>
            </w:r>
          </w:p>
        </w:tc>
        <w:tc>
          <w:tcPr>
            <w:tcW w:w="992" w:type="dxa"/>
          </w:tcPr>
          <w:p w14:paraId="05D2FF10" w14:textId="77777777" w:rsidR="00070A50" w:rsidRPr="00A66024" w:rsidRDefault="00910C10" w:rsidP="00070A50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1" w:type="dxa"/>
            <w:vAlign w:val="center"/>
          </w:tcPr>
          <w:p w14:paraId="0A8FACA2" w14:textId="6BF9E64D" w:rsidR="00070A50" w:rsidRPr="00A66024" w:rsidRDefault="00910C10" w:rsidP="00CB1174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"/>
                        <w:i/>
                        <w:color w:val="000000"/>
                        <w:sz w:val="16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"/>
                        <w:color w:val="000000"/>
                        <w:sz w:val="16"/>
                        <w:szCs w:val="20"/>
                      </w:rPr>
                      <m:t>f-i</m:t>
                    </m:r>
                  </m:e>
                </m:d>
              </m:oMath>
            </m:oMathPara>
          </w:p>
        </w:tc>
      </w:tr>
      <w:tr w:rsidR="00070A50" w:rsidRPr="00A66024" w14:paraId="4B59AB31" w14:textId="77777777" w:rsidTr="004B60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246B91D4" w14:textId="27F5FAD7" w:rsidR="00070A50" w:rsidRPr="00A66024" w:rsidRDefault="00FA210A" w:rsidP="00070A50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113</w:t>
            </w:r>
          </w:p>
        </w:tc>
        <w:tc>
          <w:tcPr>
            <w:tcW w:w="4649" w:type="dxa"/>
          </w:tcPr>
          <w:p w14:paraId="4DC63EAB" w14:textId="4DCD2C11" w:rsidR="00070A50" w:rsidRPr="00070A50" w:rsidRDefault="00070A50" w:rsidP="00070A50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 w:rsidRPr="00070A50">
              <w:rPr>
                <w:sz w:val="20"/>
              </w:rPr>
              <w:t xml:space="preserve">        if top_left &gt;= len(left):</w:t>
            </w:r>
          </w:p>
        </w:tc>
        <w:tc>
          <w:tcPr>
            <w:tcW w:w="992" w:type="dxa"/>
          </w:tcPr>
          <w:p w14:paraId="495EF8FE" w14:textId="77777777" w:rsidR="00070A50" w:rsidRPr="00A66024" w:rsidRDefault="00910C10" w:rsidP="00070A50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2121" w:type="dxa"/>
            <w:vAlign w:val="center"/>
          </w:tcPr>
          <w:p w14:paraId="5B82FE11" w14:textId="35A5032D" w:rsidR="00070A50" w:rsidRPr="00A66024" w:rsidRDefault="00990A51" w:rsidP="00070A50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F53A5F" w:rsidRPr="00A66024" w14:paraId="2EBD1818" w14:textId="77777777" w:rsidTr="004B60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45549235" w14:textId="5CE761ED" w:rsidR="00F53A5F" w:rsidRPr="00A66024" w:rsidRDefault="00F53A5F" w:rsidP="00F53A5F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114</w:t>
            </w:r>
          </w:p>
        </w:tc>
        <w:tc>
          <w:tcPr>
            <w:tcW w:w="4649" w:type="dxa"/>
          </w:tcPr>
          <w:p w14:paraId="5879D04C" w14:textId="32F110BB" w:rsidR="00F53A5F" w:rsidRPr="00070A50" w:rsidRDefault="00F53A5F" w:rsidP="00F53A5F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368B1C28" wp14:editId="6C77A0A6">
                      <wp:simplePos x="0" y="0"/>
                      <wp:positionH relativeFrom="column">
                        <wp:posOffset>1412457</wp:posOffset>
                      </wp:positionH>
                      <wp:positionV relativeFrom="paragraph">
                        <wp:posOffset>-73026</wp:posOffset>
                      </wp:positionV>
                      <wp:extent cx="197893" cy="300099"/>
                      <wp:effectExtent l="0" t="19050" r="793115" b="100330"/>
                      <wp:wrapNone/>
                      <wp:docPr id="48" name="Conector Angulado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7893" cy="300099"/>
                              </a:xfrm>
                              <a:prstGeom prst="bentConnector3">
                                <a:avLst>
                                  <a:gd name="adj1" fmla="val 486643"/>
                                </a:avLst>
                              </a:prstGeom>
                              <a:ln w="28575">
                                <a:solidFill>
                                  <a:schemeClr val="accent2">
                                    <a:lumMod val="50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03348F" id="Conector Angulado 48" o:spid="_x0000_s1026" type="#_x0000_t34" style="position:absolute;margin-left:111.2pt;margin-top:-5.75pt;width:15.6pt;height:23.6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" adj="105115" strokecolor="#823b0b [1605]" strokeweight="2.25pt">
                      <v:stroke endarrow="block"/>
                    </v:shape>
                  </w:pict>
                </mc:Fallback>
              </mc:AlternateContent>
            </w:r>
            <w:r w:rsidRPr="00070A50">
              <w:rPr>
                <w:sz w:val="20"/>
              </w:rPr>
              <w:t xml:space="preserve">            mlista[k] = right[top_right]</w:t>
            </w:r>
            <w:r w:rsidR="004B606E">
              <w:rPr>
                <w:sz w:val="20"/>
              </w:rPr>
              <w:t xml:space="preserve">                     </w:t>
            </w:r>
            <w:r w:rsidR="00081402">
              <w:rPr>
                <w:sz w:val="20"/>
              </w:rPr>
              <w:t xml:space="preserve">   </w:t>
            </w:r>
            <w:r w:rsidR="004B606E">
              <w:rPr>
                <w:sz w:val="20"/>
              </w:rPr>
              <w:t>“ou”</w:t>
            </w:r>
          </w:p>
        </w:tc>
        <w:tc>
          <w:tcPr>
            <w:tcW w:w="992" w:type="dxa"/>
          </w:tcPr>
          <w:p w14:paraId="5438D3AB" w14:textId="71E3294E" w:rsidR="00F53A5F" w:rsidRPr="00750736" w:rsidRDefault="00910C10" w:rsidP="00F53A5F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2121" w:type="dxa"/>
            <w:vAlign w:val="center"/>
          </w:tcPr>
          <w:p w14:paraId="231D1BB8" w14:textId="593232C2" w:rsidR="00F53A5F" w:rsidRPr="00990A51" w:rsidRDefault="00F53A5F" w:rsidP="00F53A5F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990A51"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F53A5F" w:rsidRPr="00A66024" w14:paraId="1B88EDC4" w14:textId="77777777" w:rsidTr="004B60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1B5B0598" w14:textId="32F82776" w:rsidR="00F53A5F" w:rsidRPr="00A66024" w:rsidRDefault="00F53A5F" w:rsidP="00F53A5F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115</w:t>
            </w:r>
          </w:p>
        </w:tc>
        <w:tc>
          <w:tcPr>
            <w:tcW w:w="4649" w:type="dxa"/>
          </w:tcPr>
          <w:p w14:paraId="0DF248A0" w14:textId="13F86CFE" w:rsidR="00F53A5F" w:rsidRPr="00070A50" w:rsidRDefault="00081402" w:rsidP="00F53A5F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21E9B117" wp14:editId="445AECA7">
                      <wp:simplePos x="0" y="0"/>
                      <wp:positionH relativeFrom="column">
                        <wp:posOffset>2954655</wp:posOffset>
                      </wp:positionH>
                      <wp:positionV relativeFrom="paragraph">
                        <wp:posOffset>333118</wp:posOffset>
                      </wp:positionV>
                      <wp:extent cx="1432844" cy="271951"/>
                      <wp:effectExtent l="0" t="0" r="15240" b="13970"/>
                      <wp:wrapNone/>
                      <wp:docPr id="53" name="Retângulo Arredondado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2844" cy="271951"/>
                              </a:xfrm>
                              <a:prstGeom prst="round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1EAB1D9" id="Retângulo Arredondado 53" o:spid="_x0000_s1026" style="position:absolute;margin-left:232.65pt;margin-top:26.25pt;width:112.8pt;height:21.4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" filled="f" strokecolor="#ed7d31 [3205]" strokeweight="1.5pt"/>
                  </w:pict>
                </mc:Fallback>
              </mc:AlternateContent>
            </w:r>
            <w:r w:rsidR="00F53A5F" w:rsidRPr="00070A50">
              <w:rPr>
                <w:sz w:val="20"/>
              </w:rPr>
              <w:t xml:space="preserve">            top_right = top_right + 1</w:t>
            </w:r>
          </w:p>
        </w:tc>
        <w:tc>
          <w:tcPr>
            <w:tcW w:w="992" w:type="dxa"/>
          </w:tcPr>
          <w:p w14:paraId="22D8E2A4" w14:textId="06A57538" w:rsidR="00F53A5F" w:rsidRPr="00750736" w:rsidRDefault="00910C10" w:rsidP="00F53A5F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121" w:type="dxa"/>
            <w:vAlign w:val="center"/>
          </w:tcPr>
          <w:p w14:paraId="757B701D" w14:textId="3D2B51FC" w:rsidR="00F53A5F" w:rsidRPr="00990A51" w:rsidRDefault="00F53A5F" w:rsidP="00F53A5F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990A51"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081402" w:rsidRPr="00A66024" w14:paraId="78AE2228" w14:textId="77777777" w:rsidTr="004B60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1F65869C" w14:textId="67833917" w:rsidR="00081402" w:rsidRPr="00A66024" w:rsidRDefault="00081402" w:rsidP="00081402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116</w:t>
            </w:r>
          </w:p>
        </w:tc>
        <w:tc>
          <w:tcPr>
            <w:tcW w:w="4649" w:type="dxa"/>
          </w:tcPr>
          <w:p w14:paraId="14E9D841" w14:textId="156B8B67" w:rsidR="00081402" w:rsidRPr="00070A50" w:rsidRDefault="00081402" w:rsidP="00081402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 w:rsidRPr="00070A50">
              <w:rPr>
                <w:sz w:val="20"/>
              </w:rPr>
              <w:t xml:space="preserve">        elif top_right &gt;= len(right):</w:t>
            </w:r>
            <w:r>
              <w:rPr>
                <w:noProof/>
                <w:sz w:val="20"/>
              </w:rPr>
              <w:t xml:space="preserve"> </w:t>
            </w:r>
          </w:p>
        </w:tc>
        <w:tc>
          <w:tcPr>
            <w:tcW w:w="992" w:type="dxa"/>
          </w:tcPr>
          <w:p w14:paraId="6A19F753" w14:textId="09D7ACDF" w:rsidR="00081402" w:rsidRPr="00750736" w:rsidRDefault="00910C10" w:rsidP="00FB4A06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8</m:t>
                    </m:r>
                  </m:sub>
                </m:sSub>
              </m:oMath>
            </m:oMathPara>
          </w:p>
        </w:tc>
        <w:tc>
          <w:tcPr>
            <w:tcW w:w="2121" w:type="dxa"/>
            <w:vAlign w:val="center"/>
          </w:tcPr>
          <w:p w14:paraId="01321076" w14:textId="0D1C3552" w:rsidR="00081402" w:rsidRPr="00151507" w:rsidRDefault="00081402" w:rsidP="00081402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14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081402" w:rsidRPr="00A66024" w14:paraId="69BE42AC" w14:textId="77777777" w:rsidTr="004B60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03062B61" w14:textId="47985532" w:rsidR="00081402" w:rsidRPr="00A66024" w:rsidRDefault="00081402" w:rsidP="00081402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117</w:t>
            </w:r>
          </w:p>
        </w:tc>
        <w:tc>
          <w:tcPr>
            <w:tcW w:w="4649" w:type="dxa"/>
          </w:tcPr>
          <w:p w14:paraId="1EBAEC0D" w14:textId="6540AF06" w:rsidR="00081402" w:rsidRPr="00070A50" w:rsidRDefault="00081402" w:rsidP="00081402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02237C7C" wp14:editId="6F358F51">
                      <wp:simplePos x="0" y="0"/>
                      <wp:positionH relativeFrom="column">
                        <wp:posOffset>1542113</wp:posOffset>
                      </wp:positionH>
                      <wp:positionV relativeFrom="paragraph">
                        <wp:posOffset>-92388</wp:posOffset>
                      </wp:positionV>
                      <wp:extent cx="109182" cy="300099"/>
                      <wp:effectExtent l="38100" t="19050" r="729615" b="100330"/>
                      <wp:wrapNone/>
                      <wp:docPr id="49" name="Conector Angulado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09182" cy="300099"/>
                              </a:xfrm>
                              <a:prstGeom prst="bentConnector3">
                                <a:avLst>
                                  <a:gd name="adj1" fmla="val -652930"/>
                                </a:avLst>
                              </a:prstGeom>
                              <a:ln w="28575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866663" id="Conector Angulado 49" o:spid="_x0000_s1026" type="#_x0000_t34" style="position:absolute;margin-left:121.45pt;margin-top:-7.25pt;width:8.6pt;height:23.65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" adj="-141033" strokecolor="#ed7d31 [3205]" strokeweight="2.25pt">
                      <v:stroke endarrow="block"/>
                    </v:shape>
                  </w:pict>
                </mc:Fallback>
              </mc:AlternateContent>
            </w:r>
            <w:r w:rsidRPr="00070A50">
              <w:rPr>
                <w:sz w:val="20"/>
              </w:rPr>
              <w:t xml:space="preserve">            mlista[k] = left[top_left]</w:t>
            </w:r>
            <w:r>
              <w:rPr>
                <w:sz w:val="20"/>
              </w:rPr>
              <w:t xml:space="preserve">                             “ou”</w:t>
            </w:r>
          </w:p>
        </w:tc>
        <w:tc>
          <w:tcPr>
            <w:tcW w:w="992" w:type="dxa"/>
          </w:tcPr>
          <w:p w14:paraId="03FE70F7" w14:textId="0E364623" w:rsidR="00081402" w:rsidRPr="00750736" w:rsidRDefault="00910C10" w:rsidP="00081402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2121" w:type="dxa"/>
            <w:vAlign w:val="center"/>
          </w:tcPr>
          <w:p w14:paraId="53406DB9" w14:textId="532D5ACB" w:rsidR="00081402" w:rsidRPr="00151507" w:rsidRDefault="00081402" w:rsidP="00081402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14"/>
                <w:szCs w:val="20"/>
              </w:rPr>
            </w:pPr>
            <w:r w:rsidRPr="00990A51"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081402" w:rsidRPr="00A66024" w14:paraId="17EF5C54" w14:textId="77777777" w:rsidTr="004B60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59EFF823" w14:textId="6B18409C" w:rsidR="00081402" w:rsidRPr="00A66024" w:rsidRDefault="00081402" w:rsidP="00081402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118</w:t>
            </w:r>
          </w:p>
        </w:tc>
        <w:tc>
          <w:tcPr>
            <w:tcW w:w="4649" w:type="dxa"/>
          </w:tcPr>
          <w:p w14:paraId="660F3832" w14:textId="44FCC4A3" w:rsidR="00081402" w:rsidRPr="00070A50" w:rsidRDefault="00E4278E" w:rsidP="00081402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2D7CEA19" wp14:editId="74C80FA8">
                      <wp:simplePos x="0" y="0"/>
                      <wp:positionH relativeFrom="column">
                        <wp:posOffset>2954655</wp:posOffset>
                      </wp:positionH>
                      <wp:positionV relativeFrom="paragraph">
                        <wp:posOffset>311216</wp:posOffset>
                      </wp:positionV>
                      <wp:extent cx="1432560" cy="299768"/>
                      <wp:effectExtent l="0" t="0" r="15240" b="24130"/>
                      <wp:wrapNone/>
                      <wp:docPr id="54" name="Retângulo Arredondado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2560" cy="299768"/>
                              </a:xfrm>
                              <a:prstGeom prst="round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chemeClr val="accent3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3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8076CA2" id="Retângulo Arredondado 54" o:spid="_x0000_s1026" style="position:absolute;margin-left:232.65pt;margin-top:24.5pt;width:112.8pt;height:23.6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" filled="f" strokecolor="#a5a5a5 [3206]" strokeweight="1.5pt"/>
                  </w:pict>
                </mc:Fallback>
              </mc:AlternateContent>
            </w:r>
            <w:r w:rsidR="00081402" w:rsidRPr="00070A50">
              <w:rPr>
                <w:sz w:val="20"/>
              </w:rPr>
              <w:t xml:space="preserve">            top_left = top_left + 1</w:t>
            </w:r>
          </w:p>
        </w:tc>
        <w:tc>
          <w:tcPr>
            <w:tcW w:w="992" w:type="dxa"/>
          </w:tcPr>
          <w:p w14:paraId="70EBC787" w14:textId="0E0112CA" w:rsidR="00081402" w:rsidRPr="00750736" w:rsidRDefault="00910C10" w:rsidP="00081402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121" w:type="dxa"/>
            <w:vAlign w:val="center"/>
          </w:tcPr>
          <w:p w14:paraId="20527F6E" w14:textId="5B377E43" w:rsidR="00081402" w:rsidRPr="00151507" w:rsidRDefault="00081402" w:rsidP="00081402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14"/>
                <w:szCs w:val="20"/>
              </w:rPr>
            </w:pPr>
            <w:r w:rsidRPr="00990A51"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081402" w:rsidRPr="00A66024" w14:paraId="323E0C99" w14:textId="77777777" w:rsidTr="004B60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1F9D4B04" w14:textId="29A90E21" w:rsidR="00081402" w:rsidRPr="00A66024" w:rsidRDefault="00081402" w:rsidP="00081402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119</w:t>
            </w:r>
          </w:p>
        </w:tc>
        <w:tc>
          <w:tcPr>
            <w:tcW w:w="4649" w:type="dxa"/>
          </w:tcPr>
          <w:p w14:paraId="7053A58D" w14:textId="213ADA0B" w:rsidR="00081402" w:rsidRPr="00070A50" w:rsidRDefault="00081402" w:rsidP="00081402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 w:rsidRPr="00070A50">
              <w:rPr>
                <w:sz w:val="20"/>
              </w:rPr>
              <w:t xml:space="preserve">        elif left[top_left] &lt; right[top_right]:</w:t>
            </w:r>
            <w:r>
              <w:rPr>
                <w:noProof/>
                <w:sz w:val="20"/>
              </w:rPr>
              <w:t xml:space="preserve"> </w:t>
            </w:r>
          </w:p>
        </w:tc>
        <w:tc>
          <w:tcPr>
            <w:tcW w:w="992" w:type="dxa"/>
          </w:tcPr>
          <w:p w14:paraId="54030EE7" w14:textId="27E9F80E" w:rsidR="00081402" w:rsidRPr="00750736" w:rsidRDefault="00910C10" w:rsidP="00FB4A06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9</m:t>
                    </m:r>
                  </m:sub>
                </m:sSub>
              </m:oMath>
            </m:oMathPara>
          </w:p>
        </w:tc>
        <w:tc>
          <w:tcPr>
            <w:tcW w:w="2121" w:type="dxa"/>
            <w:vAlign w:val="center"/>
          </w:tcPr>
          <w:p w14:paraId="145F975A" w14:textId="2F4C6018" w:rsidR="00081402" w:rsidRPr="00151507" w:rsidRDefault="00081402" w:rsidP="00081402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14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081402" w:rsidRPr="00A66024" w14:paraId="0180611E" w14:textId="77777777" w:rsidTr="004B60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54B6E3B7" w14:textId="7DBABD5E" w:rsidR="00081402" w:rsidRPr="00A66024" w:rsidRDefault="00081402" w:rsidP="00081402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120</w:t>
            </w:r>
          </w:p>
        </w:tc>
        <w:tc>
          <w:tcPr>
            <w:tcW w:w="4649" w:type="dxa"/>
          </w:tcPr>
          <w:p w14:paraId="074AD60D" w14:textId="28E1694B" w:rsidR="00081402" w:rsidRPr="00070A50" w:rsidRDefault="00081402" w:rsidP="00081402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1B431F48" wp14:editId="3A0D9C57">
                      <wp:simplePos x="0" y="0"/>
                      <wp:positionH relativeFrom="column">
                        <wp:posOffset>1609943</wp:posOffset>
                      </wp:positionH>
                      <wp:positionV relativeFrom="paragraph">
                        <wp:posOffset>-85564</wp:posOffset>
                      </wp:positionV>
                      <wp:extent cx="491566" cy="334370"/>
                      <wp:effectExtent l="38100" t="19050" r="270510" b="104140"/>
                      <wp:wrapNone/>
                      <wp:docPr id="50" name="Conector Angulado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91566" cy="334370"/>
                              </a:xfrm>
                              <a:prstGeom prst="bentConnector3">
                                <a:avLst>
                                  <a:gd name="adj1" fmla="val -50608"/>
                                </a:avLst>
                              </a:prstGeom>
                              <a:ln w="28575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3"/>
                              </a:lnRef>
                              <a:fillRef idx="0">
                                <a:schemeClr val="accent3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57060C" id="Conector Angulado 50" o:spid="_x0000_s1026" type="#_x0000_t34" style="position:absolute;margin-left:126.75pt;margin-top:-6.75pt;width:38.7pt;height:26.35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" adj="-10931" strokecolor="#a5a5a5 [3206]" strokeweight="2.25pt">
                      <v:stroke endarrow="block"/>
                    </v:shape>
                  </w:pict>
                </mc:Fallback>
              </mc:AlternateContent>
            </w:r>
            <w:r w:rsidRPr="00070A50">
              <w:rPr>
                <w:sz w:val="20"/>
              </w:rPr>
              <w:t xml:space="preserve">            mlista[k] = left[top_left]</w:t>
            </w:r>
            <w:r>
              <w:rPr>
                <w:sz w:val="20"/>
              </w:rPr>
              <w:t xml:space="preserve">                             “ou”</w:t>
            </w:r>
          </w:p>
        </w:tc>
        <w:tc>
          <w:tcPr>
            <w:tcW w:w="992" w:type="dxa"/>
          </w:tcPr>
          <w:p w14:paraId="5D0259C8" w14:textId="200F326A" w:rsidR="00081402" w:rsidRPr="00750736" w:rsidRDefault="00910C10" w:rsidP="00081402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2121" w:type="dxa"/>
            <w:vAlign w:val="center"/>
          </w:tcPr>
          <w:p w14:paraId="3E3B3C2D" w14:textId="020DE11B" w:rsidR="00081402" w:rsidRPr="00151507" w:rsidRDefault="00081402" w:rsidP="00081402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14"/>
                <w:szCs w:val="20"/>
              </w:rPr>
            </w:pPr>
            <w:r w:rsidRPr="00990A51"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081402" w:rsidRPr="00A66024" w14:paraId="56C294D8" w14:textId="77777777" w:rsidTr="004B60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51249B5E" w14:textId="460F232C" w:rsidR="00081402" w:rsidRPr="00A66024" w:rsidRDefault="00081402" w:rsidP="00081402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121</w:t>
            </w:r>
          </w:p>
        </w:tc>
        <w:tc>
          <w:tcPr>
            <w:tcW w:w="4649" w:type="dxa"/>
          </w:tcPr>
          <w:p w14:paraId="0469473C" w14:textId="4D00D7C2" w:rsidR="00081402" w:rsidRPr="00070A50" w:rsidRDefault="00E4278E" w:rsidP="00081402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499E8C42" wp14:editId="37337645">
                      <wp:simplePos x="0" y="0"/>
                      <wp:positionH relativeFrom="column">
                        <wp:posOffset>2954655</wp:posOffset>
                      </wp:positionH>
                      <wp:positionV relativeFrom="paragraph">
                        <wp:posOffset>322798</wp:posOffset>
                      </wp:positionV>
                      <wp:extent cx="1432844" cy="286120"/>
                      <wp:effectExtent l="0" t="0" r="15240" b="19050"/>
                      <wp:wrapNone/>
                      <wp:docPr id="55" name="Retângulo Arredondado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2844" cy="286120"/>
                              </a:xfrm>
                              <a:prstGeom prst="round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chemeClr val="accent1">
                                    <a:lumMod val="75000"/>
                                  </a:schemeClr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2E3C806" id="Retângulo Arredondado 55" o:spid="_x0000_s1026" style="position:absolute;margin-left:232.65pt;margin-top:25.4pt;width:112.8pt;height:22.5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" filled="f" strokecolor="#2e74b5 [2404]" strokeweight="1.5pt"/>
                  </w:pict>
                </mc:Fallback>
              </mc:AlternateContent>
            </w:r>
            <w:r w:rsidR="00081402" w:rsidRPr="00070A50">
              <w:rPr>
                <w:sz w:val="20"/>
              </w:rPr>
              <w:t xml:space="preserve">            top_left = top_left + 1</w:t>
            </w:r>
          </w:p>
        </w:tc>
        <w:tc>
          <w:tcPr>
            <w:tcW w:w="992" w:type="dxa"/>
          </w:tcPr>
          <w:p w14:paraId="55DE735B" w14:textId="69817F0E" w:rsidR="00081402" w:rsidRPr="00750736" w:rsidRDefault="00910C10" w:rsidP="00081402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121" w:type="dxa"/>
            <w:vAlign w:val="center"/>
          </w:tcPr>
          <w:p w14:paraId="51FC4A7E" w14:textId="58F25787" w:rsidR="00081402" w:rsidRPr="00151507" w:rsidRDefault="00081402" w:rsidP="00081402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14"/>
                <w:szCs w:val="20"/>
              </w:rPr>
            </w:pPr>
            <w:r w:rsidRPr="00990A51"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081402" w:rsidRPr="00A66024" w14:paraId="5F464D16" w14:textId="77777777" w:rsidTr="004B60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47E6A6CC" w14:textId="01AD3AFD" w:rsidR="00081402" w:rsidRPr="00A66024" w:rsidRDefault="00081402" w:rsidP="00081402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122</w:t>
            </w:r>
          </w:p>
        </w:tc>
        <w:tc>
          <w:tcPr>
            <w:tcW w:w="4649" w:type="dxa"/>
          </w:tcPr>
          <w:p w14:paraId="7699B107" w14:textId="6DC953D9" w:rsidR="00081402" w:rsidRPr="00070A50" w:rsidRDefault="00081402" w:rsidP="00081402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73006F02" wp14:editId="4C4D058A">
                      <wp:simplePos x="0" y="0"/>
                      <wp:positionH relativeFrom="column">
                        <wp:posOffset>518075</wp:posOffset>
                      </wp:positionH>
                      <wp:positionV relativeFrom="paragraph">
                        <wp:posOffset>66675</wp:posOffset>
                      </wp:positionV>
                      <wp:extent cx="1207827" cy="333840"/>
                      <wp:effectExtent l="0" t="19050" r="659130" b="104775"/>
                      <wp:wrapNone/>
                      <wp:docPr id="51" name="Conector Angulado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07827" cy="333840"/>
                              </a:xfrm>
                              <a:prstGeom prst="bentConnector3">
                                <a:avLst>
                                  <a:gd name="adj1" fmla="val 151471"/>
                                </a:avLst>
                              </a:prstGeom>
                              <a:ln w="28575">
                                <a:solidFill>
                                  <a:schemeClr val="accent1">
                                    <a:lumMod val="7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207B30" id="Conector Angulado 51" o:spid="_x0000_s1026" type="#_x0000_t34" style="position:absolute;margin-left:40.8pt;margin-top:5.25pt;width:95.1pt;height:26.3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" adj="32718" strokecolor="#2e74b5 [2404]" strokeweight="2.25pt">
                      <v:stroke endarrow="block"/>
                    </v:shape>
                  </w:pict>
                </mc:Fallback>
              </mc:AlternateContent>
            </w:r>
            <w:r w:rsidRPr="00070A50">
              <w:rPr>
                <w:sz w:val="20"/>
              </w:rPr>
              <w:t xml:space="preserve">        else:</w:t>
            </w:r>
            <w:r>
              <w:rPr>
                <w:noProof/>
                <w:sz w:val="20"/>
              </w:rPr>
              <w:t xml:space="preserve"> </w:t>
            </w:r>
          </w:p>
        </w:tc>
        <w:tc>
          <w:tcPr>
            <w:tcW w:w="992" w:type="dxa"/>
          </w:tcPr>
          <w:p w14:paraId="01296058" w14:textId="1B43BA61" w:rsidR="00081402" w:rsidRPr="00750736" w:rsidRDefault="00910C10" w:rsidP="00FB4A06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2121" w:type="dxa"/>
            <w:vAlign w:val="center"/>
          </w:tcPr>
          <w:p w14:paraId="2B61BAC1" w14:textId="53BE8D10" w:rsidR="00081402" w:rsidRPr="00151507" w:rsidRDefault="00081402" w:rsidP="00081402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14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081402" w:rsidRPr="00A66024" w14:paraId="626CB913" w14:textId="77777777" w:rsidTr="004B60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5EED471D" w14:textId="3D8AD021" w:rsidR="00081402" w:rsidRPr="00A66024" w:rsidRDefault="00081402" w:rsidP="00081402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123</w:t>
            </w:r>
          </w:p>
        </w:tc>
        <w:tc>
          <w:tcPr>
            <w:tcW w:w="4649" w:type="dxa"/>
          </w:tcPr>
          <w:p w14:paraId="4FCE1307" w14:textId="7CCAF380" w:rsidR="00081402" w:rsidRPr="00070A50" w:rsidRDefault="00081402" w:rsidP="00081402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 w:rsidRPr="00070A50">
              <w:rPr>
                <w:sz w:val="20"/>
              </w:rPr>
              <w:t xml:space="preserve">            mlista[k] = right[top_right]</w:t>
            </w:r>
            <w:r>
              <w:rPr>
                <w:sz w:val="20"/>
              </w:rPr>
              <w:t xml:space="preserve">                        “ou”</w:t>
            </w:r>
          </w:p>
        </w:tc>
        <w:tc>
          <w:tcPr>
            <w:tcW w:w="992" w:type="dxa"/>
          </w:tcPr>
          <w:p w14:paraId="2FBCD82C" w14:textId="5F59E960" w:rsidR="00081402" w:rsidRPr="00750736" w:rsidRDefault="00910C10" w:rsidP="00081402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2121" w:type="dxa"/>
            <w:vAlign w:val="center"/>
          </w:tcPr>
          <w:p w14:paraId="7ABDE7A6" w14:textId="175AF7F8" w:rsidR="00081402" w:rsidRPr="00151507" w:rsidRDefault="00081402" w:rsidP="00081402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14"/>
                <w:szCs w:val="20"/>
              </w:rPr>
            </w:pPr>
            <w:r w:rsidRPr="00990A51"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081402" w:rsidRPr="00A66024" w14:paraId="586CFDD1" w14:textId="77777777" w:rsidTr="004B60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084EB4B7" w14:textId="7B3BF39B" w:rsidR="00081402" w:rsidRPr="00A66024" w:rsidRDefault="00081402" w:rsidP="00081402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124</w:t>
            </w:r>
          </w:p>
        </w:tc>
        <w:tc>
          <w:tcPr>
            <w:tcW w:w="4649" w:type="dxa"/>
          </w:tcPr>
          <w:p w14:paraId="4E777498" w14:textId="3E145553" w:rsidR="00081402" w:rsidRPr="00070A50" w:rsidRDefault="00081402" w:rsidP="00081402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 w:rsidRPr="00070A50">
              <w:rPr>
                <w:sz w:val="20"/>
              </w:rPr>
              <w:t xml:space="preserve">            top_right = top_right + 1</w:t>
            </w:r>
          </w:p>
        </w:tc>
        <w:tc>
          <w:tcPr>
            <w:tcW w:w="992" w:type="dxa"/>
          </w:tcPr>
          <w:p w14:paraId="57C0DA30" w14:textId="17E7B4BF" w:rsidR="00081402" w:rsidRPr="00750736" w:rsidRDefault="00910C10" w:rsidP="00081402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121" w:type="dxa"/>
            <w:vAlign w:val="center"/>
          </w:tcPr>
          <w:p w14:paraId="1C7F3DA7" w14:textId="2F0DBA16" w:rsidR="00081402" w:rsidRPr="00151507" w:rsidRDefault="00081402" w:rsidP="00081402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14"/>
                <w:szCs w:val="20"/>
              </w:rPr>
            </w:pPr>
            <w:r w:rsidRPr="00990A51"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F53A5F" w:rsidRPr="00886F37" w14:paraId="30554573" w14:textId="77777777" w:rsidTr="007475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4A09488C" w14:textId="77777777" w:rsidR="00F53A5F" w:rsidRPr="00886F37" w:rsidRDefault="00F53A5F" w:rsidP="00F53A5F">
            <w:pPr>
              <w:pStyle w:val="NormalWeb"/>
              <w:spacing w:before="0" w:beforeAutospacing="0" w:after="0" w:afterAutospacing="0"/>
              <w:ind w:left="-114" w:right="-144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886F37">
              <w:rPr>
                <w:rFonts w:ascii="Times" w:hAnsi="Times" w:cs="Times"/>
                <w:sz w:val="18"/>
                <w:szCs w:val="20"/>
              </w:rPr>
              <w:t>TOTAL</w:t>
            </w:r>
          </w:p>
        </w:tc>
        <w:tc>
          <w:tcPr>
            <w:tcW w:w="7762" w:type="dxa"/>
            <w:gridSpan w:val="3"/>
          </w:tcPr>
          <w:p w14:paraId="61310337" w14:textId="0784814F" w:rsidR="00F53A5F" w:rsidRPr="00886F37" w:rsidRDefault="00F53A5F" w:rsidP="00E049FA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b/>
                <w:color w:val="00000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T</m:t>
                </m:r>
                <m:d>
                  <m:d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n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=1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4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f-i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5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+1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6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+1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7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+1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8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+1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9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+1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10</m:t>
                    </m:r>
                  </m:sub>
                </m:sSub>
              </m:oMath>
            </m:oMathPara>
          </w:p>
        </w:tc>
      </w:tr>
    </w:tbl>
    <w:p w14:paraId="1A7A835A" w14:textId="0D7EF4CD" w:rsidR="00964D26" w:rsidRDefault="00964D26" w:rsidP="00964D26">
      <w:pPr>
        <w:pStyle w:val="NormalWeb"/>
        <w:jc w:val="both"/>
        <w:rPr>
          <w:rFonts w:ascii="Times" w:hAnsi="Times" w:cs="Times"/>
          <w:color w:val="000000"/>
        </w:rPr>
      </w:pPr>
      <w:r w:rsidRPr="00A0349C">
        <w:rPr>
          <w:rFonts w:ascii="Times" w:hAnsi="Times" w:cs="Times"/>
          <w:color w:val="000000"/>
        </w:rPr>
        <w:t xml:space="preserve">Por conseguinte, o número de iterações </w:t>
      </w:r>
      <w:r>
        <w:rPr>
          <w:rFonts w:ascii="Times" w:hAnsi="Times" w:cs="Times"/>
          <w:color w:val="000000"/>
        </w:rPr>
        <w:t xml:space="preserve">desta função, somados os produtos dos custos com as repetições, representado pelo total da expressão da </w:t>
      </w:r>
      <w:r w:rsidR="00E27F8E">
        <w:rPr>
          <w:rFonts w:ascii="Times" w:hAnsi="Times" w:cs="Times"/>
          <w:color w:val="000000"/>
        </w:rPr>
        <w:fldChar w:fldCharType="begin"/>
      </w:r>
      <w:r w:rsidR="00E27F8E">
        <w:rPr>
          <w:rFonts w:ascii="Times" w:hAnsi="Times" w:cs="Times"/>
          <w:color w:val="000000"/>
        </w:rPr>
        <w:instrText xml:space="preserve"> REF _Ref73613076 \h </w:instrText>
      </w:r>
      <w:r w:rsidR="00E27F8E">
        <w:rPr>
          <w:rFonts w:ascii="Times" w:hAnsi="Times" w:cs="Times"/>
          <w:color w:val="000000"/>
        </w:rPr>
      </w:r>
      <w:r w:rsidR="00E27F8E">
        <w:rPr>
          <w:rFonts w:ascii="Times" w:hAnsi="Times" w:cs="Times"/>
          <w:color w:val="000000"/>
        </w:rPr>
        <w:fldChar w:fldCharType="separate"/>
      </w:r>
      <w:r w:rsidR="00E27F8E" w:rsidRPr="001476BA">
        <w:rPr>
          <w:rFonts w:ascii="Times" w:hAnsi="Times" w:cs="Times"/>
        </w:rPr>
        <w:t xml:space="preserve">Tabela </w:t>
      </w:r>
      <w:r w:rsidR="00E27F8E">
        <w:rPr>
          <w:rFonts w:ascii="Times" w:hAnsi="Times" w:cs="Times"/>
          <w:noProof/>
        </w:rPr>
        <w:t>4</w:t>
      </w:r>
      <w:r w:rsidR="00E27F8E">
        <w:rPr>
          <w:rFonts w:ascii="Times" w:hAnsi="Times" w:cs="Times"/>
          <w:color w:val="000000"/>
        </w:rPr>
        <w:fldChar w:fldCharType="end"/>
      </w:r>
      <w:r w:rsidR="00E27F8E">
        <w:rPr>
          <w:rFonts w:ascii="Times" w:hAnsi="Times" w:cs="Times"/>
          <w:color w:val="000000"/>
        </w:rPr>
        <w:t xml:space="preserve"> </w:t>
      </w:r>
      <w:r>
        <w:rPr>
          <w:rFonts w:ascii="Times" w:hAnsi="Times" w:cs="Times"/>
          <w:color w:val="000000"/>
        </w:rPr>
        <w:t xml:space="preserve">pode ser resolvido, padronizando os custo </w:t>
      </w:r>
      <m:oMath>
        <m:sSub>
          <m:sSubPr>
            <m:ctrlPr>
              <w:rPr>
                <w:rFonts w:ascii="Cambria Math" w:hAnsi="Cambria Math" w:cs="Times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"/>
                <w:color w:val="000000"/>
                <w:sz w:val="20"/>
                <w:szCs w:val="20"/>
              </w:rPr>
              <m:t>c</m:t>
            </m:r>
          </m:e>
          <m:sub>
            <m:r>
              <w:rPr>
                <w:rFonts w:ascii="Cambria Math" w:hAnsi="Cambria Math" w:cs="Times"/>
                <w:color w:val="000000"/>
                <w:sz w:val="20"/>
                <w:szCs w:val="20"/>
              </w:rPr>
              <m:t>1⋯</m:t>
            </m:r>
            <m:r>
              <w:rPr>
                <w:rFonts w:ascii="Cambria Math" w:hAnsi="Cambria Math" w:cs="Times"/>
                <w:color w:val="000000"/>
                <w:sz w:val="20"/>
                <w:szCs w:val="20"/>
              </w:rPr>
              <m:t>10</m:t>
            </m:r>
          </m:sub>
        </m:sSub>
        <m:r>
          <w:rPr>
            <w:rFonts w:ascii="Cambria Math" w:hAnsi="Cambria Math" w:cs="Times"/>
            <w:color w:val="000000"/>
            <w:sz w:val="20"/>
            <w:szCs w:val="20"/>
          </w:rPr>
          <m:t>=1</m:t>
        </m:r>
      </m:oMath>
      <w:r>
        <w:rPr>
          <w:rFonts w:ascii="Times" w:hAnsi="Times" w:cs="Times"/>
          <w:color w:val="000000"/>
        </w:rPr>
        <w:t xml:space="preserve"> , desta foram:</w:t>
      </w:r>
    </w:p>
    <w:p w14:paraId="51D9B5CC" w14:textId="086C0BE0" w:rsidR="00E049FA" w:rsidRPr="00E049FA" w:rsidRDefault="00E049FA" w:rsidP="003C6831">
      <w:pPr>
        <w:pStyle w:val="NormalWeb"/>
        <w:jc w:val="both"/>
        <w:rPr>
          <w:rFonts w:ascii="Times" w:hAnsi="Times" w:cs="Times"/>
          <w:b/>
          <w:color w:val="000000"/>
          <w:sz w:val="18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=1</m:t>
          </m:r>
          <m:sSub>
            <m:sSub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</m:t>
          </m:r>
          <m:sSub>
            <m:sSub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</m:t>
          </m:r>
          <m:sSub>
            <m:sSub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</m:t>
          </m:r>
          <m:sSub>
            <m:sSub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4</m:t>
              </m:r>
            </m:sub>
          </m:sSub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f-i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</m:t>
          </m:r>
          <m:sSub>
            <m:sSub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+1</m:t>
          </m:r>
          <m:sSub>
            <m:sSub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6</m:t>
              </m:r>
            </m:sub>
          </m:sSub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+1</m:t>
          </m:r>
          <m:sSub>
            <m:sSub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7</m:t>
              </m:r>
            </m:sub>
          </m:sSub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+1</m:t>
          </m:r>
          <m:sSub>
            <m:sSub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8</m:t>
              </m:r>
            </m:sub>
          </m:sSub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+1</m:t>
          </m:r>
          <m:sSub>
            <m:sSub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9</m:t>
              </m:r>
            </m:sub>
          </m:sSub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+1</m:t>
          </m:r>
          <m:sSub>
            <m:sSub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10</m:t>
              </m:r>
            </m:sub>
          </m:sSub>
        </m:oMath>
      </m:oMathPara>
    </w:p>
    <w:p w14:paraId="57ECBA46" w14:textId="61CA3D3E" w:rsidR="00964D26" w:rsidRPr="00E049FA" w:rsidRDefault="00E049FA" w:rsidP="00964D26">
      <w:pPr>
        <w:pStyle w:val="NormalWeb"/>
        <w:spacing w:beforeLines="60" w:before="144" w:beforeAutospacing="0" w:afterLines="60" w:after="144" w:afterAutospacing="0"/>
        <w:jc w:val="both"/>
        <w:rPr>
          <w:rFonts w:ascii="Times" w:hAnsi="Times" w:cs="Times"/>
          <w:b/>
          <w:color w:val="000000"/>
          <w:sz w:val="20"/>
          <w:szCs w:val="20"/>
        </w:rPr>
      </w:pPr>
      <w:r>
        <w:rPr>
          <w:rFonts w:ascii="Times" w:hAnsi="Times" w:cs="Times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69C5887" wp14:editId="41DA5C1E">
                <wp:simplePos x="0" y="0"/>
                <wp:positionH relativeFrom="column">
                  <wp:posOffset>2365925</wp:posOffset>
                </wp:positionH>
                <wp:positionV relativeFrom="paragraph">
                  <wp:posOffset>336721</wp:posOffset>
                </wp:positionV>
                <wp:extent cx="641444" cy="184244"/>
                <wp:effectExtent l="0" t="0" r="25400" b="25400"/>
                <wp:wrapNone/>
                <wp:docPr id="56" name="Retâ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444" cy="184244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8F8E70" id="Retângulo 56" o:spid="_x0000_s1026" style="position:absolute;margin-left:186.3pt;margin-top:26.5pt;width:50.5pt;height:14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" filled="f" strokecolor="#4472c4 [3208]" strokeweight="1.5pt">
                <v:stroke joinstyle="round"/>
              </v:rect>
            </w:pict>
          </mc:Fallback>
        </mc:AlternateContent>
      </w:r>
      <w:r w:rsidR="00964D26" w:rsidRPr="006B7C04">
        <w:rPr>
          <w:rFonts w:ascii="Times" w:hAnsi="Times" w:cs="Times"/>
          <w:color w:val="000000"/>
          <w:szCs w:val="20"/>
        </w:rPr>
        <w:t>Para</w:t>
      </w:r>
      <w:r w:rsidR="00964D26">
        <w:rPr>
          <w:rFonts w:ascii="Times" w:hAnsi="Times" w:cs="Times"/>
          <w:b/>
          <w:color w:val="000000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1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3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4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5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20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20"/>
                <w:szCs w:val="20"/>
              </w:rPr>
              <m:t>6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20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20"/>
                <w:szCs w:val="20"/>
              </w:rPr>
              <m:t>7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20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20"/>
                <w:szCs w:val="20"/>
              </w:rPr>
              <m:t>8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20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20"/>
                <w:szCs w:val="20"/>
              </w:rPr>
              <m:t>9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20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20"/>
                <w:szCs w:val="20"/>
              </w:rPr>
              <m:t>10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=1</m:t>
        </m:r>
      </m:oMath>
    </w:p>
    <w:p w14:paraId="68CE8F76" w14:textId="1BA54FF9" w:rsidR="00F21E7F" w:rsidRPr="00E049FA" w:rsidRDefault="00E049FA" w:rsidP="007430FF">
      <w:pPr>
        <w:pStyle w:val="NormalWeb"/>
        <w:jc w:val="both"/>
        <w:rPr>
          <w:rFonts w:ascii="Times" w:hAnsi="Times" w:cs="Times"/>
          <w:b/>
          <w:color w:val="000000"/>
          <w:sz w:val="18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=1+1+1+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f-i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+1+1+1+1+1+1</m:t>
          </m:r>
        </m:oMath>
      </m:oMathPara>
    </w:p>
    <w:p w14:paraId="727F724C" w14:textId="2DF427F7" w:rsidR="00E049FA" w:rsidRPr="00215D6F" w:rsidRDefault="00E049FA" w:rsidP="007430FF">
      <w:pPr>
        <w:pStyle w:val="NormalWeb"/>
        <w:jc w:val="both"/>
      </w:pPr>
      <w:r>
        <w:rPr>
          <w:rFonts w:ascii="Times" w:hAnsi="Times" w:cs="Times"/>
        </w:rPr>
        <w:t xml:space="preserve">Como </w:t>
      </w:r>
      <w:r>
        <w:rPr>
          <w:rFonts w:ascii="Times" w:hAnsi="Times" w:cs="Times"/>
          <w:color w:val="000000"/>
        </w:rPr>
        <w:t xml:space="preserve">citado anteriormente, </w:t>
      </w:r>
      <w:r w:rsidRPr="006B34AF">
        <w:t>Cormen e</w:t>
      </w:r>
      <w:r>
        <w:t xml:space="preserve"> outros autores [</w:t>
      </w:r>
      <w:r w:rsidRPr="006B34AF">
        <w:t>2012</w:t>
      </w:r>
      <w:r>
        <w:t>, p. 36</w:t>
      </w:r>
      <w:r w:rsidRPr="006B34AF">
        <w:rPr>
          <w:rFonts w:ascii="Times" w:hAnsi="Times" w:cs="Times"/>
          <w:color w:val="000000"/>
        </w:rPr>
        <w:t>]</w:t>
      </w:r>
      <w:r>
        <w:rPr>
          <w:rFonts w:ascii="Times" w:hAnsi="Times" w:cs="Times"/>
          <w:color w:val="000000"/>
        </w:rPr>
        <w:t xml:space="preserve">, afirma que o número total de elementos é </w:t>
      </w:r>
      <m:oMath>
        <m:r>
          <w:rPr>
            <w:rFonts w:ascii="Cambria Math" w:hAnsi="Cambria Math" w:cs="Times"/>
            <w:color w:val="000000"/>
            <w:sz w:val="22"/>
          </w:rPr>
          <m:t>n=f-i+1</m:t>
        </m:r>
      </m:oMath>
      <w:r w:rsidRPr="00215D6F">
        <w:t xml:space="preserve">, podendo ser </w:t>
      </w:r>
      <w:r w:rsidRPr="00A14793">
        <w:rPr>
          <w:rFonts w:ascii="Times" w:hAnsi="Times" w:cs="Times"/>
          <w:color w:val="000000"/>
        </w:rPr>
        <w:t>substituído</w:t>
      </w:r>
      <w:r w:rsidRPr="00215D6F">
        <w:t xml:space="preserve"> na expressão anterior, ficando</w:t>
      </w:r>
      <w:r w:rsidR="00215D6F" w:rsidRPr="00215D6F">
        <w:t xml:space="preserve"> </w:t>
      </w:r>
      <w:r w:rsidR="00215D6F">
        <w:t>para a função “merge”, a expressão</w:t>
      </w:r>
      <w:r w:rsidR="00BD26BE">
        <w:t xml:space="preserve"> de complexidade</w:t>
      </w:r>
      <w:r w:rsidR="00215D6F">
        <w:t xml:space="preserve"> de tempo de </w:t>
      </w:r>
      <w:r w:rsidR="001B070E">
        <w:rPr>
          <w:rFonts w:ascii="Times" w:hAnsi="Times" w:cs="Times"/>
          <w:color w:val="000000"/>
        </w:rPr>
        <w:t>O</w:t>
      </w:r>
      <w:r w:rsidR="00215D6F" w:rsidRPr="00A0349C">
        <w:rPr>
          <w:rFonts w:ascii="Times" w:hAnsi="Times" w:cs="Times"/>
          <w:color w:val="000000"/>
        </w:rPr>
        <w:t>(n)</w:t>
      </w:r>
      <w:r w:rsidR="00215D6F">
        <w:rPr>
          <w:rFonts w:ascii="Times" w:hAnsi="Times" w:cs="Times"/>
          <w:color w:val="000000"/>
        </w:rPr>
        <w:t>, como segue</w:t>
      </w:r>
      <w:r w:rsidRPr="00215D6F">
        <w:t>:</w:t>
      </w:r>
    </w:p>
    <w:p w14:paraId="41B092EC" w14:textId="4F39C98C" w:rsidR="00E049FA" w:rsidRPr="00E049FA" w:rsidRDefault="00E049FA" w:rsidP="003C6831">
      <w:pPr>
        <w:pStyle w:val="NormalWeb"/>
        <w:jc w:val="both"/>
        <w:rPr>
          <w:rFonts w:ascii="Times" w:hAnsi="Times" w:cs="Times"/>
          <w:b/>
          <w:color w:val="000000"/>
          <w:sz w:val="18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=1+1+1+n+1+1+1+1+1</m:t>
          </m:r>
        </m:oMath>
      </m:oMathPara>
    </w:p>
    <w:p w14:paraId="7EC2B42C" w14:textId="7BAACA7F" w:rsidR="00E049FA" w:rsidRPr="00E049FA" w:rsidRDefault="00E049FA" w:rsidP="003C6831">
      <w:pPr>
        <w:pStyle w:val="NormalWeb"/>
        <w:jc w:val="both"/>
        <w:rPr>
          <w:rFonts w:ascii="Times" w:hAnsi="Times" w:cs="Times"/>
          <w:b/>
          <w:color w:val="000000"/>
          <w:sz w:val="18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=n+8</m:t>
          </m:r>
        </m:oMath>
      </m:oMathPara>
    </w:p>
    <w:p w14:paraId="2FC0C9AE" w14:textId="46141E8B" w:rsidR="00E049FA" w:rsidRPr="00E049FA" w:rsidRDefault="00E049FA" w:rsidP="003C6831">
      <w:pPr>
        <w:pStyle w:val="NormalWeb"/>
        <w:jc w:val="both"/>
        <w:rPr>
          <w:rFonts w:ascii="Times" w:hAnsi="Times" w:cs="Times"/>
          <w:b/>
          <w:color w:val="000000"/>
          <w:sz w:val="18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w:lastRenderedPageBreak/>
            <m:t>T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=n+8=</m:t>
          </m:r>
          <m:r>
            <m:rPr>
              <m:sty m:val="p"/>
            </m:rPr>
            <w:rPr>
              <w:rFonts w:ascii="Cambria Math" w:hAnsi="Cambria Math" w:cs="Times"/>
              <w:color w:val="000000"/>
            </w:rPr>
            <m:t>Ο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n</m:t>
              </m:r>
            </m:e>
          </m:d>
        </m:oMath>
      </m:oMathPara>
    </w:p>
    <w:p w14:paraId="03582761" w14:textId="00E4F7D7" w:rsidR="00A14793" w:rsidRDefault="005D3BCE" w:rsidP="00A14793">
      <w:pPr>
        <w:pStyle w:val="NormalWeb"/>
        <w:jc w:val="both"/>
        <w:rPr>
          <w:rFonts w:ascii="Times" w:hAnsi="Times" w:cs="Times"/>
        </w:rPr>
      </w:pPr>
      <w:r>
        <w:rPr>
          <w:rFonts w:ascii="Times" w:hAnsi="Times" w:cs="Times"/>
        </w:rPr>
        <w:t>Analisada a expressão para a complexidade a função “</w:t>
      </w:r>
      <w:r w:rsidRPr="005D3BCE">
        <w:rPr>
          <w:rFonts w:ascii="Times" w:hAnsi="Times" w:cs="Times"/>
          <w:i/>
        </w:rPr>
        <w:t>merge</w:t>
      </w:r>
      <w:r>
        <w:rPr>
          <w:rFonts w:ascii="Times" w:hAnsi="Times" w:cs="Times"/>
        </w:rPr>
        <w:t>”, passa-se para a</w:t>
      </w:r>
      <w:r w:rsidR="006F6B20">
        <w:rPr>
          <w:rFonts w:ascii="Times" w:hAnsi="Times" w:cs="Times"/>
        </w:rPr>
        <w:t xml:space="preserve"> análise da complexidade de tempo </w:t>
      </w:r>
      <w:r>
        <w:rPr>
          <w:rFonts w:ascii="Times" w:hAnsi="Times" w:cs="Times"/>
        </w:rPr>
        <w:t>da</w:t>
      </w:r>
      <w:r w:rsidR="006F6B20">
        <w:rPr>
          <w:rFonts w:ascii="Times" w:hAnsi="Times" w:cs="Times"/>
        </w:rPr>
        <w:t xml:space="preserve"> função</w:t>
      </w:r>
      <w:r>
        <w:rPr>
          <w:rFonts w:ascii="Times" w:hAnsi="Times" w:cs="Times"/>
        </w:rPr>
        <w:t xml:space="preserve"> </w:t>
      </w:r>
      <w:r w:rsidRPr="005D3BCE">
        <w:rPr>
          <w:rFonts w:ascii="Times" w:hAnsi="Times" w:cs="Times"/>
        </w:rPr>
        <w:t>“</w:t>
      </w:r>
      <w:r w:rsidRPr="005D3BCE">
        <w:rPr>
          <w:rFonts w:ascii="Times" w:hAnsi="Times" w:cs="Times"/>
          <w:i/>
        </w:rPr>
        <w:t>mergesort</w:t>
      </w:r>
      <w:r w:rsidRPr="005D3BCE">
        <w:rPr>
          <w:rFonts w:ascii="Times" w:hAnsi="Times" w:cs="Times"/>
        </w:rPr>
        <w:t>”</w:t>
      </w:r>
      <w:r w:rsidR="006F6B20">
        <w:rPr>
          <w:rFonts w:ascii="Times" w:hAnsi="Times" w:cs="Times"/>
        </w:rPr>
        <w:t xml:space="preserve"> que é a chamada principal e contém a recursividade. </w:t>
      </w:r>
      <w:r w:rsidR="00A22B5B">
        <w:rPr>
          <w:rFonts w:ascii="Times" w:hAnsi="Times" w:cs="Times"/>
        </w:rPr>
        <w:t xml:space="preserve">A </w:t>
      </w:r>
      <w:r w:rsidR="00A22B5B">
        <w:rPr>
          <w:rFonts w:ascii="Times" w:hAnsi="Times" w:cs="Times"/>
        </w:rPr>
        <w:fldChar w:fldCharType="begin"/>
      </w:r>
      <w:r w:rsidR="00A22B5B">
        <w:rPr>
          <w:rFonts w:ascii="Times" w:hAnsi="Times" w:cs="Times"/>
        </w:rPr>
        <w:instrText xml:space="preserve"> REF _Ref73613079 \h </w:instrText>
      </w:r>
      <w:r w:rsidR="00A22B5B">
        <w:rPr>
          <w:rFonts w:ascii="Times" w:hAnsi="Times" w:cs="Times"/>
        </w:rPr>
      </w:r>
      <w:r w:rsidR="00A22B5B">
        <w:rPr>
          <w:rFonts w:ascii="Times" w:hAnsi="Times" w:cs="Times"/>
        </w:rPr>
        <w:fldChar w:fldCharType="separate"/>
      </w:r>
      <w:r w:rsidR="00A22B5B" w:rsidRPr="001476BA">
        <w:rPr>
          <w:rFonts w:ascii="Times" w:hAnsi="Times" w:cs="Times"/>
        </w:rPr>
        <w:t xml:space="preserve">Tabela </w:t>
      </w:r>
      <w:r w:rsidR="00A22B5B">
        <w:rPr>
          <w:rFonts w:ascii="Times" w:hAnsi="Times" w:cs="Times"/>
          <w:noProof/>
        </w:rPr>
        <w:t>5</w:t>
      </w:r>
      <w:r w:rsidR="00A22B5B">
        <w:rPr>
          <w:rFonts w:ascii="Times" w:hAnsi="Times" w:cs="Times"/>
        </w:rPr>
        <w:fldChar w:fldCharType="end"/>
      </w:r>
      <w:r w:rsidR="00A22B5B">
        <w:rPr>
          <w:rFonts w:ascii="Times" w:hAnsi="Times" w:cs="Times"/>
        </w:rPr>
        <w:t xml:space="preserve"> contém a análise dos custos e repetições por linha da função, em comento, Iniciando pela linha 98, temos apenas a chamada da função e não será incluído um custo nem repetição, para simplificar, </w:t>
      </w:r>
      <w:r w:rsidR="00A57F22">
        <w:rPr>
          <w:rFonts w:ascii="Times" w:hAnsi="Times" w:cs="Times"/>
        </w:rPr>
        <w:t>por isso recebeu zero. Na linha 99, testa se foi passado o índice da lista e recebeu “1” repetição, sendo considerada a próxima linha, a 100, como “1”, por fazer o c</w:t>
      </w:r>
      <w:r w:rsidR="00763B01">
        <w:rPr>
          <w:rFonts w:ascii="Times" w:hAnsi="Times" w:cs="Times"/>
        </w:rPr>
        <w:t>álculo do tamanho d</w:t>
      </w:r>
      <w:r w:rsidR="00A57F22">
        <w:rPr>
          <w:rFonts w:ascii="Times" w:hAnsi="Times" w:cs="Times"/>
        </w:rPr>
        <w:t>a lista</w:t>
      </w:r>
      <w:r w:rsidR="00763B01">
        <w:rPr>
          <w:rFonts w:ascii="Times" w:hAnsi="Times" w:cs="Times"/>
        </w:rPr>
        <w:t xml:space="preserve"> em “</w:t>
      </w:r>
      <w:r w:rsidR="00763B01" w:rsidRPr="00763B01">
        <w:rPr>
          <w:rFonts w:ascii="Times" w:hAnsi="Times" w:cs="Times"/>
        </w:rPr>
        <w:t>listams</w:t>
      </w:r>
      <w:r w:rsidR="00763B01">
        <w:rPr>
          <w:rFonts w:ascii="Times" w:hAnsi="Times" w:cs="Times"/>
        </w:rPr>
        <w:t>”</w:t>
      </w:r>
      <w:r w:rsidR="007C6970">
        <w:rPr>
          <w:rFonts w:ascii="Times" w:hAnsi="Times" w:cs="Times"/>
        </w:rPr>
        <w:t>.</w:t>
      </w:r>
      <w:r w:rsidR="00A57F22">
        <w:rPr>
          <w:rFonts w:ascii="Times" w:hAnsi="Times" w:cs="Times"/>
        </w:rPr>
        <w:t xml:space="preserve"> </w:t>
      </w:r>
      <w:r w:rsidR="00763B01">
        <w:rPr>
          <w:rFonts w:ascii="Times" w:hAnsi="Times" w:cs="Times"/>
        </w:rPr>
        <w:t>Na linha 101, tem-se o teste da parada recursiva quando a subtração dos índices de início e fim forem igual a “1”</w:t>
      </w:r>
      <w:r w:rsidR="007C6970">
        <w:rPr>
          <w:rFonts w:ascii="Times" w:hAnsi="Times" w:cs="Times"/>
        </w:rPr>
        <w:t xml:space="preserve">. Na linha 102, com os índices de </w:t>
      </w:r>
      <w:r w:rsidR="001362C1">
        <w:rPr>
          <w:rFonts w:ascii="Times" w:hAnsi="Times" w:cs="Times"/>
        </w:rPr>
        <w:t>início</w:t>
      </w:r>
      <w:r w:rsidR="007C6970">
        <w:rPr>
          <w:rFonts w:ascii="Times" w:hAnsi="Times" w:cs="Times"/>
        </w:rPr>
        <w:t xml:space="preserve"> e fim da lista em “</w:t>
      </w:r>
      <w:r w:rsidR="007C6970" w:rsidRPr="00763B01">
        <w:rPr>
          <w:rFonts w:ascii="Times" w:hAnsi="Times" w:cs="Times"/>
        </w:rPr>
        <w:t>listams</w:t>
      </w:r>
      <w:r w:rsidR="007C6970">
        <w:rPr>
          <w:rFonts w:ascii="Times" w:hAnsi="Times" w:cs="Times"/>
        </w:rPr>
        <w:t>”</w:t>
      </w:r>
      <w:r w:rsidR="001362C1">
        <w:rPr>
          <w:rFonts w:ascii="Times" w:hAnsi="Times" w:cs="Times"/>
        </w:rPr>
        <w:t>, encontra-se o índice do centro da lista, com repetição “1”. Para a linha 103, encontra-se a primeira chamada recursiva,</w:t>
      </w:r>
      <w:r w:rsidR="00310665">
        <w:rPr>
          <w:rFonts w:ascii="Times" w:hAnsi="Times" w:cs="Times"/>
        </w:rPr>
        <w:t xml:space="preserve"> </w:t>
      </w:r>
      <w:r w:rsidR="001362C1" w:rsidRPr="006B34AF">
        <w:t>Cormen e</w:t>
      </w:r>
      <w:r w:rsidR="001362C1">
        <w:t xml:space="preserve"> outros autores [</w:t>
      </w:r>
      <w:r w:rsidR="001362C1" w:rsidRPr="006B34AF">
        <w:t>2012</w:t>
      </w:r>
      <w:r w:rsidR="001362C1">
        <w:t>, p. 38</w:t>
      </w:r>
      <w:r w:rsidR="001362C1" w:rsidRPr="006B34AF">
        <w:rPr>
          <w:rFonts w:ascii="Times" w:hAnsi="Times" w:cs="Times"/>
          <w:color w:val="000000"/>
        </w:rPr>
        <w:t>]</w:t>
      </w:r>
      <w:r w:rsidR="001362C1">
        <w:rPr>
          <w:rFonts w:ascii="Times" w:hAnsi="Times" w:cs="Times"/>
        </w:rPr>
        <w:t xml:space="preserve"> explica</w:t>
      </w:r>
      <w:r w:rsidR="00310665">
        <w:rPr>
          <w:rFonts w:ascii="Times" w:hAnsi="Times" w:cs="Times"/>
        </w:rPr>
        <w:t>m</w:t>
      </w:r>
      <w:r w:rsidR="001362C1">
        <w:rPr>
          <w:rFonts w:ascii="Times" w:hAnsi="Times" w:cs="Times"/>
        </w:rPr>
        <w:t xml:space="preserve"> que ao considerar </w:t>
      </w:r>
    </w:p>
    <w:p w14:paraId="682432B2" w14:textId="63F87C09" w:rsidR="00E049FA" w:rsidRPr="00A14793" w:rsidRDefault="001362C1" w:rsidP="00A14793">
      <w:pPr>
        <w:pStyle w:val="NormalWeb"/>
        <w:ind w:left="2268"/>
        <w:jc w:val="both"/>
        <w:rPr>
          <w:rFonts w:ascii="Times" w:hAnsi="Times" w:cs="Times"/>
          <w:color w:val="000000"/>
          <w:sz w:val="20"/>
        </w:rPr>
      </w:pPr>
      <w:r w:rsidRPr="00A14793">
        <w:rPr>
          <w:rFonts w:ascii="Times" w:hAnsi="Times" w:cs="Times"/>
          <w:sz w:val="20"/>
        </w:rPr>
        <w:t xml:space="preserve">(...) T(n) o tempo de execução para um problema de tamanho n. [...] a solução direta demorará um tempo constante, que representamos por Θ(1). Vamos supor que a subdivisão que adotamos para o problema produza subproblemas, cada um deles com 1/b do tamanho do problema original. </w:t>
      </w:r>
      <w:r w:rsidR="00A14793" w:rsidRPr="00A14793">
        <w:rPr>
          <w:rFonts w:ascii="Times" w:hAnsi="Times" w:cs="Times"/>
          <w:sz w:val="20"/>
        </w:rPr>
        <w:t>[...]</w:t>
      </w:r>
      <w:r w:rsidR="00A57AF7">
        <w:rPr>
          <w:rFonts w:ascii="Times" w:hAnsi="Times" w:cs="Times"/>
          <w:sz w:val="20"/>
        </w:rPr>
        <w:t xml:space="preserve"> </w:t>
      </w:r>
      <w:r w:rsidRPr="00A14793">
        <w:rPr>
          <w:rFonts w:ascii="Times" w:hAnsi="Times" w:cs="Times"/>
          <w:sz w:val="20"/>
        </w:rPr>
        <w:t>O algoritmo leva o tempo T (n/b) para</w:t>
      </w:r>
      <w:r w:rsidR="00A14793" w:rsidRPr="00A14793">
        <w:rPr>
          <w:rFonts w:ascii="Times" w:hAnsi="Times" w:cs="Times"/>
          <w:sz w:val="20"/>
        </w:rPr>
        <w:t xml:space="preserve"> </w:t>
      </w:r>
      <w:r w:rsidRPr="00A14793">
        <w:rPr>
          <w:rFonts w:ascii="Times" w:hAnsi="Times" w:cs="Times"/>
          <w:sz w:val="20"/>
        </w:rPr>
        <w:t xml:space="preserve">resolver um subproblema de tamanho n/b e, portanto, </w:t>
      </w:r>
      <w:r w:rsidR="00A14793" w:rsidRPr="00A14793">
        <w:rPr>
          <w:rFonts w:ascii="Times" w:hAnsi="Times" w:cs="Times"/>
          <w:sz w:val="20"/>
        </w:rPr>
        <w:t>[...]</w:t>
      </w:r>
      <w:r w:rsidRPr="00A14793">
        <w:rPr>
          <w:rFonts w:ascii="Times" w:hAnsi="Times" w:cs="Times"/>
          <w:sz w:val="20"/>
        </w:rPr>
        <w:t xml:space="preserve"> obteremos a recorrência</w:t>
      </w:r>
      <w:r w:rsidR="00A14793" w:rsidRPr="00A14793">
        <w:rPr>
          <w:rFonts w:ascii="Times" w:hAnsi="Times" w:cs="Times"/>
          <w:sz w:val="20"/>
        </w:rPr>
        <w:t xml:space="preserve">(...) </w:t>
      </w:r>
      <w:r w:rsidR="00A14793" w:rsidRPr="00A14793">
        <w:rPr>
          <w:sz w:val="20"/>
        </w:rPr>
        <w:t>[Cormen , et al., 2012, p. 38</w:t>
      </w:r>
      <w:r w:rsidR="00A14793" w:rsidRPr="00A14793">
        <w:rPr>
          <w:rFonts w:ascii="Times" w:hAnsi="Times" w:cs="Times"/>
          <w:color w:val="000000"/>
          <w:sz w:val="20"/>
        </w:rPr>
        <w:t>].</w:t>
      </w:r>
    </w:p>
    <w:p w14:paraId="57364B08" w14:textId="036C9597" w:rsidR="00A14793" w:rsidRPr="00E049FA" w:rsidRDefault="00EF4970" w:rsidP="00925CA2">
      <w:pPr>
        <w:pStyle w:val="NormalWeb"/>
        <w:jc w:val="both"/>
        <w:rPr>
          <w:rFonts w:ascii="Times" w:hAnsi="Times" w:cs="Times"/>
        </w:rPr>
      </w:pPr>
      <w:r>
        <w:rPr>
          <w:rFonts w:ascii="Times" w:hAnsi="Times" w:cs="Times"/>
        </w:rPr>
        <w:t xml:space="preserve">Portanto, para a repetição da complexidade de tempo da linha 103, em que a lista esta sendo dívida do início para o meio com chamada recursiva para a função seguem-se as orientações </w:t>
      </w:r>
      <w:r w:rsidR="00E32C0A">
        <w:rPr>
          <w:rFonts w:ascii="Times" w:hAnsi="Times" w:cs="Times"/>
        </w:rPr>
        <w:t xml:space="preserve">dos autores o </w:t>
      </w:r>
      <w:r>
        <w:rPr>
          <w:rFonts w:ascii="Times" w:hAnsi="Times" w:cs="Times"/>
        </w:rPr>
        <w:t>tempo será a metade “</w:t>
      </w:r>
      <m:oMath>
        <m:r>
          <w:rPr>
            <w:rFonts w:ascii="Cambria Math" w:hAnsi="Cambria Math" w:cs="Times"/>
            <w:color w:val="000000"/>
            <w:sz w:val="20"/>
            <w:szCs w:val="20"/>
          </w:rPr>
          <m:t>T</m:t>
        </m:r>
        <m:d>
          <m:dPr>
            <m:ctrlPr>
              <w:rPr>
                <w:rFonts w:ascii="Cambria Math" w:hAnsi="Cambria Math" w:cs="Times"/>
                <w:i/>
                <w:color w:val="000000"/>
                <w:sz w:val="20"/>
                <w:szCs w:val="20"/>
              </w:rPr>
            </m:ctrlPr>
          </m:dPr>
          <m:e>
            <m:f>
              <m:fPr>
                <m:type m:val="lin"/>
                <m:ctrlPr>
                  <w:rPr>
                    <w:rFonts w:ascii="Cambria Math" w:hAnsi="Cambria Math" w:cs="Times"/>
                    <w:i/>
                    <w:color w:val="000000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n</m:t>
                </m:r>
              </m:num>
              <m:den>
                <m: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2</m:t>
                </m:r>
              </m:den>
            </m:f>
          </m:e>
        </m:d>
      </m:oMath>
      <w:r>
        <w:rPr>
          <w:rFonts w:ascii="Times" w:hAnsi="Times" w:cs="Times"/>
          <w:color w:val="000000"/>
          <w:sz w:val="20"/>
          <w:szCs w:val="20"/>
        </w:rPr>
        <w:t xml:space="preserve">”. </w:t>
      </w:r>
      <w:r w:rsidRPr="00EF4970">
        <w:rPr>
          <w:rFonts w:ascii="Times" w:hAnsi="Times" w:cs="Times"/>
        </w:rPr>
        <w:t>D</w:t>
      </w:r>
      <w:r>
        <w:rPr>
          <w:rFonts w:ascii="Times" w:hAnsi="Times" w:cs="Times"/>
        </w:rPr>
        <w:t>e forma análoga a linha 104 recebe a mesma repetição, em que é feita a recursão para a lista dividida do meio para o fim.</w:t>
      </w:r>
      <w:r w:rsidR="003510E7">
        <w:rPr>
          <w:rFonts w:ascii="Times" w:hAnsi="Times" w:cs="Times"/>
        </w:rPr>
        <w:t xml:space="preserve"> E a última linha a 105, </w:t>
      </w:r>
      <w:r w:rsidR="00D56A25">
        <w:rPr>
          <w:rFonts w:ascii="Times" w:hAnsi="Times" w:cs="Times"/>
        </w:rPr>
        <w:t xml:space="preserve">é a chamada para a função “merge” que já foi calculada para fazer a junção da lista que teve como complexidade de tempo </w:t>
      </w:r>
      <m:oMath>
        <m:r>
          <m:rPr>
            <m:sty m:val="p"/>
          </m:rPr>
          <w:rPr>
            <w:rFonts w:ascii="Cambria Math" w:hAnsi="Cambria Math" w:cs="Times"/>
            <w:color w:val="000000"/>
          </w:rPr>
          <m:t>Ο</m:t>
        </m:r>
        <m:d>
          <m:d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n</m:t>
            </m:r>
          </m:e>
        </m:d>
      </m:oMath>
      <w:r w:rsidR="00D56A25">
        <w:rPr>
          <w:rFonts w:ascii="Times" w:hAnsi="Times" w:cs="Times"/>
          <w:b/>
          <w:color w:val="000000"/>
          <w:sz w:val="18"/>
          <w:szCs w:val="20"/>
        </w:rPr>
        <w:t>.</w:t>
      </w:r>
    </w:p>
    <w:p w14:paraId="1E1C3A3C" w14:textId="343F85CF" w:rsidR="007430FF" w:rsidRPr="001476BA" w:rsidRDefault="007430FF" w:rsidP="007430FF">
      <w:pPr>
        <w:pStyle w:val="Legenda"/>
        <w:ind w:left="0" w:right="0"/>
        <w:rPr>
          <w:rFonts w:ascii="Times" w:hAnsi="Times" w:cs="Times"/>
        </w:rPr>
      </w:pPr>
      <w:bookmarkStart w:id="18" w:name="_Ref73613079"/>
      <w:r w:rsidRPr="001476BA">
        <w:rPr>
          <w:rFonts w:ascii="Times" w:hAnsi="Times" w:cs="Times"/>
        </w:rPr>
        <w:t xml:space="preserve">Tabela </w:t>
      </w:r>
      <w:r w:rsidRPr="001476BA">
        <w:rPr>
          <w:rFonts w:ascii="Times" w:hAnsi="Times" w:cs="Times"/>
        </w:rPr>
        <w:fldChar w:fldCharType="begin"/>
      </w:r>
      <w:r w:rsidRPr="001476BA">
        <w:rPr>
          <w:rFonts w:ascii="Times" w:hAnsi="Times" w:cs="Times"/>
        </w:rPr>
        <w:instrText xml:space="preserve"> SEQ Tabela \* ARABIC </w:instrText>
      </w:r>
      <w:r w:rsidRPr="001476BA">
        <w:rPr>
          <w:rFonts w:ascii="Times" w:hAnsi="Times" w:cs="Times"/>
        </w:rPr>
        <w:fldChar w:fldCharType="separate"/>
      </w:r>
      <w:r>
        <w:rPr>
          <w:rFonts w:ascii="Times" w:hAnsi="Times" w:cs="Times"/>
          <w:noProof/>
        </w:rPr>
        <w:t>5</w:t>
      </w:r>
      <w:r w:rsidRPr="001476BA">
        <w:rPr>
          <w:rFonts w:ascii="Times" w:hAnsi="Times" w:cs="Times"/>
        </w:rPr>
        <w:fldChar w:fldCharType="end"/>
      </w:r>
      <w:bookmarkEnd w:id="18"/>
      <w:r>
        <w:rPr>
          <w:rFonts w:ascii="Times" w:hAnsi="Times" w:cs="Times"/>
        </w:rPr>
        <w:t xml:space="preserve"> - Soma das </w:t>
      </w:r>
      <w:r w:rsidRPr="001476BA">
        <w:rPr>
          <w:rFonts w:ascii="Times" w:hAnsi="Times" w:cs="Times"/>
        </w:rPr>
        <w:t xml:space="preserve">repetições do </w:t>
      </w:r>
      <w:r>
        <w:rPr>
          <w:rFonts w:ascii="Times" w:hAnsi="Times" w:cs="Times"/>
          <w:i/>
        </w:rPr>
        <w:t>Merg</w:t>
      </w:r>
      <w:r w:rsidRPr="009B663D">
        <w:rPr>
          <w:rFonts w:ascii="Times" w:hAnsi="Times" w:cs="Times"/>
          <w:i/>
        </w:rPr>
        <w:t>e Sort</w:t>
      </w:r>
      <w:r>
        <w:rPr>
          <w:rFonts w:ascii="Times" w:hAnsi="Times" w:cs="Times"/>
          <w:i/>
        </w:rPr>
        <w:t xml:space="preserve"> </w:t>
      </w:r>
      <w:r w:rsidRPr="009B663D">
        <w:rPr>
          <w:rFonts w:ascii="Times" w:hAnsi="Times" w:cs="Times"/>
        </w:rPr>
        <w:t>na função</w:t>
      </w:r>
      <w:r>
        <w:rPr>
          <w:rFonts w:ascii="Times" w:hAnsi="Times" w:cs="Times"/>
          <w:i/>
        </w:rPr>
        <w:t xml:space="preserve"> “mergesort”</w:t>
      </w:r>
    </w:p>
    <w:tbl>
      <w:tblPr>
        <w:tblStyle w:val="TabeladeGrade4-nfase6"/>
        <w:tblW w:w="0" w:type="auto"/>
        <w:jc w:val="center"/>
        <w:tblLook w:val="04A0" w:firstRow="1" w:lastRow="0" w:firstColumn="1" w:lastColumn="0" w:noHBand="0" w:noVBand="1"/>
      </w:tblPr>
      <w:tblGrid>
        <w:gridCol w:w="733"/>
        <w:gridCol w:w="5641"/>
        <w:gridCol w:w="851"/>
        <w:gridCol w:w="1270"/>
      </w:tblGrid>
      <w:tr w:rsidR="007430FF" w:rsidRPr="00A66024" w14:paraId="0FC2167A" w14:textId="77777777" w:rsidTr="00B756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3BF2CC90" w14:textId="77777777" w:rsidR="007430FF" w:rsidRPr="00A66024" w:rsidRDefault="007430FF" w:rsidP="0074756C">
            <w:pPr>
              <w:pStyle w:val="NormalWeb"/>
              <w:spacing w:before="0" w:beforeAutospacing="0" w:after="0" w:afterAutospacing="0"/>
              <w:jc w:val="both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66024">
              <w:rPr>
                <w:rFonts w:ascii="Times" w:hAnsi="Times" w:cs="Times"/>
                <w:color w:val="000000"/>
                <w:sz w:val="20"/>
                <w:szCs w:val="20"/>
              </w:rPr>
              <w:t>Linha</w:t>
            </w:r>
          </w:p>
        </w:tc>
        <w:tc>
          <w:tcPr>
            <w:tcW w:w="5641" w:type="dxa"/>
          </w:tcPr>
          <w:p w14:paraId="6C9E9610" w14:textId="6C484E0E" w:rsidR="007430FF" w:rsidRPr="00A66024" w:rsidRDefault="007430FF" w:rsidP="0074756C">
            <w:pPr>
              <w:pStyle w:val="NormalWeb"/>
              <w:spacing w:before="0" w:beforeAutospacing="0" w:after="0" w:afterAutospacing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66024">
              <w:rPr>
                <w:rFonts w:ascii="Times" w:hAnsi="Times" w:cs="Times"/>
                <w:color w:val="000000"/>
                <w:sz w:val="20"/>
                <w:szCs w:val="20"/>
              </w:rPr>
              <w:t>Linhas de código</w:t>
            </w:r>
          </w:p>
        </w:tc>
        <w:tc>
          <w:tcPr>
            <w:tcW w:w="851" w:type="dxa"/>
          </w:tcPr>
          <w:p w14:paraId="1AEFD748" w14:textId="77777777" w:rsidR="007430FF" w:rsidRPr="00A66024" w:rsidRDefault="007430FF" w:rsidP="0074756C">
            <w:pPr>
              <w:pStyle w:val="NormalWeb"/>
              <w:spacing w:before="0" w:beforeAutospacing="0" w:after="0" w:afterAutospac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66024">
              <w:rPr>
                <w:rFonts w:ascii="Times" w:hAnsi="Times" w:cs="Times"/>
                <w:color w:val="000000"/>
                <w:sz w:val="20"/>
                <w:szCs w:val="20"/>
              </w:rPr>
              <w:t>Custo</w:t>
            </w:r>
          </w:p>
        </w:tc>
        <w:tc>
          <w:tcPr>
            <w:tcW w:w="1270" w:type="dxa"/>
            <w:vAlign w:val="center"/>
          </w:tcPr>
          <w:p w14:paraId="7E22952F" w14:textId="77777777" w:rsidR="007430FF" w:rsidRPr="00A66024" w:rsidRDefault="007430FF" w:rsidP="0074756C">
            <w:pPr>
              <w:pStyle w:val="NormalWeb"/>
              <w:spacing w:before="0" w:beforeAutospacing="0" w:after="0" w:afterAutospac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66024">
              <w:rPr>
                <w:rFonts w:ascii="Times" w:hAnsi="Times" w:cs="Times"/>
                <w:color w:val="000000"/>
                <w:sz w:val="20"/>
                <w:szCs w:val="20"/>
              </w:rPr>
              <w:t>Repetições</w:t>
            </w:r>
          </w:p>
        </w:tc>
      </w:tr>
      <w:tr w:rsidR="00B75643" w:rsidRPr="00A66024" w14:paraId="1445089C" w14:textId="77777777" w:rsidTr="00B75643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18B79794" w14:textId="244B4018" w:rsidR="000B247D" w:rsidRPr="00A66024" w:rsidRDefault="000B247D" w:rsidP="000B247D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98</w:t>
            </w:r>
          </w:p>
        </w:tc>
        <w:tc>
          <w:tcPr>
            <w:tcW w:w="5641" w:type="dxa"/>
          </w:tcPr>
          <w:p w14:paraId="563EBC2A" w14:textId="7429E562" w:rsidR="000B247D" w:rsidRPr="00070A50" w:rsidRDefault="000B247D" w:rsidP="000B247D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C661E8">
              <w:rPr>
                <w:sz w:val="20"/>
                <w:szCs w:val="20"/>
              </w:rPr>
              <w:t>def mergesort(listams, msinicio=0, msfim=None):</w:t>
            </w:r>
          </w:p>
        </w:tc>
        <w:tc>
          <w:tcPr>
            <w:tcW w:w="851" w:type="dxa"/>
            <w:vAlign w:val="center"/>
          </w:tcPr>
          <w:p w14:paraId="3FC58853" w14:textId="77777777" w:rsidR="000B247D" w:rsidRPr="00A66024" w:rsidRDefault="000B247D" w:rsidP="000B247D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0</w:t>
            </w:r>
          </w:p>
        </w:tc>
        <w:tc>
          <w:tcPr>
            <w:tcW w:w="1270" w:type="dxa"/>
            <w:vAlign w:val="center"/>
          </w:tcPr>
          <w:p w14:paraId="180BB5AA" w14:textId="7C14C907" w:rsidR="000B247D" w:rsidRPr="00A66024" w:rsidRDefault="000B247D" w:rsidP="000B247D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0</w:t>
            </w:r>
          </w:p>
        </w:tc>
      </w:tr>
      <w:tr w:rsidR="00B75643" w:rsidRPr="00A66024" w14:paraId="7584919E" w14:textId="77777777" w:rsidTr="00B75643">
        <w:tblPrEx>
          <w:jc w:val="left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376817F2" w14:textId="2B718B3F" w:rsidR="000B247D" w:rsidRPr="00A66024" w:rsidRDefault="000B247D" w:rsidP="000B247D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99</w:t>
            </w:r>
          </w:p>
        </w:tc>
        <w:tc>
          <w:tcPr>
            <w:tcW w:w="5641" w:type="dxa"/>
          </w:tcPr>
          <w:p w14:paraId="2F6B7F7F" w14:textId="161CF34E" w:rsidR="000B247D" w:rsidRPr="00070A50" w:rsidRDefault="000B247D" w:rsidP="000B247D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C661E8">
              <w:rPr>
                <w:sz w:val="20"/>
                <w:szCs w:val="20"/>
              </w:rPr>
              <w:t xml:space="preserve">    if msfim is None:</w:t>
            </w:r>
          </w:p>
        </w:tc>
        <w:tc>
          <w:tcPr>
            <w:tcW w:w="851" w:type="dxa"/>
            <w:vAlign w:val="center"/>
          </w:tcPr>
          <w:p w14:paraId="4A070A25" w14:textId="77777777" w:rsidR="000B247D" w:rsidRPr="00A66024" w:rsidRDefault="000B247D" w:rsidP="000B247D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270" w:type="dxa"/>
            <w:vAlign w:val="center"/>
          </w:tcPr>
          <w:p w14:paraId="0B1D1392" w14:textId="42778A7A" w:rsidR="000B247D" w:rsidRPr="00A66024" w:rsidRDefault="000B247D" w:rsidP="000B247D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B75643" w:rsidRPr="00A66024" w14:paraId="4AD911B3" w14:textId="77777777" w:rsidTr="00B75643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79D34278" w14:textId="658FBB6A" w:rsidR="000B247D" w:rsidRPr="00A66024" w:rsidRDefault="000B247D" w:rsidP="000B247D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5641" w:type="dxa"/>
          </w:tcPr>
          <w:p w14:paraId="38AA0156" w14:textId="5FCE9D8A" w:rsidR="000B247D" w:rsidRPr="00070A50" w:rsidRDefault="000B247D" w:rsidP="000B247D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C661E8">
              <w:rPr>
                <w:sz w:val="20"/>
                <w:szCs w:val="20"/>
              </w:rPr>
              <w:t xml:space="preserve">        msfim = len(listams)</w:t>
            </w:r>
          </w:p>
        </w:tc>
        <w:tc>
          <w:tcPr>
            <w:tcW w:w="851" w:type="dxa"/>
            <w:vAlign w:val="center"/>
          </w:tcPr>
          <w:p w14:paraId="6D0210F0" w14:textId="77777777" w:rsidR="000B247D" w:rsidRPr="00A66024" w:rsidRDefault="000B247D" w:rsidP="000B247D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270" w:type="dxa"/>
            <w:vAlign w:val="center"/>
          </w:tcPr>
          <w:p w14:paraId="0350B915" w14:textId="7A42D50A" w:rsidR="000B247D" w:rsidRPr="00A66024" w:rsidRDefault="000B247D" w:rsidP="000B247D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B75643" w:rsidRPr="00A66024" w14:paraId="07B491C3" w14:textId="77777777" w:rsidTr="00B75643">
        <w:tblPrEx>
          <w:jc w:val="left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0488ED47" w14:textId="19FEF420" w:rsidR="000B247D" w:rsidRPr="00A66024" w:rsidRDefault="000B247D" w:rsidP="000B247D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101</w:t>
            </w:r>
          </w:p>
        </w:tc>
        <w:tc>
          <w:tcPr>
            <w:tcW w:w="5641" w:type="dxa"/>
          </w:tcPr>
          <w:p w14:paraId="140380D5" w14:textId="4B33157E" w:rsidR="000B247D" w:rsidRPr="00070A50" w:rsidRDefault="000B247D" w:rsidP="000B247D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C661E8">
              <w:rPr>
                <w:sz w:val="20"/>
                <w:szCs w:val="20"/>
              </w:rPr>
              <w:t xml:space="preserve">    if (msfim - msinicio) &gt; 1:</w:t>
            </w:r>
          </w:p>
        </w:tc>
        <w:tc>
          <w:tcPr>
            <w:tcW w:w="851" w:type="dxa"/>
          </w:tcPr>
          <w:p w14:paraId="65721C28" w14:textId="77777777" w:rsidR="000B247D" w:rsidRPr="00A66024" w:rsidRDefault="000B247D" w:rsidP="000B247D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270" w:type="dxa"/>
            <w:vAlign w:val="center"/>
          </w:tcPr>
          <w:p w14:paraId="65AF0DE2" w14:textId="553F17EC" w:rsidR="000B247D" w:rsidRPr="00A66024" w:rsidRDefault="000B247D" w:rsidP="000B247D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B75643" w:rsidRPr="00A66024" w14:paraId="561DF936" w14:textId="77777777" w:rsidTr="00B75643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3548A694" w14:textId="3A57D9F1" w:rsidR="000B247D" w:rsidRPr="00A66024" w:rsidRDefault="000B247D" w:rsidP="000B247D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102</w:t>
            </w:r>
          </w:p>
        </w:tc>
        <w:tc>
          <w:tcPr>
            <w:tcW w:w="5641" w:type="dxa"/>
          </w:tcPr>
          <w:p w14:paraId="3F2B5335" w14:textId="55824F4F" w:rsidR="000B247D" w:rsidRPr="00070A50" w:rsidRDefault="000B247D" w:rsidP="000B247D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C661E8">
              <w:rPr>
                <w:sz w:val="20"/>
                <w:szCs w:val="20"/>
              </w:rPr>
              <w:t xml:space="preserve">        meio = (msfim + msinicio)//2</w:t>
            </w:r>
            <w:r>
              <w:rPr>
                <w:sz w:val="20"/>
              </w:rPr>
              <w:t xml:space="preserve"> </w:t>
            </w:r>
          </w:p>
        </w:tc>
        <w:tc>
          <w:tcPr>
            <w:tcW w:w="851" w:type="dxa"/>
          </w:tcPr>
          <w:p w14:paraId="7C23F11E" w14:textId="77777777" w:rsidR="000B247D" w:rsidRPr="00A66024" w:rsidRDefault="000B247D" w:rsidP="000B247D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270" w:type="dxa"/>
            <w:vAlign w:val="center"/>
          </w:tcPr>
          <w:p w14:paraId="09E5F613" w14:textId="50299981" w:rsidR="000B247D" w:rsidRPr="00A66024" w:rsidRDefault="000B247D" w:rsidP="000B247D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B75643" w:rsidRPr="00A66024" w14:paraId="7D32EC47" w14:textId="77777777" w:rsidTr="00B75643">
        <w:tblPrEx>
          <w:jc w:val="left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56EE834D" w14:textId="53111ABD" w:rsidR="000B247D" w:rsidRPr="00A66024" w:rsidRDefault="000B247D" w:rsidP="000B247D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103</w:t>
            </w:r>
          </w:p>
        </w:tc>
        <w:tc>
          <w:tcPr>
            <w:tcW w:w="5641" w:type="dxa"/>
          </w:tcPr>
          <w:p w14:paraId="17301663" w14:textId="07973033" w:rsidR="000B247D" w:rsidRPr="00070A50" w:rsidRDefault="000B247D" w:rsidP="000B247D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 w:rsidRPr="00C661E8">
              <w:rPr>
                <w:sz w:val="20"/>
                <w:szCs w:val="20"/>
              </w:rPr>
              <w:t xml:space="preserve">       mergesort(listams, msinicio, meio)</w:t>
            </w:r>
          </w:p>
        </w:tc>
        <w:tc>
          <w:tcPr>
            <w:tcW w:w="851" w:type="dxa"/>
          </w:tcPr>
          <w:p w14:paraId="2AD79FA5" w14:textId="77777777" w:rsidR="000B247D" w:rsidRPr="00A66024" w:rsidRDefault="000B247D" w:rsidP="000B247D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1270" w:type="dxa"/>
            <w:vAlign w:val="center"/>
          </w:tcPr>
          <w:p w14:paraId="2D1441F4" w14:textId="0A841F7B" w:rsidR="000B247D" w:rsidRPr="00A66024" w:rsidRDefault="000B247D" w:rsidP="000B247D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T</m:t>
                </m:r>
                <m:d>
                  <m:d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f>
                      <m:fPr>
                        <m:type m:val="lin"/>
                        <m:ctrlPr>
                          <w:rPr>
                            <w:rFonts w:ascii="Cambria Math" w:hAnsi="Cambria Math" w:cs="Times"/>
                            <w:i/>
                            <w:color w:val="000000"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"/>
                            <w:color w:val="000000"/>
                            <w:sz w:val="20"/>
                            <w:szCs w:val="20"/>
                          </w:rPr>
                          <m:t>n</m:t>
                        </m:r>
                      </m:num>
                      <m:den>
                        <m:r>
                          <w:rPr>
                            <w:rFonts w:ascii="Cambria Math" w:hAnsi="Cambria Math" w:cs="Times"/>
                            <w:color w:val="000000"/>
                            <w:sz w:val="20"/>
                            <w:szCs w:val="20"/>
                          </w:rPr>
                          <m:t>2</m:t>
                        </m:r>
                      </m:den>
                    </m:f>
                  </m:e>
                </m:d>
              </m:oMath>
            </m:oMathPara>
          </w:p>
        </w:tc>
      </w:tr>
      <w:tr w:rsidR="00B75643" w:rsidRPr="00A66024" w14:paraId="6A0366C8" w14:textId="77777777" w:rsidTr="00B75643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259F5A4D" w14:textId="5608517B" w:rsidR="000B247D" w:rsidRPr="00A66024" w:rsidRDefault="000B247D" w:rsidP="000B247D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104</w:t>
            </w:r>
          </w:p>
        </w:tc>
        <w:tc>
          <w:tcPr>
            <w:tcW w:w="5641" w:type="dxa"/>
          </w:tcPr>
          <w:p w14:paraId="6D581536" w14:textId="76D5250E" w:rsidR="000B247D" w:rsidRPr="00070A50" w:rsidRDefault="00B75643" w:rsidP="000B247D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 w:rsidRPr="00C661E8">
              <w:rPr>
                <w:sz w:val="20"/>
                <w:szCs w:val="20"/>
              </w:rPr>
              <w:t xml:space="preserve">        mergesort(listams, meio, msfim)</w:t>
            </w:r>
            <w:r w:rsidR="000B247D" w:rsidRPr="00C661E8">
              <w:rPr>
                <w:sz w:val="20"/>
                <w:szCs w:val="20"/>
              </w:rPr>
              <w:t xml:space="preserve"> </w:t>
            </w:r>
          </w:p>
        </w:tc>
        <w:tc>
          <w:tcPr>
            <w:tcW w:w="851" w:type="dxa"/>
          </w:tcPr>
          <w:p w14:paraId="67329F44" w14:textId="77777777" w:rsidR="000B247D" w:rsidRPr="00750736" w:rsidRDefault="000B247D" w:rsidP="000B247D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1270" w:type="dxa"/>
            <w:vAlign w:val="center"/>
          </w:tcPr>
          <w:p w14:paraId="1C14EE37" w14:textId="0121F22D" w:rsidR="000B247D" w:rsidRPr="00990A51" w:rsidRDefault="000B247D" w:rsidP="000B247D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T</m:t>
                </m:r>
                <m:d>
                  <m:d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f>
                      <m:fPr>
                        <m:type m:val="lin"/>
                        <m:ctrlPr>
                          <w:rPr>
                            <w:rFonts w:ascii="Cambria Math" w:hAnsi="Cambria Math" w:cs="Times"/>
                            <w:i/>
                            <w:color w:val="000000"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"/>
                            <w:color w:val="000000"/>
                            <w:sz w:val="20"/>
                            <w:szCs w:val="20"/>
                          </w:rPr>
                          <m:t>n</m:t>
                        </m:r>
                      </m:num>
                      <m:den>
                        <m:r>
                          <w:rPr>
                            <w:rFonts w:ascii="Cambria Math" w:hAnsi="Cambria Math" w:cs="Times"/>
                            <w:color w:val="000000"/>
                            <w:sz w:val="20"/>
                            <w:szCs w:val="20"/>
                          </w:rPr>
                          <m:t>2</m:t>
                        </m:r>
                      </m:den>
                    </m:f>
                  </m:e>
                </m:d>
              </m:oMath>
            </m:oMathPara>
          </w:p>
        </w:tc>
      </w:tr>
      <w:tr w:rsidR="00B75643" w:rsidRPr="00A66024" w14:paraId="7D6A4E29" w14:textId="77777777" w:rsidTr="00B75643">
        <w:tblPrEx>
          <w:jc w:val="left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1F8AE658" w14:textId="385D748B" w:rsidR="000B247D" w:rsidRPr="00A66024" w:rsidRDefault="000B247D" w:rsidP="000B247D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105</w:t>
            </w:r>
          </w:p>
        </w:tc>
        <w:tc>
          <w:tcPr>
            <w:tcW w:w="5641" w:type="dxa"/>
          </w:tcPr>
          <w:p w14:paraId="2EB36FB9" w14:textId="579B60BB" w:rsidR="000B247D" w:rsidRPr="00070A50" w:rsidRDefault="00B75643" w:rsidP="000B247D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 w:rsidRPr="00C661E8">
              <w:rPr>
                <w:sz w:val="20"/>
                <w:szCs w:val="20"/>
              </w:rPr>
              <w:t xml:space="preserve">        merge(listams, msinicio, meio, msfim)</w:t>
            </w:r>
          </w:p>
        </w:tc>
        <w:tc>
          <w:tcPr>
            <w:tcW w:w="851" w:type="dxa"/>
          </w:tcPr>
          <w:p w14:paraId="34D1D710" w14:textId="77777777" w:rsidR="000B247D" w:rsidRPr="00750736" w:rsidRDefault="000B247D" w:rsidP="000B247D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1270" w:type="dxa"/>
            <w:vAlign w:val="center"/>
          </w:tcPr>
          <w:p w14:paraId="713445E5" w14:textId="54288CC6" w:rsidR="000B247D" w:rsidRPr="00990A51" w:rsidRDefault="000B247D" w:rsidP="000B247D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Ο</m:t>
                </m:r>
                <m:d>
                  <m:d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n</m:t>
                    </m:r>
                  </m:e>
                </m:d>
              </m:oMath>
            </m:oMathPara>
          </w:p>
        </w:tc>
      </w:tr>
      <w:tr w:rsidR="00A224EB" w:rsidRPr="00886F37" w14:paraId="49ADCE2C" w14:textId="77777777" w:rsidTr="00076CA0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426E32CE" w14:textId="77777777" w:rsidR="00A224EB" w:rsidRPr="00886F37" w:rsidRDefault="00A224EB" w:rsidP="00076CA0">
            <w:pPr>
              <w:pStyle w:val="NormalWeb"/>
              <w:spacing w:before="0" w:beforeAutospacing="0" w:after="0" w:afterAutospacing="0"/>
              <w:ind w:left="-114" w:right="-144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886F37">
              <w:rPr>
                <w:rFonts w:ascii="Times" w:hAnsi="Times" w:cs="Times"/>
                <w:sz w:val="18"/>
                <w:szCs w:val="20"/>
              </w:rPr>
              <w:t>TOTAL</w:t>
            </w:r>
          </w:p>
        </w:tc>
        <w:tc>
          <w:tcPr>
            <w:tcW w:w="7762" w:type="dxa"/>
            <w:gridSpan w:val="3"/>
          </w:tcPr>
          <w:p w14:paraId="189FE8AC" w14:textId="0CDA87E2" w:rsidR="00A224EB" w:rsidRPr="00886F37" w:rsidRDefault="00A224EB" w:rsidP="00076CA0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b/>
                <w:color w:val="00000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T</m:t>
                </m:r>
                <m:d>
                  <m:d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n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+1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T</m:t>
                    </m:r>
                    <m:d>
                      <m:dPr>
                        <m:ctrlPr>
                          <w:rPr>
                            <w:rFonts w:ascii="Cambria Math" w:hAnsi="Cambria Math" w:cs="Times"/>
                            <w:b/>
                            <w:i/>
                            <w:color w:val="000000"/>
                            <w:sz w:val="20"/>
                            <w:szCs w:val="20"/>
                          </w:rPr>
                        </m:ctrlPr>
                      </m:dPr>
                      <m:e>
                        <m:f>
                          <m:fPr>
                            <m:type m:val="lin"/>
                            <m:ctrlPr>
                              <w:rPr>
                                <w:rFonts w:ascii="Cambria Math" w:hAnsi="Cambria Math" w:cs="Times"/>
                                <w:b/>
                                <w:i/>
                                <w:color w:val="000000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"/>
                                <w:color w:val="000000"/>
                                <w:sz w:val="20"/>
                                <w:szCs w:val="20"/>
                              </w:rPr>
                              <m:t>n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"/>
                                <w:color w:val="000000"/>
                                <w:sz w:val="20"/>
                                <w:szCs w:val="20"/>
                              </w:rPr>
                              <m:t>2</m:t>
                            </m:r>
                          </m:den>
                        </m:f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5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T</m:t>
                    </m:r>
                    <m:d>
                      <m:dPr>
                        <m:ctrlPr>
                          <w:rPr>
                            <w:rFonts w:ascii="Cambria Math" w:hAnsi="Cambria Math" w:cs="Times"/>
                            <w:b/>
                            <w:i/>
                            <w:color w:val="000000"/>
                            <w:sz w:val="20"/>
                            <w:szCs w:val="20"/>
                          </w:rPr>
                        </m:ctrlPr>
                      </m:dPr>
                      <m:e>
                        <m:f>
                          <m:fPr>
                            <m:type m:val="lin"/>
                            <m:ctrlPr>
                              <w:rPr>
                                <w:rFonts w:ascii="Cambria Math" w:hAnsi="Cambria Math" w:cs="Times"/>
                                <w:b/>
                                <w:i/>
                                <w:color w:val="000000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"/>
                                <w:color w:val="000000"/>
                                <w:sz w:val="20"/>
                                <w:szCs w:val="20"/>
                              </w:rPr>
                              <m:t>n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"/>
                                <w:color w:val="000000"/>
                                <w:sz w:val="20"/>
                                <w:szCs w:val="20"/>
                              </w:rPr>
                              <m:t>2</m:t>
                            </m:r>
                          </m:den>
                        </m:f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6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7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"/>
                    <w:color w:val="000000"/>
                  </w:rPr>
                  <m:t>Ο</m:t>
                </m:r>
                <m:d>
                  <m:d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18"/>
                        <w:szCs w:val="20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18"/>
                        <w:szCs w:val="20"/>
                      </w:rPr>
                      <m:t>n</m:t>
                    </m:r>
                  </m:e>
                </m:d>
              </m:oMath>
            </m:oMathPara>
          </w:p>
        </w:tc>
      </w:tr>
    </w:tbl>
    <w:p w14:paraId="10AFFBEA" w14:textId="2EC128E3" w:rsidR="00A224EB" w:rsidRDefault="00A224EB" w:rsidP="00E27F8E">
      <w:pPr>
        <w:pStyle w:val="NormalWeb"/>
        <w:jc w:val="both"/>
        <w:rPr>
          <w:rFonts w:ascii="Times" w:hAnsi="Times" w:cs="Times"/>
          <w:color w:val="000000"/>
        </w:rPr>
      </w:pPr>
    </w:p>
    <w:p w14:paraId="51B955AF" w14:textId="46A7F25E" w:rsidR="00E27F8E" w:rsidRDefault="00646F33" w:rsidP="00E27F8E">
      <w:pPr>
        <w:pStyle w:val="NormalWeb"/>
        <w:jc w:val="both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</w:rPr>
        <w:t>A seguir</w:t>
      </w:r>
      <w:r w:rsidR="00E27F8E" w:rsidRPr="00A0349C">
        <w:rPr>
          <w:rFonts w:ascii="Times" w:hAnsi="Times" w:cs="Times"/>
          <w:color w:val="000000"/>
        </w:rPr>
        <w:t xml:space="preserve">, o número de iterações </w:t>
      </w:r>
      <w:r w:rsidR="00E27F8E">
        <w:rPr>
          <w:rFonts w:ascii="Times" w:hAnsi="Times" w:cs="Times"/>
          <w:color w:val="000000"/>
        </w:rPr>
        <w:t>desta função, somados os produtos dos custos com as repetições, representado pelo total da expressão da</w:t>
      </w:r>
      <w:r w:rsidR="002E2385">
        <w:rPr>
          <w:rFonts w:ascii="Times" w:hAnsi="Times" w:cs="Times"/>
          <w:color w:val="000000"/>
        </w:rPr>
        <w:t xml:space="preserve"> </w:t>
      </w:r>
      <w:r w:rsidR="002E2385">
        <w:rPr>
          <w:rFonts w:ascii="Times" w:hAnsi="Times" w:cs="Times"/>
          <w:color w:val="000000"/>
        </w:rPr>
        <w:fldChar w:fldCharType="begin"/>
      </w:r>
      <w:r w:rsidR="002E2385">
        <w:rPr>
          <w:rFonts w:ascii="Times" w:hAnsi="Times" w:cs="Times"/>
          <w:color w:val="000000"/>
        </w:rPr>
        <w:instrText xml:space="preserve"> REF _Ref73613079 \h </w:instrText>
      </w:r>
      <w:r w:rsidR="002E2385">
        <w:rPr>
          <w:rFonts w:ascii="Times" w:hAnsi="Times" w:cs="Times"/>
          <w:color w:val="000000"/>
        </w:rPr>
      </w:r>
      <w:r w:rsidR="002E2385">
        <w:rPr>
          <w:rFonts w:ascii="Times" w:hAnsi="Times" w:cs="Times"/>
          <w:color w:val="000000"/>
        </w:rPr>
        <w:fldChar w:fldCharType="separate"/>
      </w:r>
      <w:r w:rsidR="002E2385" w:rsidRPr="001476BA">
        <w:rPr>
          <w:rFonts w:ascii="Times" w:hAnsi="Times" w:cs="Times"/>
        </w:rPr>
        <w:t xml:space="preserve">Tabela </w:t>
      </w:r>
      <w:r w:rsidR="002E2385">
        <w:rPr>
          <w:rFonts w:ascii="Times" w:hAnsi="Times" w:cs="Times"/>
          <w:noProof/>
        </w:rPr>
        <w:t>5</w:t>
      </w:r>
      <w:r w:rsidR="002E2385">
        <w:rPr>
          <w:rFonts w:ascii="Times" w:hAnsi="Times" w:cs="Times"/>
          <w:color w:val="000000"/>
        </w:rPr>
        <w:fldChar w:fldCharType="end"/>
      </w:r>
      <w:r w:rsidR="00E27F8E">
        <w:rPr>
          <w:rFonts w:ascii="Times" w:hAnsi="Times" w:cs="Times"/>
          <w:color w:val="000000"/>
        </w:rPr>
        <w:t xml:space="preserve"> pode ser resolvido, padronizando os custo </w:t>
      </w:r>
      <m:oMath>
        <m:sSub>
          <m:sSubPr>
            <m:ctrlPr>
              <w:rPr>
                <w:rFonts w:ascii="Cambria Math" w:hAnsi="Cambria Math" w:cs="Times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"/>
                <w:color w:val="000000"/>
                <w:sz w:val="20"/>
                <w:szCs w:val="20"/>
              </w:rPr>
              <m:t>c</m:t>
            </m:r>
          </m:e>
          <m:sub>
            <m:r>
              <w:rPr>
                <w:rFonts w:ascii="Cambria Math" w:hAnsi="Cambria Math" w:cs="Times"/>
                <w:color w:val="000000"/>
                <w:sz w:val="20"/>
                <w:szCs w:val="20"/>
              </w:rPr>
              <m:t>1⋯</m:t>
            </m:r>
            <m:r>
              <w:rPr>
                <w:rFonts w:ascii="Cambria Math" w:hAnsi="Cambria Math" w:cs="Times"/>
                <w:color w:val="000000"/>
                <w:sz w:val="20"/>
                <w:szCs w:val="20"/>
              </w:rPr>
              <m:t>7</m:t>
            </m:r>
          </m:sub>
        </m:sSub>
        <m:r>
          <w:rPr>
            <w:rFonts w:ascii="Cambria Math" w:hAnsi="Cambria Math" w:cs="Times"/>
            <w:color w:val="000000"/>
            <w:sz w:val="20"/>
            <w:szCs w:val="20"/>
          </w:rPr>
          <m:t>=1</m:t>
        </m:r>
      </m:oMath>
      <w:r w:rsidR="00E27F8E">
        <w:rPr>
          <w:rFonts w:ascii="Times" w:hAnsi="Times" w:cs="Times"/>
          <w:color w:val="000000"/>
        </w:rPr>
        <w:t xml:space="preserve"> , desta foram:</w:t>
      </w:r>
    </w:p>
    <w:p w14:paraId="56EC17AA" w14:textId="2EE2AE97" w:rsidR="00E27F8E" w:rsidRPr="005C0028" w:rsidRDefault="005C0028" w:rsidP="003C6831">
      <w:pPr>
        <w:pStyle w:val="NormalWeb"/>
        <w:jc w:val="both"/>
        <w:rPr>
          <w:rFonts w:ascii="Times" w:hAnsi="Times" w:cs="Times"/>
          <w:color w:val="00000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</m:t>
              </m:r>
            </m:e>
          </m:d>
          <m:r>
            <m:rPr>
              <m:sty m:val="p"/>
            </m:rPr>
            <w:rPr>
              <w:rFonts w:ascii="Cambria Math" w:hAnsi="Cambria Math" w:cs="Times"/>
              <w:color w:val="000000"/>
              <w:sz w:val="20"/>
              <w:szCs w:val="20"/>
            </w:rPr>
            <m:t>=</m:t>
          </m:r>
          <m:sSub>
            <m:sSubPr>
              <m:ctrlPr>
                <w:rPr>
                  <w:rFonts w:ascii="Cambria Math" w:hAnsi="Cambria Math" w:cs="Times"/>
                  <w:color w:val="000000"/>
                  <w:sz w:val="20"/>
                  <w:szCs w:val="20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"/>
              <w:color w:val="000000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 w:cs="Times"/>
                  <w:color w:val="000000"/>
                  <w:sz w:val="20"/>
                  <w:szCs w:val="20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"/>
              <w:color w:val="000000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 w:cs="Times"/>
                  <w:color w:val="000000"/>
                  <w:sz w:val="20"/>
                  <w:szCs w:val="20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="Times"/>
              <w:color w:val="000000"/>
              <w:sz w:val="20"/>
              <w:szCs w:val="20"/>
            </w:rPr>
            <m:t>+</m:t>
          </m:r>
          <m:r>
            <m:rPr>
              <m:sty m:val="b"/>
            </m:rPr>
            <w:rPr>
              <w:rFonts w:ascii="Cambria Math" w:hAnsi="Cambria Math" w:cs="Times"/>
              <w:color w:val="000000"/>
              <w:sz w:val="20"/>
              <w:szCs w:val="20"/>
            </w:rPr>
            <m:t>1</m:t>
          </m:r>
          <m:sSub>
            <m:sSubPr>
              <m:ctrlPr>
                <w:rPr>
                  <w:rFonts w:ascii="Cambria Math" w:hAnsi="Cambria Math" w:cs="Times"/>
                  <w:color w:val="000000"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 w:cs="Times"/>
              <w:color w:val="000000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 w:cs="Times"/>
                  <w:color w:val="000000"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T</m:t>
              </m:r>
              <m:d>
                <m:dPr>
                  <m:ctrl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</m:ctrlPr>
                </m:dPr>
                <m:e>
                  <m:f>
                    <m:fPr>
                      <m:type m:val="lin"/>
                      <m:ctrlPr>
                        <w:rPr>
                          <w:rFonts w:ascii="Cambria Math" w:hAnsi="Cambria Math" w:cs="Times"/>
                          <w:color w:val="000000"/>
                          <w:sz w:val="20"/>
                          <w:szCs w:val="20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 w:cs="Times"/>
                          <w:color w:val="000000"/>
                          <w:sz w:val="20"/>
                          <w:szCs w:val="20"/>
                        </w:rPr>
                        <m:t>n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Cambria Math" w:cs="Times"/>
                          <w:color w:val="000000"/>
                          <w:sz w:val="20"/>
                          <w:szCs w:val="20"/>
                        </w:rPr>
                        <m:t>2</m:t>
                      </m:r>
                    </m:den>
                  </m:f>
                </m:e>
              </m:d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 w:cs="Times"/>
              <w:color w:val="000000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 w:cs="Times"/>
                  <w:color w:val="000000"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T</m:t>
              </m:r>
              <m:d>
                <m:dPr>
                  <m:ctrl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</m:ctrlPr>
                </m:dPr>
                <m:e>
                  <m:f>
                    <m:fPr>
                      <m:type m:val="lin"/>
                      <m:ctrlPr>
                        <w:rPr>
                          <w:rFonts w:ascii="Cambria Math" w:hAnsi="Cambria Math" w:cs="Times"/>
                          <w:color w:val="000000"/>
                          <w:sz w:val="20"/>
                          <w:szCs w:val="20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 w:cs="Times"/>
                          <w:color w:val="000000"/>
                          <w:sz w:val="20"/>
                          <w:szCs w:val="20"/>
                        </w:rPr>
                        <m:t>n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Cambria Math" w:cs="Times"/>
                          <w:color w:val="000000"/>
                          <w:sz w:val="20"/>
                          <w:szCs w:val="20"/>
                        </w:rPr>
                        <m:t>2</m:t>
                      </m:r>
                    </m:den>
                  </m:f>
                </m:e>
              </m:d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 w:cs="Times"/>
              <w:color w:val="000000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 w:cs="Times"/>
                  <w:color w:val="000000"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 w:cs="Times"/>
              <w:color w:val="000000"/>
              <w:sz w:val="20"/>
              <w:szCs w:val="20"/>
            </w:rPr>
            <m:t>Ο</m:t>
          </m:r>
          <m:d>
            <m:dPr>
              <m:ctrlPr>
                <w:rPr>
                  <w:rFonts w:ascii="Cambria Math" w:hAnsi="Cambria Math" w:cs="Times"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</m:t>
              </m:r>
            </m:e>
          </m:d>
        </m:oMath>
      </m:oMathPara>
    </w:p>
    <w:p w14:paraId="38C5FADC" w14:textId="025370AE" w:rsidR="005C0028" w:rsidRDefault="000B38F3" w:rsidP="005C0028">
      <w:pPr>
        <w:pStyle w:val="NormalWeb"/>
        <w:spacing w:beforeLines="60" w:before="144" w:beforeAutospacing="0" w:afterLines="60" w:after="144" w:afterAutospacing="0"/>
        <w:jc w:val="both"/>
        <w:rPr>
          <w:rFonts w:ascii="Times" w:hAnsi="Times" w:cs="Times"/>
          <w:b/>
          <w:color w:val="000000"/>
          <w:sz w:val="18"/>
          <w:szCs w:val="20"/>
        </w:rPr>
      </w:pPr>
      <w:r>
        <w:rPr>
          <w:rFonts w:ascii="Times" w:hAnsi="Times" w:cs="Times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54AD2AC" wp14:editId="02967B1D">
                <wp:simplePos x="0" y="0"/>
                <wp:positionH relativeFrom="column">
                  <wp:posOffset>2345055</wp:posOffset>
                </wp:positionH>
                <wp:positionV relativeFrom="paragraph">
                  <wp:posOffset>689629</wp:posOffset>
                </wp:positionV>
                <wp:extent cx="102358" cy="150002"/>
                <wp:effectExtent l="0" t="0" r="31115" b="21590"/>
                <wp:wrapNone/>
                <wp:docPr id="68" name="Conector re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358" cy="150002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7F7229" id="Conector reto 68" o:spid="_x0000_s1026" style="position:absolute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65pt,54.3pt" to="192.7pt,6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" strokecolor="black [3200]" strokeweight="1pt">
                <v:stroke joinstyle="miter"/>
              </v:line>
            </w:pict>
          </mc:Fallback>
        </mc:AlternateContent>
      </w:r>
      <w:r w:rsidR="005C0028" w:rsidRPr="006B7C04">
        <w:rPr>
          <w:rFonts w:ascii="Times" w:hAnsi="Times" w:cs="Times"/>
          <w:color w:val="000000"/>
          <w:szCs w:val="20"/>
        </w:rPr>
        <w:t>Para</w:t>
      </w:r>
      <w:r w:rsidR="005C0028">
        <w:rPr>
          <w:rFonts w:ascii="Times" w:hAnsi="Times" w:cs="Times"/>
          <w:b/>
          <w:color w:val="000000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1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3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4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5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20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20"/>
                <w:szCs w:val="20"/>
              </w:rPr>
              <m:t>6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20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20"/>
                <w:szCs w:val="20"/>
              </w:rPr>
              <m:t>7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20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20"/>
                <w:szCs w:val="20"/>
              </w:rPr>
              <m:t>8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20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20"/>
                <w:szCs w:val="20"/>
              </w:rPr>
              <m:t>9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20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20"/>
                <w:szCs w:val="20"/>
              </w:rPr>
              <m:t>10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=1</m:t>
        </m:r>
      </m:oMath>
    </w:p>
    <w:p w14:paraId="26FD3244" w14:textId="77777777" w:rsidR="000B38F3" w:rsidRPr="000E6F67" w:rsidRDefault="000B38F3" w:rsidP="003C6831">
      <w:pPr>
        <w:pStyle w:val="NormalWeb"/>
        <w:jc w:val="both"/>
        <w:rPr>
          <w:rFonts w:ascii="Cambria Math" w:hAnsi="Cambria Math" w:cs="Times"/>
          <w:b/>
          <w:bCs/>
          <w:i/>
          <w:iCs/>
          <w:color w:val="000000"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w:lastRenderedPageBreak/>
            <m:t>T</m:t>
          </m:r>
          <m:d>
            <m:d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=1+1+1+1+T</m:t>
          </m:r>
          <m:d>
            <m:d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dPr>
            <m:e>
              <m:f>
                <m:fPr>
                  <m:type m:val="lin"/>
                  <m:ctrlPr>
                    <w:rPr>
                      <w:rFonts w:ascii="Cambria Math" w:hAnsi="Cambria Math" w:cs="Times"/>
                      <w:b/>
                      <w:bCs/>
                      <w:i/>
                      <w:iCs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  <m:t>n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  <m:t>2</m:t>
                  </m:r>
                </m:den>
              </m:f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+T</m:t>
          </m:r>
          <m:d>
            <m:d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dPr>
            <m:e>
              <m:f>
                <m:fPr>
                  <m:type m:val="lin"/>
                  <m:ctrlPr>
                    <w:rPr>
                      <w:rFonts w:ascii="Cambria Math" w:hAnsi="Cambria Math" w:cs="Times"/>
                      <w:b/>
                      <w:bCs/>
                      <w:i/>
                      <w:iCs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  <m:t>n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  <m:t>2</m:t>
                  </m:r>
                </m:den>
              </m:f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+Ο</m:t>
          </m:r>
          <m:d>
            <m:d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</m:t>
              </m:r>
            </m:e>
          </m:d>
        </m:oMath>
      </m:oMathPara>
    </w:p>
    <w:p w14:paraId="647F3A92" w14:textId="3A4AB35C" w:rsidR="000B38F3" w:rsidRPr="000B38F3" w:rsidRDefault="000B38F3" w:rsidP="003C6831">
      <w:pPr>
        <w:pStyle w:val="NormalWeb"/>
        <w:jc w:val="both"/>
        <w:rPr>
          <w:rFonts w:ascii="Cambria Math" w:hAnsi="Cambria Math" w:cs="Times"/>
          <w:b/>
          <w:bCs/>
          <w:i/>
          <w:iCs/>
          <w:color w:val="000000"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=4+2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dPr>
            <m:e>
              <m:f>
                <m:fPr>
                  <m:type m:val="lin"/>
                  <m:ctrlPr>
                    <w:rPr>
                      <w:rFonts w:ascii="Cambria Math" w:hAnsi="Cambria Math" w:cs="Times"/>
                      <w:b/>
                      <w:bCs/>
                      <w:i/>
                      <w:iCs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  <m:t>n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  <m:t>2</m:t>
                  </m:r>
                </m:den>
              </m:f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+Ο</m:t>
          </m:r>
          <m:d>
            <m:d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</m:t>
              </m:r>
            </m:e>
          </m:d>
        </m:oMath>
      </m:oMathPara>
    </w:p>
    <w:p w14:paraId="5ECFA577" w14:textId="6F2959C7" w:rsidR="000B38F3" w:rsidRPr="003C6831" w:rsidRDefault="000B38F3" w:rsidP="003C6831">
      <w:pPr>
        <w:pStyle w:val="NormalWeb"/>
        <w:jc w:val="both"/>
        <w:rPr>
          <w:rFonts w:ascii="Cambria Math" w:hAnsi="Cambria Math" w:cs="Times"/>
          <w:b/>
          <w:i/>
          <w:color w:val="000000"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=4+2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20"/>
                  <w:szCs w:val="20"/>
                </w:rPr>
              </m:ctrlPr>
            </m:dPr>
            <m:e>
              <m:f>
                <m:fPr>
                  <m:type m:val="lin"/>
                  <m:ctrlPr>
                    <w:rPr>
                      <w:rFonts w:ascii="Cambria Math" w:hAnsi="Cambria Math" w:cs="Times"/>
                      <w:b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  <m:t>n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  <m:t>2</m:t>
                  </m:r>
                </m:den>
              </m:f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+Ο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</m:t>
              </m:r>
            </m:e>
          </m:d>
        </m:oMath>
      </m:oMathPara>
    </w:p>
    <w:p w14:paraId="1FE7BC09" w14:textId="2497C10D" w:rsidR="000B38F3" w:rsidRPr="003C6831" w:rsidRDefault="000B38F3" w:rsidP="003C6831">
      <w:pPr>
        <w:pStyle w:val="NormalWeb"/>
        <w:jc w:val="both"/>
        <w:rPr>
          <w:rFonts w:ascii="Cambria Math" w:hAnsi="Cambria Math" w:cs="Times"/>
          <w:b/>
          <w:i/>
          <w:color w:val="000000"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=2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20"/>
                  <w:szCs w:val="20"/>
                </w:rPr>
              </m:ctrlPr>
            </m:dPr>
            <m:e>
              <m:f>
                <m:fPr>
                  <m:type m:val="lin"/>
                  <m:ctrlPr>
                    <w:rPr>
                      <w:rFonts w:ascii="Cambria Math" w:hAnsi="Cambria Math" w:cs="Times"/>
                      <w:b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  <m:t>n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  <m:t>2</m:t>
                  </m:r>
                </m:den>
              </m:f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+Ο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</m:t>
              </m:r>
            </m:e>
          </m:d>
        </m:oMath>
      </m:oMathPara>
    </w:p>
    <w:p w14:paraId="1B65EB3E" w14:textId="77777777" w:rsidR="00B52E6C" w:rsidRPr="003C6831" w:rsidRDefault="00B52E6C" w:rsidP="003C6831">
      <w:pPr>
        <w:pStyle w:val="NormalWeb"/>
        <w:jc w:val="both"/>
        <w:rPr>
          <w:rFonts w:ascii="Cambria Math" w:hAnsi="Cambria Math" w:cs="Times"/>
          <w:b/>
          <w:i/>
          <w:color w:val="000000"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=2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20"/>
                  <w:szCs w:val="20"/>
                </w:rPr>
              </m:ctrlPr>
            </m:dPr>
            <m:e>
              <m:f>
                <m:fPr>
                  <m:type m:val="lin"/>
                  <m:ctrlPr>
                    <w:rPr>
                      <w:rFonts w:ascii="Cambria Math" w:hAnsi="Cambria Math" w:cs="Times"/>
                      <w:b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  <m:t>n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  <m:t>2</m:t>
                  </m:r>
                </m:den>
              </m:f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+Ο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= Ο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</m:t>
              </m:r>
              <m:func>
                <m:funcPr>
                  <m:ctrlPr>
                    <w:rPr>
                      <w:rFonts w:ascii="Cambria Math" w:hAnsi="Cambria Math" w:cs="Times"/>
                      <w:b/>
                      <w:i/>
                      <w:color w:val="000000"/>
                      <w:sz w:val="20"/>
                      <w:szCs w:val="20"/>
                    </w:rPr>
                  </m:ctrlPr>
                </m:funcPr>
                <m:fName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  <m:t>log</m:t>
                  </m:r>
                </m:fName>
                <m:e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  <m:t>n</m:t>
                  </m:r>
                </m:e>
              </m:func>
            </m:e>
          </m:d>
        </m:oMath>
      </m:oMathPara>
    </w:p>
    <w:p w14:paraId="054CDD45" w14:textId="24931ED4" w:rsidR="00B52E6C" w:rsidRDefault="000B38F3" w:rsidP="00135322">
      <w:pPr>
        <w:pStyle w:val="NormalWeb"/>
        <w:jc w:val="both"/>
        <w:rPr>
          <w:rFonts w:ascii="Times" w:hAnsi="Times" w:cs="Times"/>
          <w:b/>
          <w:bCs/>
          <w:iCs/>
          <w:color w:val="000000"/>
          <w:sz w:val="20"/>
          <w:szCs w:val="20"/>
        </w:rPr>
      </w:pPr>
      <w:r w:rsidRPr="006B34AF">
        <w:t>Cormen e</w:t>
      </w:r>
      <w:r>
        <w:t xml:space="preserve"> </w:t>
      </w:r>
      <w:r w:rsidRPr="000B38F3">
        <w:rPr>
          <w:rFonts w:ascii="Times" w:hAnsi="Times" w:cs="Times"/>
          <w:color w:val="000000"/>
        </w:rPr>
        <w:t>outros</w:t>
      </w:r>
      <w:r>
        <w:t xml:space="preserve"> autores [</w:t>
      </w:r>
      <w:r w:rsidRPr="006B34AF">
        <w:t>2012</w:t>
      </w:r>
      <w:r w:rsidRPr="006B34AF">
        <w:rPr>
          <w:rFonts w:ascii="Times" w:hAnsi="Times" w:cs="Times"/>
          <w:color w:val="000000"/>
        </w:rPr>
        <w:t>]</w:t>
      </w:r>
      <w:r>
        <w:rPr>
          <w:rFonts w:ascii="Times" w:hAnsi="Times" w:cs="Times"/>
          <w:color w:val="000000"/>
        </w:rPr>
        <w:t xml:space="preserve"> demonstram, com o teorema mestre, que </w:t>
      </w:r>
      <w:r w:rsidR="00135322">
        <w:rPr>
          <w:rFonts w:ascii="Times" w:hAnsi="Times" w:cs="Times"/>
          <w:color w:val="000000"/>
        </w:rPr>
        <w:t xml:space="preserve">a expressão </w:t>
      </w:r>
      <m:oMath>
        <m:r>
          <m:rPr>
            <m:sty m:val="bi"/>
          </m:rPr>
          <w:rPr>
            <w:rFonts w:ascii="Cambria Math" w:hAnsi="Cambria Math" w:cs="Times"/>
            <w:color w:val="000000"/>
            <w:sz w:val="20"/>
            <w:szCs w:val="20"/>
          </w:rPr>
          <m:t>T</m:t>
        </m:r>
        <m:d>
          <m:dPr>
            <m:ctrlPr>
              <w:rPr>
                <w:rFonts w:ascii="Cambria Math" w:hAnsi="Cambria Math" w:cs="Times"/>
                <w:b/>
                <w:bCs/>
                <w:i/>
                <w:iCs/>
                <w:color w:val="000000"/>
                <w:sz w:val="20"/>
                <w:szCs w:val="20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20"/>
                <w:szCs w:val="20"/>
              </w:rPr>
              <m:t>n</m:t>
            </m:r>
          </m:e>
        </m:d>
        <m:r>
          <m:rPr>
            <m:sty m:val="bi"/>
          </m:rPr>
          <w:rPr>
            <w:rFonts w:ascii="Cambria Math" w:hAnsi="Cambria Math" w:cs="Times"/>
            <w:color w:val="000000"/>
            <w:sz w:val="20"/>
            <w:szCs w:val="20"/>
          </w:rPr>
          <m:t>=2</m:t>
        </m:r>
        <m:r>
          <m:rPr>
            <m:sty m:val="bi"/>
          </m:rPr>
          <w:rPr>
            <w:rFonts w:ascii="Cambria Math" w:hAnsi="Cambria Math" w:cs="Times"/>
            <w:color w:val="000000"/>
            <w:sz w:val="20"/>
            <w:szCs w:val="20"/>
          </w:rPr>
          <m:t>T</m:t>
        </m:r>
        <m:d>
          <m:dPr>
            <m:ctrlPr>
              <w:rPr>
                <w:rFonts w:ascii="Cambria Math" w:hAnsi="Cambria Math" w:cs="Times"/>
                <w:b/>
                <w:bCs/>
                <w:i/>
                <w:iCs/>
                <w:color w:val="000000"/>
                <w:sz w:val="20"/>
                <w:szCs w:val="20"/>
              </w:rPr>
            </m:ctrlPr>
          </m:dPr>
          <m:e>
            <m:f>
              <m:fPr>
                <m:type m:val="lin"/>
                <m:ctrlPr>
                  <w:rPr>
                    <w:rFonts w:ascii="Cambria Math" w:hAnsi="Cambria Math" w:cs="Times"/>
                    <w:b/>
                    <w:bCs/>
                    <w:i/>
                    <w:iCs/>
                    <w:color w:val="000000"/>
                    <w:sz w:val="20"/>
                    <w:szCs w:val="20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n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2</m:t>
                </m:r>
              </m:den>
            </m:f>
          </m:e>
        </m:d>
        <m:r>
          <m:rPr>
            <m:sty m:val="bi"/>
          </m:rPr>
          <w:rPr>
            <w:rFonts w:ascii="Cambria Math" w:hAnsi="Cambria Math" w:cs="Times"/>
            <w:color w:val="000000"/>
            <w:sz w:val="20"/>
            <w:szCs w:val="20"/>
          </w:rPr>
          <m:t>+Ο</m:t>
        </m:r>
        <m:d>
          <m:dPr>
            <m:ctrlPr>
              <w:rPr>
                <w:rFonts w:ascii="Cambria Math" w:hAnsi="Cambria Math" w:cs="Times"/>
                <w:b/>
                <w:bCs/>
                <w:i/>
                <w:iCs/>
                <w:color w:val="000000"/>
                <w:sz w:val="20"/>
                <w:szCs w:val="20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20"/>
                <w:szCs w:val="20"/>
              </w:rPr>
              <m:t>n</m:t>
            </m:r>
          </m:e>
        </m:d>
      </m:oMath>
      <w:r w:rsidR="00135322">
        <w:rPr>
          <w:rFonts w:ascii="Times" w:hAnsi="Times" w:cs="Times"/>
          <w:b/>
          <w:bCs/>
          <w:iCs/>
          <w:color w:val="000000"/>
          <w:sz w:val="20"/>
          <w:szCs w:val="20"/>
        </w:rPr>
        <w:t xml:space="preserve"> </w:t>
      </w:r>
    </w:p>
    <w:p w14:paraId="3350E097" w14:textId="3A7A4ABD" w:rsidR="000B38F3" w:rsidRPr="00B52E6C" w:rsidRDefault="00B52E6C" w:rsidP="00B52E6C">
      <w:pPr>
        <w:pStyle w:val="NormalWeb"/>
        <w:ind w:left="2268"/>
        <w:jc w:val="both"/>
        <w:rPr>
          <w:rFonts w:ascii="Times" w:hAnsi="Times" w:cs="Times"/>
          <w:sz w:val="20"/>
        </w:rPr>
      </w:pPr>
      <w:r>
        <w:rPr>
          <w:rFonts w:ascii="Times" w:hAnsi="Times" w:cs="Times"/>
          <w:sz w:val="20"/>
        </w:rPr>
        <w:t xml:space="preserve">[...] </w:t>
      </w:r>
      <w:r w:rsidR="00135322" w:rsidRPr="00B52E6C">
        <w:rPr>
          <w:rFonts w:ascii="Times" w:hAnsi="Times" w:cs="Times"/>
          <w:sz w:val="20"/>
        </w:rPr>
        <w:t xml:space="preserve">caracteriza os tempos de execução do algoritmo de divisão e conquista para o problema do subarranjo máximo e também para a ordenação por intercalação. [...] Aqui, temos a = 2, b = 2, f(n) = Θ(n) e, assim, temos que </w:t>
      </w:r>
      <m:oMath>
        <m:sSub>
          <m:sSubPr>
            <m:ctrlPr>
              <w:rPr>
                <w:rFonts w:ascii="Cambria Math" w:hAnsi="Cambria Math" w:cs="Times"/>
                <w:sz w:val="20"/>
              </w:rPr>
            </m:ctrlPr>
          </m:sSubPr>
          <m:e>
            <m:r>
              <w:rPr>
                <w:rFonts w:ascii="Cambria Math" w:hAnsi="Cambria Math" w:cs="Times"/>
                <w:sz w:val="20"/>
              </w:rPr>
              <m:t>n</m:t>
            </m:r>
          </m:e>
          <m:sub>
            <m:func>
              <m:funcPr>
                <m:ctrlPr>
                  <w:rPr>
                    <w:rFonts w:ascii="Cambria Math" w:hAnsi="Cambria Math" w:cs="Times"/>
                    <w:sz w:val="20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"/>
                    <w:sz w:val="20"/>
                  </w:rPr>
                  <m:t>log</m:t>
                </m:r>
              </m:fName>
              <m:e>
                <m:r>
                  <w:rPr>
                    <w:rFonts w:ascii="Cambria Math" w:hAnsi="Cambria Math" w:cs="Times"/>
                    <w:sz w:val="20"/>
                  </w:rPr>
                  <m:t>b</m:t>
                </m:r>
                <m:r>
                  <m:rPr>
                    <m:sty m:val="p"/>
                  </m:rPr>
                  <w:rPr>
                    <w:rFonts w:ascii="Cambria Math" w:hAnsi="Cambria Math" w:cs="Times"/>
                    <w:sz w:val="20"/>
                  </w:rPr>
                  <m:t xml:space="preserve"> </m:t>
                </m:r>
                <m:r>
                  <w:rPr>
                    <w:rFonts w:ascii="Cambria Math" w:hAnsi="Cambria Math" w:cs="Times"/>
                    <w:sz w:val="20"/>
                  </w:rPr>
                  <m:t>a</m:t>
                </m:r>
              </m:e>
            </m:func>
          </m:sub>
        </m:sSub>
        <m:r>
          <m:rPr>
            <m:sty m:val="p"/>
          </m:rPr>
          <w:rPr>
            <w:rFonts w:ascii="Cambria Math" w:hAnsi="Cambria Math" w:cs="Times"/>
            <w:sz w:val="20"/>
          </w:rPr>
          <m:t>=</m:t>
        </m:r>
        <m:sSub>
          <m:sSubPr>
            <m:ctrlPr>
              <w:rPr>
                <w:rFonts w:ascii="Cambria Math" w:hAnsi="Cambria Math" w:cs="Times"/>
                <w:sz w:val="20"/>
              </w:rPr>
            </m:ctrlPr>
          </m:sSubPr>
          <m:e>
            <m:r>
              <w:rPr>
                <w:rFonts w:ascii="Cambria Math" w:hAnsi="Cambria Math" w:cs="Times"/>
                <w:sz w:val="20"/>
              </w:rPr>
              <m:t>n</m:t>
            </m:r>
          </m:e>
          <m:sub>
            <m:func>
              <m:funcPr>
                <m:ctrlPr>
                  <w:rPr>
                    <w:rFonts w:ascii="Cambria Math" w:hAnsi="Cambria Math" w:cs="Times"/>
                    <w:sz w:val="20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"/>
                    <w:sz w:val="20"/>
                  </w:rPr>
                  <m:t>log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 w:cs="Times"/>
                    <w:sz w:val="20"/>
                  </w:rPr>
                  <m:t>2 2</m:t>
                </m:r>
              </m:e>
            </m:func>
          </m:sub>
        </m:sSub>
        <m:r>
          <m:rPr>
            <m:sty m:val="p"/>
          </m:rPr>
          <w:rPr>
            <w:rFonts w:ascii="Cambria Math" w:hAnsi="Cambria Math" w:cs="Times"/>
            <w:sz w:val="20"/>
          </w:rPr>
          <m:t>=</m:t>
        </m:r>
        <m:r>
          <w:rPr>
            <w:rFonts w:ascii="Cambria Math" w:hAnsi="Cambria Math" w:cs="Times"/>
            <w:sz w:val="20"/>
          </w:rPr>
          <m:t>n</m:t>
        </m:r>
      </m:oMath>
      <w:r w:rsidR="00135322" w:rsidRPr="00B52E6C">
        <w:rPr>
          <w:rFonts w:ascii="Times" w:hAnsi="Times" w:cs="Times"/>
          <w:sz w:val="20"/>
        </w:rPr>
        <w:t>. O caso 2 se aplica, visto que f(n) =Θ(n) e, portanto, temos a solução T(n) = Θ(n lg n).</w:t>
      </w:r>
      <w:r>
        <w:rPr>
          <w:rFonts w:ascii="Times" w:hAnsi="Times" w:cs="Times"/>
          <w:sz w:val="20"/>
        </w:rPr>
        <w:t xml:space="preserve"> </w:t>
      </w:r>
      <w:r w:rsidRPr="00A14793">
        <w:rPr>
          <w:sz w:val="20"/>
        </w:rPr>
        <w:t xml:space="preserve">[Cormen , et al., 2012, p. </w:t>
      </w:r>
      <w:r w:rsidR="004A69CD">
        <w:rPr>
          <w:sz w:val="20"/>
        </w:rPr>
        <w:t>90</w:t>
      </w:r>
      <w:r w:rsidRPr="00A14793">
        <w:rPr>
          <w:rFonts w:ascii="Times" w:hAnsi="Times" w:cs="Times"/>
          <w:color w:val="000000"/>
          <w:sz w:val="20"/>
        </w:rPr>
        <w:t>].</w:t>
      </w:r>
    </w:p>
    <w:p w14:paraId="29640BEB" w14:textId="48CB617F" w:rsidR="00E44DC3" w:rsidRPr="006B34AF" w:rsidRDefault="00466ABE" w:rsidP="00E44DC3">
      <w:pPr>
        <w:pStyle w:val="Ttulo1"/>
        <w:numPr>
          <w:ilvl w:val="1"/>
          <w:numId w:val="21"/>
        </w:numPr>
        <w:tabs>
          <w:tab w:val="clear" w:pos="720"/>
        </w:tabs>
        <w:ind w:left="426"/>
      </w:pPr>
      <w:r>
        <w:t>C</w:t>
      </w:r>
      <w:r w:rsidR="00E44DC3" w:rsidRPr="006B34AF">
        <w:t>omplexidade d</w:t>
      </w:r>
      <w:r w:rsidR="00E44DC3">
        <w:t>o</w:t>
      </w:r>
      <w:r w:rsidR="00E44DC3" w:rsidRPr="006B34AF">
        <w:t xml:space="preserve"> algoritmo</w:t>
      </w:r>
      <w:r w:rsidR="00E44DC3">
        <w:t xml:space="preserve"> </w:t>
      </w:r>
      <w:r w:rsidR="00E44DC3">
        <w:rPr>
          <w:i/>
          <w:iCs/>
        </w:rPr>
        <w:t>Quick</w:t>
      </w:r>
      <w:r w:rsidR="00E44DC3" w:rsidRPr="00A0349C">
        <w:rPr>
          <w:i/>
          <w:iCs/>
        </w:rPr>
        <w:t xml:space="preserve"> Sort</w:t>
      </w:r>
    </w:p>
    <w:p w14:paraId="7E2A02B8" w14:textId="3E768FF7" w:rsidR="00E44DC3" w:rsidRPr="00A0349C" w:rsidRDefault="00E44DC3" w:rsidP="007D47AA">
      <w:pPr>
        <w:pStyle w:val="NormalWeb"/>
        <w:jc w:val="both"/>
        <w:rPr>
          <w:rFonts w:ascii="Times" w:hAnsi="Times" w:cs="Times"/>
          <w:color w:val="000000"/>
        </w:rPr>
      </w:pPr>
      <w:r w:rsidRPr="00A0349C">
        <w:rPr>
          <w:rFonts w:ascii="Times" w:hAnsi="Times" w:cs="Times"/>
          <w:color w:val="000000"/>
        </w:rPr>
        <w:t xml:space="preserve">O método de ordenação </w:t>
      </w:r>
      <w:r w:rsidR="00910C10" w:rsidRPr="00910C10">
        <w:rPr>
          <w:rFonts w:ascii="Times" w:hAnsi="Times" w:cs="Times"/>
          <w:i/>
          <w:color w:val="000000"/>
        </w:rPr>
        <w:t>quick sort</w:t>
      </w:r>
      <w:r w:rsidRPr="00A0349C">
        <w:rPr>
          <w:rFonts w:ascii="Times" w:hAnsi="Times" w:cs="Times"/>
          <w:color w:val="000000"/>
        </w:rPr>
        <w:t xml:space="preserve"> consiste em um algoritmo de ordenação por troca d</w:t>
      </w:r>
      <w:r w:rsidR="00910C10">
        <w:rPr>
          <w:rFonts w:ascii="Times" w:hAnsi="Times" w:cs="Times"/>
          <w:color w:val="000000"/>
        </w:rPr>
        <w:t>o tipo divisão e conquista com método de particionamento</w:t>
      </w:r>
      <w:r w:rsidRPr="00A0349C">
        <w:rPr>
          <w:rFonts w:ascii="Times" w:hAnsi="Times" w:cs="Times"/>
          <w:color w:val="000000"/>
        </w:rPr>
        <w:t xml:space="preserve"> </w:t>
      </w:r>
      <w:r w:rsidR="00910C10">
        <w:rPr>
          <w:rFonts w:ascii="Times" w:hAnsi="Times" w:cs="Times"/>
          <w:color w:val="000000"/>
        </w:rPr>
        <w:t>subdividindo o problema in</w:t>
      </w:r>
      <w:r w:rsidR="009530CE">
        <w:rPr>
          <w:rFonts w:ascii="Times" w:hAnsi="Times" w:cs="Times"/>
          <w:color w:val="000000"/>
        </w:rPr>
        <w:t>i</w:t>
      </w:r>
      <w:r w:rsidR="00910C10">
        <w:rPr>
          <w:rFonts w:ascii="Times" w:hAnsi="Times" w:cs="Times"/>
          <w:color w:val="000000"/>
        </w:rPr>
        <w:t>cial por subproblemas menores</w:t>
      </w:r>
      <w:r w:rsidR="00922796">
        <w:rPr>
          <w:rFonts w:ascii="Times" w:hAnsi="Times" w:cs="Times"/>
          <w:color w:val="000000"/>
        </w:rPr>
        <w:t xml:space="preserve"> com a escolha de um pivô</w:t>
      </w:r>
      <w:r w:rsidRPr="00A0349C">
        <w:rPr>
          <w:rFonts w:ascii="Times" w:hAnsi="Times" w:cs="Times"/>
          <w:color w:val="000000"/>
        </w:rPr>
        <w:t xml:space="preserve"> até que a </w:t>
      </w:r>
      <w:r w:rsidR="00E30818">
        <w:rPr>
          <w:rFonts w:ascii="Times" w:hAnsi="Times" w:cs="Times"/>
          <w:color w:val="000000"/>
        </w:rPr>
        <w:t>obter a solução</w:t>
      </w:r>
      <w:r w:rsidRPr="00A0349C">
        <w:rPr>
          <w:rFonts w:ascii="Times" w:hAnsi="Times" w:cs="Times"/>
          <w:color w:val="000000"/>
        </w:rPr>
        <w:t xml:space="preserve"> </w:t>
      </w:r>
      <w:r w:rsidR="00E30818">
        <w:rPr>
          <w:rFonts w:ascii="Times" w:hAnsi="Times" w:cs="Times"/>
          <w:color w:val="000000"/>
        </w:rPr>
        <w:t>da</w:t>
      </w:r>
      <w:r w:rsidRPr="00A0349C">
        <w:rPr>
          <w:rFonts w:ascii="Times" w:hAnsi="Times" w:cs="Times"/>
          <w:color w:val="000000"/>
        </w:rPr>
        <w:t xml:space="preserve"> ordena</w:t>
      </w:r>
      <w:r w:rsidR="00E30818">
        <w:rPr>
          <w:rFonts w:ascii="Times" w:hAnsi="Times" w:cs="Times"/>
          <w:color w:val="000000"/>
        </w:rPr>
        <w:t xml:space="preserve">ção, assim concordam </w:t>
      </w:r>
      <w:r w:rsidR="00E30818" w:rsidRPr="006B34AF">
        <w:t>Cormen e</w:t>
      </w:r>
      <w:r w:rsidR="00E30818">
        <w:t xml:space="preserve"> outros autores [</w:t>
      </w:r>
      <w:r w:rsidR="00E30818" w:rsidRPr="006B34AF">
        <w:t>2012</w:t>
      </w:r>
      <w:r w:rsidR="00E30818" w:rsidRPr="006B34AF">
        <w:rPr>
          <w:rFonts w:ascii="Times" w:hAnsi="Times" w:cs="Times"/>
          <w:color w:val="000000"/>
        </w:rPr>
        <w:t>]</w:t>
      </w:r>
      <w:r w:rsidR="00E30818">
        <w:rPr>
          <w:rFonts w:ascii="Times" w:hAnsi="Times" w:cs="Times"/>
          <w:color w:val="000000"/>
        </w:rPr>
        <w:t xml:space="preserve"> e Preiss [2000]. O </w:t>
      </w:r>
      <w:r w:rsidRPr="00A0349C">
        <w:rPr>
          <w:rFonts w:ascii="Times" w:hAnsi="Times" w:cs="Times"/>
          <w:color w:val="000000"/>
        </w:rPr>
        <w:t>algoritmo</w:t>
      </w:r>
      <w:r w:rsidR="00E30818">
        <w:rPr>
          <w:rFonts w:ascii="Times" w:hAnsi="Times" w:cs="Times"/>
          <w:color w:val="000000"/>
        </w:rPr>
        <w:t xml:space="preserve"> implementado foi dividido em três funções ilustrada na </w:t>
      </w:r>
      <w:r w:rsidR="005347C2">
        <w:rPr>
          <w:rFonts w:ascii="Times" w:hAnsi="Times" w:cs="Times"/>
          <w:color w:val="000000"/>
        </w:rPr>
        <w:fldChar w:fldCharType="begin"/>
      </w:r>
      <w:r w:rsidR="005347C2">
        <w:rPr>
          <w:rFonts w:ascii="Times" w:hAnsi="Times" w:cs="Times"/>
          <w:color w:val="000000"/>
        </w:rPr>
        <w:instrText xml:space="preserve"> REF _Ref73637625 \h </w:instrText>
      </w:r>
      <w:r w:rsidR="005347C2">
        <w:rPr>
          <w:rFonts w:ascii="Times" w:hAnsi="Times" w:cs="Times"/>
          <w:color w:val="000000"/>
        </w:rPr>
      </w:r>
      <w:r w:rsidR="005347C2">
        <w:rPr>
          <w:rFonts w:ascii="Times" w:hAnsi="Times" w:cs="Times"/>
          <w:color w:val="000000"/>
        </w:rPr>
        <w:fldChar w:fldCharType="separate"/>
      </w:r>
      <w:r w:rsidR="005347C2" w:rsidRPr="006657C3">
        <w:rPr>
          <w:rFonts w:ascii="Times" w:hAnsi="Times" w:cs="Times"/>
        </w:rPr>
        <w:t>Figura 12</w:t>
      </w:r>
      <w:r w:rsidR="005347C2">
        <w:rPr>
          <w:rFonts w:ascii="Times" w:hAnsi="Times" w:cs="Times"/>
          <w:color w:val="000000"/>
        </w:rPr>
        <w:fldChar w:fldCharType="end"/>
      </w:r>
      <w:r w:rsidRPr="00A0349C">
        <w:rPr>
          <w:rFonts w:ascii="Times" w:hAnsi="Times" w:cs="Times"/>
          <w:color w:val="000000"/>
        </w:rPr>
        <w:t>.</w:t>
      </w:r>
    </w:p>
    <w:p w14:paraId="3225CB1A" w14:textId="08E07B90" w:rsidR="006657C3" w:rsidRDefault="007C613F" w:rsidP="006657C3">
      <w:pPr>
        <w:keepNext/>
        <w:ind w:left="-709" w:right="-851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51CF167" wp14:editId="40B3A90E">
                <wp:simplePos x="0" y="0"/>
                <wp:positionH relativeFrom="column">
                  <wp:posOffset>4931410</wp:posOffset>
                </wp:positionH>
                <wp:positionV relativeFrom="paragraph">
                  <wp:posOffset>2945462</wp:posOffset>
                </wp:positionV>
                <wp:extent cx="260985" cy="320329"/>
                <wp:effectExtent l="0" t="0" r="5715" b="3810"/>
                <wp:wrapNone/>
                <wp:docPr id="61" name="Caixa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985" cy="3203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3CA62541" w14:textId="416E91B9" w:rsidR="00910C10" w:rsidRDefault="00910C10" w:rsidP="007C613F"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F167" id="Caixa de Texto 61" o:spid="_x0000_s1037" type="#_x0000_t202" style="position:absolute;left:0;text-align:left;margin-left:388.3pt;margin-top:231.95pt;width:20.55pt;height:25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" filled="f" stroked="f">
                <v:textbox inset="0,0,0,0">
                  <w:txbxContent>
                    <w:p w14:paraId="3CA62541" w14:textId="416E91B9" w:rsidR="00910C10" w:rsidRDefault="00910C10" w:rsidP="007C613F">
                      <w: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36A5585" wp14:editId="4769565A">
                <wp:simplePos x="0" y="0"/>
                <wp:positionH relativeFrom="column">
                  <wp:posOffset>5065224</wp:posOffset>
                </wp:positionH>
                <wp:positionV relativeFrom="paragraph">
                  <wp:posOffset>339602</wp:posOffset>
                </wp:positionV>
                <wp:extent cx="260985" cy="320329"/>
                <wp:effectExtent l="0" t="0" r="5715" b="3810"/>
                <wp:wrapNone/>
                <wp:docPr id="47" name="Caixa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985" cy="3203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1C2E8322" w14:textId="2EE354A6" w:rsidR="00910C10" w:rsidRDefault="00910C10" w:rsidP="007C613F">
                            <w: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A5585" id="Caixa de Texto 47" o:spid="_x0000_s1038" type="#_x0000_t202" style="position:absolute;left:0;text-align:left;margin-left:398.85pt;margin-top:26.75pt;width:20.55pt;height:25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" filled="f" stroked="f">
                <v:textbox inset="0,0,0,0">
                  <w:txbxContent>
                    <w:p w14:paraId="1C2E8322" w14:textId="2EE354A6" w:rsidR="00910C10" w:rsidRDefault="00910C10" w:rsidP="007C613F">
                      <w: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E7A1D84" wp14:editId="2F22937D">
                <wp:simplePos x="0" y="0"/>
                <wp:positionH relativeFrom="column">
                  <wp:posOffset>2272788</wp:posOffset>
                </wp:positionH>
                <wp:positionV relativeFrom="paragraph">
                  <wp:posOffset>319339</wp:posOffset>
                </wp:positionV>
                <wp:extent cx="260985" cy="320329"/>
                <wp:effectExtent l="0" t="0" r="5715" b="3810"/>
                <wp:wrapNone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985" cy="3203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txbx>
                        <w:txbxContent>
                          <w:p w14:paraId="708DD208" w14:textId="77777777" w:rsidR="00910C10" w:rsidRDefault="00910C10" w:rsidP="007C613F">
                            <w: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A1D84" id="Caixa de Texto 41" o:spid="_x0000_s1039" type="#_x0000_t202" style="position:absolute;left:0;text-align:left;margin-left:178.95pt;margin-top:25.15pt;width:20.55pt;height:25.2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" filled="f" stroked="f">
                <v:textbox inset="0,0,0,0">
                  <w:txbxContent>
                    <w:p w14:paraId="708DD208" w14:textId="77777777" w:rsidR="00910C10" w:rsidRDefault="00910C10" w:rsidP="007C613F">
                      <w: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B265AC">
        <w:rPr>
          <w:noProof/>
        </w:rPr>
        <w:drawing>
          <wp:inline distT="0" distB="0" distL="0" distR="0" wp14:anchorId="1454161A" wp14:editId="5C80DF40">
            <wp:extent cx="2429301" cy="1425575"/>
            <wp:effectExtent l="0" t="0" r="9525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0685" t="9565" r="70645" b="57095"/>
                    <a:stretch/>
                  </pic:blipFill>
                  <pic:spPr bwMode="auto">
                    <a:xfrm>
                      <a:off x="0" y="0"/>
                      <a:ext cx="2467975" cy="144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265AC">
        <w:rPr>
          <w:noProof/>
        </w:rPr>
        <w:drawing>
          <wp:inline distT="0" distB="0" distL="0" distR="0" wp14:anchorId="64E1D348" wp14:editId="570186F8">
            <wp:extent cx="2742007" cy="1421130"/>
            <wp:effectExtent l="0" t="0" r="1270" b="762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1062" t="9631" r="69150" b="59162"/>
                    <a:stretch/>
                  </pic:blipFill>
                  <pic:spPr bwMode="auto">
                    <a:xfrm>
                      <a:off x="0" y="0"/>
                      <a:ext cx="2805471" cy="1454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265AC">
        <w:rPr>
          <w:noProof/>
        </w:rPr>
        <w:drawing>
          <wp:inline distT="0" distB="0" distL="0" distR="0" wp14:anchorId="40D622FB" wp14:editId="70A3C76F">
            <wp:extent cx="5137912" cy="1957561"/>
            <wp:effectExtent l="0" t="0" r="5715" b="508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0852" t="10268" r="58954" b="54727"/>
                    <a:stretch/>
                  </pic:blipFill>
                  <pic:spPr bwMode="auto">
                    <a:xfrm>
                      <a:off x="0" y="0"/>
                      <a:ext cx="5208438" cy="1984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05EDD" w14:textId="672EE2B3" w:rsidR="00E44DC3" w:rsidRPr="006657C3" w:rsidRDefault="006657C3" w:rsidP="006657C3">
      <w:pPr>
        <w:pStyle w:val="Legenda"/>
        <w:ind w:left="0" w:right="0"/>
        <w:rPr>
          <w:rFonts w:ascii="Times" w:hAnsi="Times" w:cs="Times"/>
        </w:rPr>
      </w:pPr>
      <w:bookmarkStart w:id="19" w:name="_Ref73637625"/>
      <w:r w:rsidRPr="006657C3">
        <w:rPr>
          <w:rFonts w:ascii="Times" w:hAnsi="Times" w:cs="Times"/>
        </w:rPr>
        <w:t xml:space="preserve">Figura </w:t>
      </w:r>
      <w:r w:rsidRPr="006657C3">
        <w:rPr>
          <w:rFonts w:ascii="Times" w:hAnsi="Times" w:cs="Times"/>
        </w:rPr>
        <w:fldChar w:fldCharType="begin"/>
      </w:r>
      <w:r w:rsidRPr="006657C3">
        <w:rPr>
          <w:rFonts w:ascii="Times" w:hAnsi="Times" w:cs="Times"/>
        </w:rPr>
        <w:instrText xml:space="preserve"> SEQ Figura \* ARABIC </w:instrText>
      </w:r>
      <w:r w:rsidRPr="006657C3">
        <w:rPr>
          <w:rFonts w:ascii="Times" w:hAnsi="Times" w:cs="Times"/>
        </w:rPr>
        <w:fldChar w:fldCharType="separate"/>
      </w:r>
      <w:r w:rsidRPr="006657C3">
        <w:rPr>
          <w:rFonts w:ascii="Times" w:hAnsi="Times" w:cs="Times"/>
        </w:rPr>
        <w:t>12</w:t>
      </w:r>
      <w:r w:rsidRPr="006657C3">
        <w:rPr>
          <w:rFonts w:ascii="Times" w:hAnsi="Times" w:cs="Times"/>
        </w:rPr>
        <w:fldChar w:fldCharType="end"/>
      </w:r>
      <w:bookmarkEnd w:id="19"/>
      <w:r w:rsidRPr="006657C3">
        <w:rPr>
          <w:rFonts w:ascii="Times" w:hAnsi="Times" w:cs="Times"/>
        </w:rPr>
        <w:t xml:space="preserve"> - </w:t>
      </w:r>
      <w:r w:rsidR="00460015">
        <w:rPr>
          <w:rFonts w:ascii="Times" w:hAnsi="Times" w:cs="Times"/>
        </w:rPr>
        <w:t xml:space="preserve">Codificação do algoritmo </w:t>
      </w:r>
      <w:r w:rsidR="00460015" w:rsidRPr="00460015">
        <w:rPr>
          <w:rFonts w:ascii="Times" w:hAnsi="Times" w:cs="Times"/>
          <w:i/>
        </w:rPr>
        <w:t>Quick S</w:t>
      </w:r>
      <w:r w:rsidRPr="00460015">
        <w:rPr>
          <w:rFonts w:ascii="Times" w:hAnsi="Times" w:cs="Times"/>
          <w:i/>
        </w:rPr>
        <w:t>ort</w:t>
      </w:r>
    </w:p>
    <w:p w14:paraId="21B28C85" w14:textId="09956A2C" w:rsidR="00753A5C" w:rsidRPr="00CE0225" w:rsidRDefault="00753A5C" w:rsidP="00CE0225">
      <w:pPr>
        <w:pStyle w:val="NormalWeb"/>
        <w:jc w:val="both"/>
      </w:pPr>
      <w:r>
        <w:lastRenderedPageBreak/>
        <w:t xml:space="preserve">Para o cálculo da complexidade de tempo do quick sort dividiu-se os três algoritmos nas </w:t>
      </w:r>
      <w:r w:rsidR="001C4827">
        <w:fldChar w:fldCharType="begin"/>
      </w:r>
      <w:r w:rsidR="001C4827">
        <w:instrText xml:space="preserve"> REF _Ref73638435 \h </w:instrText>
      </w:r>
      <w:r w:rsidR="001C4827">
        <w:fldChar w:fldCharType="separate"/>
      </w:r>
      <w:r w:rsidR="001C4827" w:rsidRPr="001476BA">
        <w:rPr>
          <w:rFonts w:ascii="Times" w:hAnsi="Times" w:cs="Times"/>
        </w:rPr>
        <w:t xml:space="preserve">Tabela </w:t>
      </w:r>
      <w:r w:rsidR="001C4827">
        <w:rPr>
          <w:rFonts w:ascii="Times" w:hAnsi="Times" w:cs="Times"/>
          <w:noProof/>
        </w:rPr>
        <w:t>6</w:t>
      </w:r>
      <w:r w:rsidR="001C4827">
        <w:fldChar w:fldCharType="end"/>
      </w:r>
      <w:r w:rsidR="00CE3ADF">
        <w:t xml:space="preserve">, </w:t>
      </w:r>
      <w:r w:rsidR="001C4827">
        <w:fldChar w:fldCharType="begin"/>
      </w:r>
      <w:r w:rsidR="001C4827">
        <w:instrText xml:space="preserve"> REF _Ref73638438 \h </w:instrText>
      </w:r>
      <w:r w:rsidR="001C4827">
        <w:fldChar w:fldCharType="separate"/>
      </w:r>
      <w:r w:rsidR="001C4827" w:rsidRPr="001476BA">
        <w:rPr>
          <w:rFonts w:ascii="Times" w:hAnsi="Times" w:cs="Times"/>
        </w:rPr>
        <w:t xml:space="preserve">Tabela </w:t>
      </w:r>
      <w:r w:rsidR="001C4827">
        <w:rPr>
          <w:rFonts w:ascii="Times" w:hAnsi="Times" w:cs="Times"/>
          <w:noProof/>
        </w:rPr>
        <w:t>7</w:t>
      </w:r>
      <w:r w:rsidR="001C4827">
        <w:fldChar w:fldCharType="end"/>
      </w:r>
      <w:r w:rsidR="00CE3ADF">
        <w:t xml:space="preserve"> e </w:t>
      </w:r>
      <w:r w:rsidR="001C4827">
        <w:fldChar w:fldCharType="begin"/>
      </w:r>
      <w:r w:rsidR="001C4827">
        <w:instrText xml:space="preserve"> REF _Ref73638440 \h </w:instrText>
      </w:r>
      <w:r w:rsidR="001C4827">
        <w:fldChar w:fldCharType="separate"/>
      </w:r>
      <w:r w:rsidR="001C4827" w:rsidRPr="001476BA">
        <w:rPr>
          <w:rFonts w:ascii="Times" w:hAnsi="Times" w:cs="Times"/>
        </w:rPr>
        <w:t xml:space="preserve">Tabela </w:t>
      </w:r>
      <w:r w:rsidR="001C4827">
        <w:rPr>
          <w:rFonts w:ascii="Times" w:hAnsi="Times" w:cs="Times"/>
          <w:noProof/>
        </w:rPr>
        <w:t>8</w:t>
      </w:r>
      <w:r w:rsidR="001C4827">
        <w:fldChar w:fldCharType="end"/>
      </w:r>
      <w:r w:rsidR="001C4827">
        <w:t xml:space="preserve">, para exemplificar cada uma das funções da </w:t>
      </w:r>
      <w:r w:rsidR="00CE3ADF">
        <w:fldChar w:fldCharType="begin"/>
      </w:r>
      <w:r w:rsidR="00CE3ADF">
        <w:instrText xml:space="preserve"> REF _Ref73637625 \h </w:instrText>
      </w:r>
      <w:r w:rsidR="00CE3ADF">
        <w:fldChar w:fldCharType="separate"/>
      </w:r>
      <w:r w:rsidR="00CE3ADF" w:rsidRPr="006657C3">
        <w:rPr>
          <w:rFonts w:ascii="Times" w:hAnsi="Times" w:cs="Times"/>
        </w:rPr>
        <w:t>Figura 12</w:t>
      </w:r>
      <w:r w:rsidR="00CE3ADF">
        <w:fldChar w:fldCharType="end"/>
      </w:r>
      <w:r w:rsidR="00CE3ADF">
        <w:t>.</w:t>
      </w:r>
    </w:p>
    <w:p w14:paraId="4D26F16F" w14:textId="54E91BB2" w:rsidR="001C4827" w:rsidRPr="00987737" w:rsidRDefault="00922796" w:rsidP="001C4827">
      <w:pPr>
        <w:pStyle w:val="NormalWeb"/>
        <w:jc w:val="both"/>
        <w:rPr>
          <w:sz w:val="28"/>
        </w:rPr>
      </w:pPr>
      <w:r>
        <w:rPr>
          <w:rFonts w:ascii="Times" w:hAnsi="Times" w:cs="Times"/>
          <w:color w:val="000000"/>
        </w:rPr>
        <w:t xml:space="preserve">A </w:t>
      </w:r>
      <w:r>
        <w:fldChar w:fldCharType="begin"/>
      </w:r>
      <w:r>
        <w:instrText xml:space="preserve"> REF _Ref73638435 \h </w:instrText>
      </w:r>
      <w:r>
        <w:fldChar w:fldCharType="separate"/>
      </w:r>
      <w:r w:rsidR="00DA6582" w:rsidRPr="001476BA">
        <w:rPr>
          <w:rFonts w:ascii="Times" w:hAnsi="Times" w:cs="Times"/>
        </w:rPr>
        <w:t xml:space="preserve">Tabela </w:t>
      </w:r>
      <w:r w:rsidR="00DA6582">
        <w:rPr>
          <w:rFonts w:ascii="Times" w:hAnsi="Times" w:cs="Times"/>
          <w:noProof/>
        </w:rPr>
        <w:t>6</w:t>
      </w:r>
      <w:r>
        <w:fldChar w:fldCharType="end"/>
      </w:r>
      <w:r>
        <w:t xml:space="preserve"> elenca as </w:t>
      </w:r>
      <w:r w:rsidR="001C4827">
        <w:rPr>
          <w:rFonts w:ascii="Times" w:hAnsi="Times" w:cs="Times"/>
          <w:color w:val="000000"/>
        </w:rPr>
        <w:t>instr</w:t>
      </w:r>
      <w:r>
        <w:rPr>
          <w:rFonts w:ascii="Times" w:hAnsi="Times" w:cs="Times"/>
          <w:color w:val="000000"/>
        </w:rPr>
        <w:t>uções para escolha do pivô</w:t>
      </w:r>
      <w:r w:rsidR="00CB37B6">
        <w:rPr>
          <w:rFonts w:ascii="Times" w:hAnsi="Times" w:cs="Times"/>
          <w:color w:val="000000"/>
        </w:rPr>
        <w:t xml:space="preserve">, codificada na </w:t>
      </w:r>
      <w:r w:rsidR="00CB37B6">
        <w:t xml:space="preserve">da </w:t>
      </w:r>
      <w:r w:rsidR="00CB37B6">
        <w:fldChar w:fldCharType="begin"/>
      </w:r>
      <w:r w:rsidR="00CB37B6">
        <w:instrText xml:space="preserve"> REF _Ref73637625 \h </w:instrText>
      </w:r>
      <w:r w:rsidR="00CB37B6">
        <w:fldChar w:fldCharType="separate"/>
      </w:r>
      <w:r w:rsidR="00CB37B6" w:rsidRPr="006657C3">
        <w:rPr>
          <w:rFonts w:ascii="Times" w:hAnsi="Times" w:cs="Times"/>
        </w:rPr>
        <w:t>Figura 12</w:t>
      </w:r>
      <w:r w:rsidR="00CB37B6">
        <w:fldChar w:fldCharType="end"/>
      </w:r>
      <w:r w:rsidR="00CB37B6">
        <w:rPr>
          <w:rFonts w:ascii="Times" w:hAnsi="Times" w:cs="Times"/>
          <w:color w:val="000000"/>
        </w:rPr>
        <w:t xml:space="preserve"> A</w:t>
      </w:r>
      <w:r w:rsidR="0019411E">
        <w:rPr>
          <w:rFonts w:ascii="Times" w:hAnsi="Times" w:cs="Times"/>
          <w:color w:val="000000"/>
        </w:rPr>
        <w:t>, a qual foi uma função adaptada da vídeo aula do Professor</w:t>
      </w:r>
      <w:r w:rsidR="0019411E">
        <w:rPr>
          <w:rFonts w:cs="Times"/>
          <w:lang w:eastAsia="en-US"/>
        </w:rPr>
        <w:t xml:space="preserve"> Moacir Antonelli</w:t>
      </w:r>
      <w:r w:rsidR="0019411E">
        <w:rPr>
          <w:rFonts w:cs="Times"/>
          <w:lang w:eastAsia="en-US"/>
        </w:rPr>
        <w:t xml:space="preserve"> [</w:t>
      </w:r>
      <w:r w:rsidR="0019411E">
        <w:rPr>
          <w:rFonts w:cs="Times"/>
          <w:lang w:eastAsia="en-US"/>
        </w:rPr>
        <w:t>Ponti</w:t>
      </w:r>
      <w:r w:rsidR="0019411E">
        <w:rPr>
          <w:rFonts w:cs="Times"/>
          <w:lang w:eastAsia="en-US"/>
        </w:rPr>
        <w:t>, SD]</w:t>
      </w:r>
      <w:r w:rsidR="00831C68">
        <w:rPr>
          <w:rFonts w:ascii="Times" w:hAnsi="Times" w:cs="Times"/>
          <w:color w:val="000000"/>
        </w:rPr>
        <w:t xml:space="preserve">. O funcionamento inicia </w:t>
      </w:r>
      <w:r w:rsidR="0019411E">
        <w:rPr>
          <w:rFonts w:ascii="Times" w:hAnsi="Times" w:cs="Times"/>
          <w:color w:val="000000"/>
        </w:rPr>
        <w:t>linha 55</w:t>
      </w:r>
      <w:r w:rsidR="00831C68">
        <w:rPr>
          <w:rFonts w:ascii="Times" w:hAnsi="Times" w:cs="Times"/>
          <w:color w:val="000000"/>
        </w:rPr>
        <w:t>,</w:t>
      </w:r>
      <w:r w:rsidR="0019411E">
        <w:rPr>
          <w:rFonts w:ascii="Times" w:hAnsi="Times" w:cs="Times"/>
          <w:color w:val="000000"/>
        </w:rPr>
        <w:t xml:space="preserve"> </w:t>
      </w:r>
      <w:r w:rsidR="00831C68">
        <w:rPr>
          <w:rFonts w:ascii="Times" w:hAnsi="Times" w:cs="Times"/>
          <w:color w:val="000000"/>
        </w:rPr>
        <w:t xml:space="preserve">ao </w:t>
      </w:r>
      <w:r w:rsidR="0019411E">
        <w:rPr>
          <w:rFonts w:ascii="Times" w:hAnsi="Times" w:cs="Times"/>
          <w:color w:val="000000"/>
        </w:rPr>
        <w:t>recebe</w:t>
      </w:r>
      <w:r w:rsidR="00831C68">
        <w:rPr>
          <w:rFonts w:ascii="Times" w:hAnsi="Times" w:cs="Times"/>
          <w:color w:val="000000"/>
        </w:rPr>
        <w:t>r</w:t>
      </w:r>
      <w:r w:rsidR="0019411E">
        <w:rPr>
          <w:rFonts w:ascii="Times" w:hAnsi="Times" w:cs="Times"/>
          <w:color w:val="000000"/>
        </w:rPr>
        <w:t xml:space="preserve"> o tipo do caso de desempenho que está sendo testado</w:t>
      </w:r>
      <w:r w:rsidR="00831C68">
        <w:rPr>
          <w:rFonts w:ascii="Times" w:hAnsi="Times" w:cs="Times"/>
          <w:color w:val="000000"/>
        </w:rPr>
        <w:t xml:space="preserve">, os índices iniciais e finais que serão escolhidos. Na linha 56 apenas um comentário. Na linha 57, é feito um teste do tipo do caso </w:t>
      </w:r>
      <w:r w:rsidR="005C4451">
        <w:rPr>
          <w:rFonts w:ascii="Times" w:hAnsi="Times" w:cs="Times"/>
          <w:color w:val="000000"/>
        </w:rPr>
        <w:t xml:space="preserve">contando com “1” repetição, a linha 58 também é um comentário. </w:t>
      </w:r>
      <w:r w:rsidR="008148D2">
        <w:rPr>
          <w:rFonts w:ascii="Times" w:hAnsi="Times" w:cs="Times"/>
          <w:color w:val="000000"/>
        </w:rPr>
        <w:t>As linhas 58 e 61 foram contadas com apenas “1” custo, pois são a escolha da condição do “if” da linha 57. A linha 60 é a alternativa para a condição da linha 57. E a linha 62 tem “1” como custo pois é uma função de retorno</w:t>
      </w:r>
      <w:r w:rsidR="001C4827">
        <w:rPr>
          <w:rFonts w:ascii="Times" w:hAnsi="Times" w:cs="Times"/>
          <w:color w:val="000000"/>
        </w:rPr>
        <w:t>.</w:t>
      </w:r>
    </w:p>
    <w:p w14:paraId="6A0916A6" w14:textId="6CA7D5EE" w:rsidR="001C4827" w:rsidRPr="001476BA" w:rsidRDefault="001C4827" w:rsidP="001C4827">
      <w:pPr>
        <w:pStyle w:val="Legenda"/>
        <w:ind w:left="0" w:right="0"/>
        <w:rPr>
          <w:rFonts w:ascii="Times" w:hAnsi="Times" w:cs="Times"/>
        </w:rPr>
      </w:pPr>
      <w:bookmarkStart w:id="20" w:name="_Ref73638435"/>
      <w:r w:rsidRPr="001476BA">
        <w:rPr>
          <w:rFonts w:ascii="Times" w:hAnsi="Times" w:cs="Times"/>
        </w:rPr>
        <w:t xml:space="preserve">Tabela </w:t>
      </w:r>
      <w:r w:rsidRPr="001476BA">
        <w:rPr>
          <w:rFonts w:ascii="Times" w:hAnsi="Times" w:cs="Times"/>
        </w:rPr>
        <w:fldChar w:fldCharType="begin"/>
      </w:r>
      <w:r w:rsidRPr="001476BA">
        <w:rPr>
          <w:rFonts w:ascii="Times" w:hAnsi="Times" w:cs="Times"/>
        </w:rPr>
        <w:instrText xml:space="preserve"> SEQ Tabela \* ARABIC </w:instrText>
      </w:r>
      <w:r w:rsidRPr="001476BA">
        <w:rPr>
          <w:rFonts w:ascii="Times" w:hAnsi="Times" w:cs="Times"/>
        </w:rPr>
        <w:fldChar w:fldCharType="separate"/>
      </w:r>
      <w:r w:rsidR="00DA6582">
        <w:rPr>
          <w:rFonts w:ascii="Times" w:hAnsi="Times" w:cs="Times"/>
          <w:noProof/>
        </w:rPr>
        <w:t>6</w:t>
      </w:r>
      <w:r w:rsidRPr="001476BA">
        <w:rPr>
          <w:rFonts w:ascii="Times" w:hAnsi="Times" w:cs="Times"/>
        </w:rPr>
        <w:fldChar w:fldCharType="end"/>
      </w:r>
      <w:bookmarkEnd w:id="20"/>
      <w:r>
        <w:rPr>
          <w:rFonts w:ascii="Times" w:hAnsi="Times" w:cs="Times"/>
        </w:rPr>
        <w:t xml:space="preserve"> - Soma das </w:t>
      </w:r>
      <w:r w:rsidRPr="001476BA">
        <w:rPr>
          <w:rFonts w:ascii="Times" w:hAnsi="Times" w:cs="Times"/>
        </w:rPr>
        <w:t xml:space="preserve">repetições do </w:t>
      </w:r>
      <w:r w:rsidR="003E3465">
        <w:rPr>
          <w:rFonts w:ascii="Times" w:hAnsi="Times" w:cs="Times"/>
          <w:i/>
        </w:rPr>
        <w:t>Quick</w:t>
      </w:r>
      <w:r w:rsidRPr="009B663D">
        <w:rPr>
          <w:rFonts w:ascii="Times" w:hAnsi="Times" w:cs="Times"/>
          <w:i/>
        </w:rPr>
        <w:t xml:space="preserve"> Sort</w:t>
      </w:r>
      <w:r>
        <w:rPr>
          <w:rFonts w:ascii="Times" w:hAnsi="Times" w:cs="Times"/>
          <w:i/>
        </w:rPr>
        <w:t xml:space="preserve"> </w:t>
      </w:r>
      <w:r w:rsidRPr="009B663D">
        <w:rPr>
          <w:rFonts w:ascii="Times" w:hAnsi="Times" w:cs="Times"/>
        </w:rPr>
        <w:t>na função</w:t>
      </w:r>
      <w:r>
        <w:rPr>
          <w:rFonts w:ascii="Times" w:hAnsi="Times" w:cs="Times"/>
          <w:i/>
        </w:rPr>
        <w:t xml:space="preserve"> “</w:t>
      </w:r>
      <w:r w:rsidR="003E3465">
        <w:rPr>
          <w:rFonts w:ascii="Times" w:hAnsi="Times" w:cs="Times"/>
          <w:i/>
        </w:rPr>
        <w:t>piv_in</w:t>
      </w:r>
      <w:r w:rsidR="0037757C">
        <w:rPr>
          <w:rFonts w:ascii="Times" w:hAnsi="Times" w:cs="Times"/>
          <w:i/>
        </w:rPr>
        <w:t>i</w:t>
      </w:r>
      <w:r>
        <w:rPr>
          <w:rFonts w:ascii="Times" w:hAnsi="Times" w:cs="Times"/>
          <w:i/>
        </w:rPr>
        <w:t>”</w:t>
      </w:r>
    </w:p>
    <w:tbl>
      <w:tblPr>
        <w:tblStyle w:val="TabeladeGrade4-nfase6"/>
        <w:tblW w:w="0" w:type="auto"/>
        <w:tblLook w:val="04A0" w:firstRow="1" w:lastRow="0" w:firstColumn="1" w:lastColumn="0" w:noHBand="0" w:noVBand="1"/>
      </w:tblPr>
      <w:tblGrid>
        <w:gridCol w:w="733"/>
        <w:gridCol w:w="5074"/>
        <w:gridCol w:w="1134"/>
        <w:gridCol w:w="1554"/>
      </w:tblGrid>
      <w:tr w:rsidR="001C4827" w:rsidRPr="00A66024" w14:paraId="65309DCE" w14:textId="77777777" w:rsidTr="003142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79B6CAA6" w14:textId="77777777" w:rsidR="001C4827" w:rsidRPr="00A66024" w:rsidRDefault="001C4827" w:rsidP="00076CA0">
            <w:pPr>
              <w:pStyle w:val="NormalWeb"/>
              <w:spacing w:before="0" w:beforeAutospacing="0" w:after="0" w:afterAutospacing="0"/>
              <w:jc w:val="both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66024">
              <w:rPr>
                <w:rFonts w:ascii="Times" w:hAnsi="Times" w:cs="Times"/>
                <w:color w:val="000000"/>
                <w:sz w:val="20"/>
                <w:szCs w:val="20"/>
              </w:rPr>
              <w:t>Linha</w:t>
            </w:r>
          </w:p>
        </w:tc>
        <w:tc>
          <w:tcPr>
            <w:tcW w:w="5074" w:type="dxa"/>
          </w:tcPr>
          <w:p w14:paraId="7489352B" w14:textId="3771BC22" w:rsidR="001C4827" w:rsidRPr="00A66024" w:rsidRDefault="001C4827" w:rsidP="00076CA0">
            <w:pPr>
              <w:pStyle w:val="NormalWeb"/>
              <w:spacing w:before="0" w:beforeAutospacing="0" w:after="0" w:afterAutospacing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66024">
              <w:rPr>
                <w:rFonts w:ascii="Times" w:hAnsi="Times" w:cs="Times"/>
                <w:color w:val="000000"/>
                <w:sz w:val="20"/>
                <w:szCs w:val="20"/>
              </w:rPr>
              <w:t>Linhas de código</w:t>
            </w:r>
          </w:p>
        </w:tc>
        <w:tc>
          <w:tcPr>
            <w:tcW w:w="1134" w:type="dxa"/>
          </w:tcPr>
          <w:p w14:paraId="4EC99DFE" w14:textId="77777777" w:rsidR="001C4827" w:rsidRPr="00A66024" w:rsidRDefault="001C4827" w:rsidP="00076CA0">
            <w:pPr>
              <w:pStyle w:val="NormalWeb"/>
              <w:spacing w:before="0" w:beforeAutospacing="0" w:after="0" w:afterAutospac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66024">
              <w:rPr>
                <w:rFonts w:ascii="Times" w:hAnsi="Times" w:cs="Times"/>
                <w:color w:val="000000"/>
                <w:sz w:val="20"/>
                <w:szCs w:val="20"/>
              </w:rPr>
              <w:t>Custo</w:t>
            </w:r>
          </w:p>
        </w:tc>
        <w:tc>
          <w:tcPr>
            <w:tcW w:w="1554" w:type="dxa"/>
            <w:vAlign w:val="center"/>
          </w:tcPr>
          <w:p w14:paraId="27BEFE5A" w14:textId="77777777" w:rsidR="001C4827" w:rsidRPr="00A66024" w:rsidRDefault="001C4827" w:rsidP="00076CA0">
            <w:pPr>
              <w:pStyle w:val="NormalWeb"/>
              <w:spacing w:before="0" w:beforeAutospacing="0" w:after="0" w:afterAutospac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66024">
              <w:rPr>
                <w:rFonts w:ascii="Times" w:hAnsi="Times" w:cs="Times"/>
                <w:color w:val="000000"/>
                <w:sz w:val="20"/>
                <w:szCs w:val="20"/>
              </w:rPr>
              <w:t>Repetições</w:t>
            </w:r>
          </w:p>
        </w:tc>
      </w:tr>
      <w:tr w:rsidR="003142A8" w:rsidRPr="00A66024" w14:paraId="2D172853" w14:textId="77777777" w:rsidTr="003142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3BD5A516" w14:textId="312AA65A" w:rsidR="003142A8" w:rsidRPr="00A66024" w:rsidRDefault="00A37E97" w:rsidP="003142A8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5</w:t>
            </w:r>
            <w:r w:rsidR="003142A8">
              <w:rPr>
                <w:rFonts w:ascii="Times" w:hAnsi="Times" w:cs="Times"/>
                <w:color w:val="000000"/>
                <w:sz w:val="20"/>
                <w:szCs w:val="20"/>
              </w:rPr>
              <w:t>5</w:t>
            </w:r>
          </w:p>
        </w:tc>
        <w:tc>
          <w:tcPr>
            <w:tcW w:w="5074" w:type="dxa"/>
          </w:tcPr>
          <w:p w14:paraId="0E2B0022" w14:textId="1A7E69D6" w:rsidR="003142A8" w:rsidRPr="003142A8" w:rsidRDefault="003142A8" w:rsidP="003142A8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 w:rsidRPr="003142A8">
              <w:rPr>
                <w:sz w:val="20"/>
              </w:rPr>
              <w:t>def piv_ini(caso_pv, inip, fimp):</w:t>
            </w:r>
          </w:p>
        </w:tc>
        <w:tc>
          <w:tcPr>
            <w:tcW w:w="1134" w:type="dxa"/>
          </w:tcPr>
          <w:p w14:paraId="22B0C23D" w14:textId="073E88C6" w:rsidR="003142A8" w:rsidRPr="00750736" w:rsidRDefault="00A37E97" w:rsidP="003142A8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0</w:t>
            </w:r>
          </w:p>
        </w:tc>
        <w:tc>
          <w:tcPr>
            <w:tcW w:w="1554" w:type="dxa"/>
            <w:vAlign w:val="center"/>
          </w:tcPr>
          <w:p w14:paraId="7218663D" w14:textId="56AFA18C" w:rsidR="003142A8" w:rsidRPr="00990A51" w:rsidRDefault="00A37E97" w:rsidP="003142A8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0</w:t>
            </w:r>
          </w:p>
        </w:tc>
      </w:tr>
      <w:tr w:rsidR="003142A8" w:rsidRPr="00A66024" w14:paraId="1E21B303" w14:textId="77777777" w:rsidTr="003142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6C72BCDC" w14:textId="0A3CCE40" w:rsidR="003142A8" w:rsidRPr="00A66024" w:rsidRDefault="00A37E97" w:rsidP="003142A8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5</w:t>
            </w:r>
            <w:r w:rsidR="003142A8">
              <w:rPr>
                <w:rFonts w:ascii="Times" w:hAnsi="Times" w:cs="Times"/>
                <w:color w:val="000000"/>
                <w:sz w:val="20"/>
                <w:szCs w:val="20"/>
              </w:rPr>
              <w:t>6</w:t>
            </w:r>
          </w:p>
        </w:tc>
        <w:tc>
          <w:tcPr>
            <w:tcW w:w="5074" w:type="dxa"/>
          </w:tcPr>
          <w:p w14:paraId="08C4336B" w14:textId="17ACB466" w:rsidR="003142A8" w:rsidRPr="003142A8" w:rsidRDefault="003142A8" w:rsidP="003142A8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 w:rsidRPr="003142A8">
              <w:rPr>
                <w:sz w:val="20"/>
              </w:rPr>
              <w:t xml:space="preserve">    # Pivo Inicial pior caso será o primeiro ZERO</w:t>
            </w:r>
          </w:p>
        </w:tc>
        <w:tc>
          <w:tcPr>
            <w:tcW w:w="1134" w:type="dxa"/>
          </w:tcPr>
          <w:p w14:paraId="69F54E22" w14:textId="1BA77A96" w:rsidR="003142A8" w:rsidRPr="00750736" w:rsidRDefault="00391561" w:rsidP="00A37E97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0</w:t>
            </w:r>
          </w:p>
        </w:tc>
        <w:tc>
          <w:tcPr>
            <w:tcW w:w="1554" w:type="dxa"/>
            <w:vAlign w:val="center"/>
          </w:tcPr>
          <w:p w14:paraId="02C36C63" w14:textId="066846EB" w:rsidR="003142A8" w:rsidRPr="00151507" w:rsidRDefault="00831C68" w:rsidP="003142A8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14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0</w:t>
            </w:r>
          </w:p>
        </w:tc>
      </w:tr>
      <w:tr w:rsidR="00391561" w:rsidRPr="00A66024" w14:paraId="55AF7DC1" w14:textId="77777777" w:rsidTr="003142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0DDD318B" w14:textId="190F9EE2" w:rsidR="00391561" w:rsidRPr="00A66024" w:rsidRDefault="00391561" w:rsidP="00391561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5</w:t>
            </w:r>
            <w:r>
              <w:rPr>
                <w:rFonts w:ascii="Times" w:hAnsi="Times" w:cs="Times"/>
                <w:color w:val="000000"/>
                <w:sz w:val="20"/>
                <w:szCs w:val="20"/>
              </w:rPr>
              <w:t>7</w:t>
            </w:r>
          </w:p>
        </w:tc>
        <w:tc>
          <w:tcPr>
            <w:tcW w:w="5074" w:type="dxa"/>
          </w:tcPr>
          <w:p w14:paraId="79C2557E" w14:textId="7F1A141C" w:rsidR="00391561" w:rsidRPr="003142A8" w:rsidRDefault="00391561" w:rsidP="00391561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 w:rsidRPr="003142A8">
              <w:rPr>
                <w:sz w:val="20"/>
              </w:rPr>
              <w:t xml:space="preserve">    if caso_pv in "melhor":</w:t>
            </w:r>
          </w:p>
        </w:tc>
        <w:tc>
          <w:tcPr>
            <w:tcW w:w="1134" w:type="dxa"/>
          </w:tcPr>
          <w:p w14:paraId="2F56C53A" w14:textId="37AEAC4F" w:rsidR="00391561" w:rsidRPr="00750736" w:rsidRDefault="00391561" w:rsidP="00391561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554" w:type="dxa"/>
            <w:vAlign w:val="center"/>
          </w:tcPr>
          <w:p w14:paraId="2ED8FEB0" w14:textId="77777777" w:rsidR="00391561" w:rsidRPr="00151507" w:rsidRDefault="00391561" w:rsidP="00391561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14"/>
                <w:szCs w:val="20"/>
              </w:rPr>
            </w:pPr>
            <w:r w:rsidRPr="00990A51"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391561" w:rsidRPr="00A66024" w14:paraId="502455C3" w14:textId="77777777" w:rsidTr="003142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48782A75" w14:textId="1C649A0E" w:rsidR="00391561" w:rsidRPr="00A66024" w:rsidRDefault="00391561" w:rsidP="00391561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5</w:t>
            </w:r>
            <w:r>
              <w:rPr>
                <w:rFonts w:ascii="Times" w:hAnsi="Times" w:cs="Times"/>
                <w:color w:val="000000"/>
                <w:sz w:val="20"/>
                <w:szCs w:val="20"/>
              </w:rPr>
              <w:t>8</w:t>
            </w:r>
          </w:p>
        </w:tc>
        <w:tc>
          <w:tcPr>
            <w:tcW w:w="5074" w:type="dxa"/>
          </w:tcPr>
          <w:p w14:paraId="4501A012" w14:textId="7523DCB5" w:rsidR="00391561" w:rsidRPr="003142A8" w:rsidRDefault="00391561" w:rsidP="00391561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 w:rsidRPr="003142A8">
              <w:rPr>
                <w:sz w:val="20"/>
              </w:rPr>
              <w:t xml:space="preserve">        # aqui o pivo fica no centro da lista</w:t>
            </w:r>
          </w:p>
        </w:tc>
        <w:tc>
          <w:tcPr>
            <w:tcW w:w="1134" w:type="dxa"/>
          </w:tcPr>
          <w:p w14:paraId="6A66BD03" w14:textId="63A92FB6" w:rsidR="00391561" w:rsidRPr="00750736" w:rsidRDefault="00391561" w:rsidP="00391561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0</w:t>
            </w:r>
          </w:p>
        </w:tc>
        <w:tc>
          <w:tcPr>
            <w:tcW w:w="1554" w:type="dxa"/>
            <w:vAlign w:val="center"/>
          </w:tcPr>
          <w:p w14:paraId="026DFA34" w14:textId="380C620B" w:rsidR="00391561" w:rsidRPr="00151507" w:rsidRDefault="005C4451" w:rsidP="00391561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14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0</w:t>
            </w:r>
          </w:p>
        </w:tc>
      </w:tr>
      <w:tr w:rsidR="00391561" w:rsidRPr="00A66024" w14:paraId="092A638B" w14:textId="77777777" w:rsidTr="003142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1CFAEE83" w14:textId="2A063127" w:rsidR="00391561" w:rsidRPr="00A66024" w:rsidRDefault="00391561" w:rsidP="00391561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5</w:t>
            </w:r>
            <w:r>
              <w:rPr>
                <w:rFonts w:ascii="Times" w:hAnsi="Times" w:cs="Times"/>
                <w:color w:val="000000"/>
                <w:sz w:val="20"/>
                <w:szCs w:val="20"/>
              </w:rPr>
              <w:t>9</w:t>
            </w:r>
          </w:p>
        </w:tc>
        <w:tc>
          <w:tcPr>
            <w:tcW w:w="5074" w:type="dxa"/>
          </w:tcPr>
          <w:p w14:paraId="619CEBCF" w14:textId="015A858E" w:rsidR="00391561" w:rsidRPr="003142A8" w:rsidRDefault="00391561" w:rsidP="00391561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 w:rsidRPr="003142A8">
              <w:rPr>
                <w:sz w:val="20"/>
              </w:rPr>
              <w:t xml:space="preserve">        inp = (inip + fimp) // 2</w:t>
            </w:r>
          </w:p>
        </w:tc>
        <w:tc>
          <w:tcPr>
            <w:tcW w:w="1134" w:type="dxa"/>
          </w:tcPr>
          <w:p w14:paraId="5C0F4455" w14:textId="58A530CF" w:rsidR="00391561" w:rsidRPr="00750736" w:rsidRDefault="00391561" w:rsidP="00391561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554" w:type="dxa"/>
            <w:vAlign w:val="center"/>
          </w:tcPr>
          <w:p w14:paraId="50BD4C71" w14:textId="77777777" w:rsidR="00391561" w:rsidRPr="00151507" w:rsidRDefault="00391561" w:rsidP="00391561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14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391561" w:rsidRPr="00A66024" w14:paraId="3F8963FD" w14:textId="77777777" w:rsidTr="003142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3129A894" w14:textId="4CED8E9E" w:rsidR="00391561" w:rsidRDefault="00391561" w:rsidP="00391561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60</w:t>
            </w:r>
          </w:p>
        </w:tc>
        <w:tc>
          <w:tcPr>
            <w:tcW w:w="5074" w:type="dxa"/>
          </w:tcPr>
          <w:p w14:paraId="2634F8D4" w14:textId="5C771441" w:rsidR="00391561" w:rsidRPr="00A37E97" w:rsidRDefault="00391561" w:rsidP="00391561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A37E97">
              <w:rPr>
                <w:sz w:val="20"/>
              </w:rPr>
              <w:t xml:space="preserve">    else:</w:t>
            </w:r>
          </w:p>
        </w:tc>
        <w:tc>
          <w:tcPr>
            <w:tcW w:w="1134" w:type="dxa"/>
          </w:tcPr>
          <w:p w14:paraId="593AA64B" w14:textId="0F7CE3E2" w:rsidR="00391561" w:rsidRDefault="00391561" w:rsidP="00391561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554" w:type="dxa"/>
            <w:vAlign w:val="center"/>
          </w:tcPr>
          <w:p w14:paraId="3A0A7DD0" w14:textId="31629055" w:rsidR="00391561" w:rsidRDefault="008148D2" w:rsidP="00391561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391561" w:rsidRPr="00A66024" w14:paraId="1395B5B6" w14:textId="77777777" w:rsidTr="003142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7D61C16E" w14:textId="4C791FEE" w:rsidR="00391561" w:rsidRDefault="00391561" w:rsidP="00391561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61</w:t>
            </w:r>
          </w:p>
        </w:tc>
        <w:tc>
          <w:tcPr>
            <w:tcW w:w="5074" w:type="dxa"/>
          </w:tcPr>
          <w:p w14:paraId="2A468E3A" w14:textId="3D2AB55D" w:rsidR="00391561" w:rsidRPr="00A37E97" w:rsidRDefault="00391561" w:rsidP="00391561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A37E97">
              <w:rPr>
                <w:sz w:val="20"/>
              </w:rPr>
              <w:t xml:space="preserve">        inp = int(randint(inip, (fimp-1))+1)</w:t>
            </w:r>
          </w:p>
        </w:tc>
        <w:tc>
          <w:tcPr>
            <w:tcW w:w="1134" w:type="dxa"/>
          </w:tcPr>
          <w:p w14:paraId="6FCB04E2" w14:textId="2696C1D2" w:rsidR="00391561" w:rsidRDefault="00831C68" w:rsidP="00391561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554" w:type="dxa"/>
            <w:vAlign w:val="center"/>
          </w:tcPr>
          <w:p w14:paraId="5A874CAF" w14:textId="1E9CB7B1" w:rsidR="00391561" w:rsidRDefault="00831C68" w:rsidP="00391561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391561" w:rsidRPr="00A66024" w14:paraId="3B743FB3" w14:textId="77777777" w:rsidTr="003142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002B090A" w14:textId="59434564" w:rsidR="00391561" w:rsidRDefault="00391561" w:rsidP="00391561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62</w:t>
            </w:r>
          </w:p>
        </w:tc>
        <w:tc>
          <w:tcPr>
            <w:tcW w:w="5074" w:type="dxa"/>
          </w:tcPr>
          <w:p w14:paraId="0E0670D8" w14:textId="05D0B9F5" w:rsidR="00391561" w:rsidRPr="00A37E97" w:rsidRDefault="00391561" w:rsidP="00391561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A37E97">
              <w:rPr>
                <w:sz w:val="20"/>
              </w:rPr>
              <w:t xml:space="preserve">    return inp</w:t>
            </w:r>
          </w:p>
        </w:tc>
        <w:tc>
          <w:tcPr>
            <w:tcW w:w="1134" w:type="dxa"/>
          </w:tcPr>
          <w:p w14:paraId="2823C864" w14:textId="1778E1EF" w:rsidR="00391561" w:rsidRDefault="00391561" w:rsidP="002624EF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554" w:type="dxa"/>
            <w:vAlign w:val="center"/>
          </w:tcPr>
          <w:p w14:paraId="7FCB75D4" w14:textId="278E6CE2" w:rsidR="00391561" w:rsidRDefault="008148D2" w:rsidP="00391561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391561" w:rsidRPr="00886F37" w14:paraId="43966183" w14:textId="77777777" w:rsidTr="00076C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165BF241" w14:textId="77777777" w:rsidR="00391561" w:rsidRPr="00886F37" w:rsidRDefault="00391561" w:rsidP="00391561">
            <w:pPr>
              <w:pStyle w:val="NormalWeb"/>
              <w:spacing w:before="0" w:beforeAutospacing="0" w:after="0" w:afterAutospacing="0"/>
              <w:ind w:left="-114" w:right="-144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886F37">
              <w:rPr>
                <w:rFonts w:ascii="Times" w:hAnsi="Times" w:cs="Times"/>
                <w:sz w:val="18"/>
                <w:szCs w:val="20"/>
              </w:rPr>
              <w:t>TOTAL</w:t>
            </w:r>
          </w:p>
        </w:tc>
        <w:tc>
          <w:tcPr>
            <w:tcW w:w="7762" w:type="dxa"/>
            <w:gridSpan w:val="3"/>
          </w:tcPr>
          <w:p w14:paraId="606952B2" w14:textId="5BBD8255" w:rsidR="00391561" w:rsidRPr="00886F37" w:rsidRDefault="00391561" w:rsidP="003A188D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b/>
                <w:color w:val="00000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T</m:t>
                </m:r>
                <m:d>
                  <m:d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n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=1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</w:tc>
      </w:tr>
    </w:tbl>
    <w:p w14:paraId="7B27B92D" w14:textId="65FCD17F" w:rsidR="001C4827" w:rsidRDefault="00DA6582" w:rsidP="001C4827">
      <w:pPr>
        <w:pStyle w:val="NormalWeb"/>
        <w:jc w:val="both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</w:rPr>
        <w:t>O</w:t>
      </w:r>
      <w:r w:rsidR="001C4827" w:rsidRPr="00A0349C">
        <w:rPr>
          <w:rFonts w:ascii="Times" w:hAnsi="Times" w:cs="Times"/>
          <w:color w:val="000000"/>
        </w:rPr>
        <w:t xml:space="preserve"> número de iterações </w:t>
      </w:r>
      <w:r w:rsidR="001C4827">
        <w:rPr>
          <w:rFonts w:ascii="Times" w:hAnsi="Times" w:cs="Times"/>
          <w:color w:val="000000"/>
        </w:rPr>
        <w:t xml:space="preserve">desta função, somados os produtos dos custos com as repetições, representado pelo total da expressão </w:t>
      </w:r>
      <w:r w:rsidR="001A301F">
        <w:rPr>
          <w:rFonts w:ascii="Times" w:hAnsi="Times" w:cs="Times"/>
          <w:color w:val="000000"/>
        </w:rPr>
        <w:t>da</w:t>
      </w:r>
      <w:r w:rsidR="001A301F">
        <w:rPr>
          <w:rFonts w:ascii="Times" w:hAnsi="Times" w:cs="Times"/>
          <w:color w:val="000000"/>
        </w:rPr>
        <w:t xml:space="preserve"> </w:t>
      </w:r>
      <w:r w:rsidR="001A301F">
        <w:fldChar w:fldCharType="begin"/>
      </w:r>
      <w:r w:rsidR="001A301F">
        <w:instrText xml:space="preserve"> REF _Ref73638435 \h </w:instrText>
      </w:r>
      <w:r w:rsidR="001A301F">
        <w:fldChar w:fldCharType="separate"/>
      </w:r>
      <w:r w:rsidR="001A301F" w:rsidRPr="001476BA">
        <w:rPr>
          <w:rFonts w:ascii="Times" w:hAnsi="Times" w:cs="Times"/>
        </w:rPr>
        <w:t xml:space="preserve">Tabela </w:t>
      </w:r>
      <w:r w:rsidR="001A301F">
        <w:rPr>
          <w:rFonts w:ascii="Times" w:hAnsi="Times" w:cs="Times"/>
          <w:noProof/>
        </w:rPr>
        <w:t>6</w:t>
      </w:r>
      <w:r w:rsidR="001A301F">
        <w:fldChar w:fldCharType="end"/>
      </w:r>
      <w:r w:rsidR="001A301F">
        <w:t xml:space="preserve"> </w:t>
      </w:r>
      <w:r w:rsidR="001A301F">
        <w:t>pode</w:t>
      </w:r>
      <w:r w:rsidR="001A301F">
        <w:t xml:space="preserve"> </w:t>
      </w:r>
      <w:r w:rsidR="001C4827">
        <w:rPr>
          <w:rFonts w:ascii="Times" w:hAnsi="Times" w:cs="Times"/>
          <w:color w:val="000000"/>
        </w:rPr>
        <w:t xml:space="preserve">ser resolvido, padronizando os custo </w:t>
      </w:r>
      <m:oMath>
        <m:sSub>
          <m:sSubPr>
            <m:ctrlPr>
              <w:rPr>
                <w:rFonts w:ascii="Cambria Math" w:hAnsi="Cambria Math" w:cs="Times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"/>
                <w:color w:val="000000"/>
                <w:sz w:val="20"/>
                <w:szCs w:val="20"/>
              </w:rPr>
              <m:t>c</m:t>
            </m:r>
          </m:e>
          <m:sub>
            <m:r>
              <w:rPr>
                <w:rFonts w:ascii="Cambria Math" w:hAnsi="Cambria Math" w:cs="Times"/>
                <w:color w:val="000000"/>
                <w:sz w:val="20"/>
                <w:szCs w:val="20"/>
              </w:rPr>
              <m:t>1⋯</m:t>
            </m:r>
            <m:r>
              <w:rPr>
                <w:rFonts w:ascii="Cambria Math" w:hAnsi="Cambria Math" w:cs="Times"/>
                <w:color w:val="000000"/>
                <w:sz w:val="20"/>
                <w:szCs w:val="20"/>
              </w:rPr>
              <m:t>4</m:t>
            </m:r>
          </m:sub>
        </m:sSub>
        <m:r>
          <w:rPr>
            <w:rFonts w:ascii="Cambria Math" w:hAnsi="Cambria Math" w:cs="Times"/>
            <w:color w:val="000000"/>
            <w:sz w:val="20"/>
            <w:szCs w:val="20"/>
          </w:rPr>
          <m:t>=1</m:t>
        </m:r>
      </m:oMath>
      <w:r w:rsidR="001C4827">
        <w:rPr>
          <w:rFonts w:ascii="Times" w:hAnsi="Times" w:cs="Times"/>
          <w:color w:val="000000"/>
        </w:rPr>
        <w:t>,</w:t>
      </w:r>
      <w:r w:rsidR="005A6010">
        <w:rPr>
          <w:rFonts w:ascii="Times" w:hAnsi="Times" w:cs="Times"/>
          <w:color w:val="000000"/>
        </w:rPr>
        <w:t xml:space="preserve"> resultando em uma constante “</w:t>
      </w:r>
      <m:oMath>
        <m:r>
          <m:rPr>
            <m:sty m:val="bi"/>
          </m:rPr>
          <w:rPr>
            <w:rFonts w:ascii="Cambria Math" w:hAnsi="Cambria Math" w:cs="Times"/>
            <w:color w:val="000000"/>
            <w:sz w:val="20"/>
            <w:szCs w:val="20"/>
          </w:rPr>
          <m:t>Ο</m:t>
        </m:r>
        <m:d>
          <m:dPr>
            <m:ctrlPr>
              <w:rPr>
                <w:rFonts w:ascii="Cambria Math" w:hAnsi="Cambria Math" w:cs="Times"/>
                <w:b/>
                <w:bCs/>
                <w:i/>
                <w:iCs/>
                <w:color w:val="000000"/>
                <w:sz w:val="20"/>
                <w:szCs w:val="20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20"/>
                <w:szCs w:val="20"/>
              </w:rPr>
              <m:t>1</m:t>
            </m:r>
          </m:e>
        </m:d>
      </m:oMath>
      <w:r w:rsidR="005A6010">
        <w:rPr>
          <w:rFonts w:ascii="Times" w:hAnsi="Times" w:cs="Times"/>
          <w:color w:val="000000"/>
        </w:rPr>
        <w:t xml:space="preserve">”, </w:t>
      </w:r>
      <w:r w:rsidR="001C4827">
        <w:rPr>
          <w:rFonts w:ascii="Times" w:hAnsi="Times" w:cs="Times"/>
          <w:color w:val="000000"/>
        </w:rPr>
        <w:t>desta foram:</w:t>
      </w:r>
    </w:p>
    <w:p w14:paraId="3DF7E457" w14:textId="582D0683" w:rsidR="001C4827" w:rsidRPr="003C6831" w:rsidRDefault="001C4827" w:rsidP="003C6831">
      <w:pPr>
        <w:pStyle w:val="NormalWeb"/>
        <w:jc w:val="both"/>
        <w:rPr>
          <w:rFonts w:ascii="Times" w:hAnsi="Times" w:cs="Times"/>
          <w:color w:val="000000"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</m:t>
              </m:r>
            </m:e>
          </m:d>
          <m:r>
            <m:rPr>
              <m:sty m:val="p"/>
            </m:rPr>
            <w:rPr>
              <w:rFonts w:ascii="Cambria Math" w:hAnsi="Cambria Math" w:cs="Times"/>
              <w:color w:val="000000"/>
              <w:sz w:val="20"/>
              <w:szCs w:val="20"/>
            </w:rPr>
            <m:t>=</m:t>
          </m:r>
          <m:r>
            <m:rPr>
              <m:sty m:val="b"/>
            </m:rPr>
            <w:rPr>
              <w:rFonts w:ascii="Cambria Math" w:hAnsi="Cambria Math" w:cs="Times"/>
              <w:color w:val="000000"/>
              <w:sz w:val="20"/>
              <w:szCs w:val="20"/>
            </w:rPr>
            <m:t>1</m:t>
          </m:r>
          <m:sSub>
            <m:sSubPr>
              <m:ctrlPr>
                <w:rPr>
                  <w:rFonts w:ascii="Cambria Math" w:hAnsi="Cambria Math" w:cs="Times"/>
                  <w:color w:val="000000"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"/>
              <w:color w:val="000000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 w:cs="Times"/>
                  <w:color w:val="000000"/>
                  <w:sz w:val="20"/>
                  <w:szCs w:val="20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"/>
              <w:color w:val="000000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 w:cs="Times"/>
                  <w:color w:val="000000"/>
                  <w:sz w:val="20"/>
                  <w:szCs w:val="20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="Times"/>
              <w:color w:val="000000"/>
              <w:sz w:val="20"/>
              <w:szCs w:val="20"/>
            </w:rPr>
            <m:t>+</m:t>
          </m:r>
          <m:r>
            <m:rPr>
              <m:sty m:val="b"/>
            </m:rPr>
            <w:rPr>
              <w:rFonts w:ascii="Cambria Math" w:hAnsi="Cambria Math" w:cs="Times"/>
              <w:color w:val="000000"/>
              <w:sz w:val="20"/>
              <w:szCs w:val="20"/>
            </w:rPr>
            <m:t>1</m:t>
          </m:r>
          <m:sSub>
            <m:sSubPr>
              <m:ctrlPr>
                <w:rPr>
                  <w:rFonts w:ascii="Cambria Math" w:hAnsi="Cambria Math" w:cs="Times"/>
                  <w:color w:val="000000"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4</m:t>
              </m:r>
            </m:sub>
          </m:sSub>
        </m:oMath>
      </m:oMathPara>
    </w:p>
    <w:p w14:paraId="69FFB425" w14:textId="792415AC" w:rsidR="001C4827" w:rsidRPr="00E049FA" w:rsidRDefault="001C4827" w:rsidP="001C4827">
      <w:pPr>
        <w:pStyle w:val="NormalWeb"/>
        <w:spacing w:beforeLines="60" w:before="144" w:beforeAutospacing="0" w:afterLines="60" w:after="144" w:afterAutospacing="0"/>
        <w:jc w:val="both"/>
        <w:rPr>
          <w:rFonts w:ascii="Times" w:hAnsi="Times" w:cs="Times"/>
          <w:b/>
          <w:color w:val="000000"/>
          <w:sz w:val="20"/>
          <w:szCs w:val="20"/>
        </w:rPr>
      </w:pPr>
      <w:r w:rsidRPr="006B7C04">
        <w:rPr>
          <w:rFonts w:ascii="Times" w:hAnsi="Times" w:cs="Times"/>
          <w:color w:val="000000"/>
          <w:szCs w:val="20"/>
        </w:rPr>
        <w:t>Para</w:t>
      </w:r>
      <w:r>
        <w:rPr>
          <w:rFonts w:ascii="Times" w:hAnsi="Times" w:cs="Times"/>
          <w:b/>
          <w:color w:val="000000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1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3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4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=1</m:t>
        </m:r>
      </m:oMath>
    </w:p>
    <w:p w14:paraId="11AEE7C8" w14:textId="6EA26A9A" w:rsidR="001C4827" w:rsidRPr="0081488E" w:rsidRDefault="001C4827" w:rsidP="003C6831">
      <w:pPr>
        <w:pStyle w:val="NormalWeb"/>
        <w:jc w:val="both"/>
        <w:rPr>
          <w:rFonts w:ascii="Cambria Math" w:hAnsi="Cambria Math" w:cs="Times"/>
          <w:b/>
          <w:i/>
          <w:color w:val="000000"/>
          <w:sz w:val="18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=1+1+1+1</m:t>
          </m:r>
        </m:oMath>
      </m:oMathPara>
    </w:p>
    <w:p w14:paraId="58AC62C4" w14:textId="760BD413" w:rsidR="0081488E" w:rsidRPr="0081488E" w:rsidRDefault="0081488E" w:rsidP="003C6831">
      <w:pPr>
        <w:pStyle w:val="NormalWeb"/>
        <w:jc w:val="both"/>
        <w:rPr>
          <w:rFonts w:ascii="Cambria Math" w:hAnsi="Cambria Math" w:cs="Times"/>
          <w:b/>
          <w:i/>
          <w:color w:val="000000"/>
          <w:sz w:val="18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=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4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 xml:space="preserve">= 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Ο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1</m:t>
              </m:r>
            </m:e>
          </m:d>
        </m:oMath>
      </m:oMathPara>
    </w:p>
    <w:p w14:paraId="55C2FE57" w14:textId="10912B2B" w:rsidR="001C4827" w:rsidRPr="005A6010" w:rsidRDefault="00CB37B6" w:rsidP="001C4827">
      <w:pPr>
        <w:pStyle w:val="NormalWeb"/>
        <w:jc w:val="both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</w:rPr>
        <w:t xml:space="preserve">Agora passa-se a analisar as </w:t>
      </w:r>
      <w:r w:rsidR="001C4827">
        <w:rPr>
          <w:rFonts w:ascii="Times" w:hAnsi="Times" w:cs="Times"/>
          <w:color w:val="000000"/>
        </w:rPr>
        <w:t>instruções</w:t>
      </w:r>
      <w:r>
        <w:rPr>
          <w:rFonts w:ascii="Times" w:hAnsi="Times" w:cs="Times"/>
          <w:color w:val="000000"/>
        </w:rPr>
        <w:t xml:space="preserve"> do código </w:t>
      </w:r>
      <w:r>
        <w:t xml:space="preserve">da </w:t>
      </w:r>
      <w:r>
        <w:fldChar w:fldCharType="begin"/>
      </w:r>
      <w:r>
        <w:instrText xml:space="preserve"> REF _Ref73637625 \h </w:instrText>
      </w:r>
      <w:r>
        <w:fldChar w:fldCharType="separate"/>
      </w:r>
      <w:r w:rsidRPr="006657C3">
        <w:rPr>
          <w:rFonts w:ascii="Times" w:hAnsi="Times" w:cs="Times"/>
        </w:rPr>
        <w:t>Figura 12</w:t>
      </w:r>
      <w:r>
        <w:fldChar w:fldCharType="end"/>
      </w:r>
      <w:r>
        <w:t xml:space="preserve"> C, listadas por linha de código na </w:t>
      </w:r>
      <w:r w:rsidR="00AF1C93">
        <w:fldChar w:fldCharType="begin"/>
      </w:r>
      <w:r w:rsidR="00AF1C93">
        <w:instrText xml:space="preserve"> REF _Ref73638438 \h </w:instrText>
      </w:r>
      <w:r w:rsidR="00AF1C93">
        <w:fldChar w:fldCharType="separate"/>
      </w:r>
      <w:r w:rsidR="00AF1C93" w:rsidRPr="001476BA">
        <w:rPr>
          <w:rFonts w:ascii="Times" w:hAnsi="Times" w:cs="Times"/>
        </w:rPr>
        <w:t xml:space="preserve">Tabela </w:t>
      </w:r>
      <w:r w:rsidR="00AF1C93">
        <w:rPr>
          <w:rFonts w:ascii="Times" w:hAnsi="Times" w:cs="Times"/>
          <w:noProof/>
        </w:rPr>
        <w:t>7</w:t>
      </w:r>
      <w:r w:rsidR="00AF1C93">
        <w:fldChar w:fldCharType="end"/>
      </w:r>
      <w:r w:rsidR="001C4827">
        <w:rPr>
          <w:rFonts w:ascii="Times" w:hAnsi="Times" w:cs="Times"/>
          <w:color w:val="000000"/>
        </w:rPr>
        <w:t>.</w:t>
      </w:r>
      <w:r w:rsidR="005C44D4">
        <w:rPr>
          <w:rFonts w:ascii="Times" w:hAnsi="Times" w:cs="Times"/>
          <w:color w:val="000000"/>
        </w:rPr>
        <w:t xml:space="preserve"> Iniciando na linha 78, tem-se a chamada da função “</w:t>
      </w:r>
      <w:r w:rsidR="005C44D4" w:rsidRPr="005C44D4">
        <w:rPr>
          <w:rFonts w:ascii="Times" w:hAnsi="Times" w:cs="Times"/>
          <w:i/>
          <w:color w:val="000000"/>
        </w:rPr>
        <w:t>partition</w:t>
      </w:r>
      <w:r w:rsidR="005C44D4">
        <w:rPr>
          <w:rFonts w:ascii="Times" w:hAnsi="Times" w:cs="Times"/>
          <w:color w:val="000000"/>
        </w:rPr>
        <w:t xml:space="preserve">”, que faz a reorganização do particionamento do algoritmo do </w:t>
      </w:r>
      <w:r w:rsidR="005C44D4" w:rsidRPr="005C44D4">
        <w:rPr>
          <w:rFonts w:ascii="Times" w:hAnsi="Times" w:cs="Times"/>
          <w:i/>
          <w:color w:val="000000"/>
        </w:rPr>
        <w:t>Quick Sort</w:t>
      </w:r>
      <w:r w:rsidR="005C44D4">
        <w:rPr>
          <w:rFonts w:ascii="Times" w:hAnsi="Times" w:cs="Times"/>
          <w:color w:val="000000"/>
        </w:rPr>
        <w:t xml:space="preserve">. </w:t>
      </w:r>
      <w:r w:rsidR="001C4B06">
        <w:rPr>
          <w:rFonts w:ascii="Times" w:hAnsi="Times" w:cs="Times"/>
          <w:color w:val="000000"/>
        </w:rPr>
        <w:t>A</w:t>
      </w:r>
      <w:r w:rsidR="005A6010">
        <w:rPr>
          <w:rFonts w:ascii="Times" w:hAnsi="Times" w:cs="Times"/>
          <w:color w:val="000000"/>
        </w:rPr>
        <w:t>s</w:t>
      </w:r>
      <w:r w:rsidR="001C4B06">
        <w:rPr>
          <w:rFonts w:ascii="Times" w:hAnsi="Times" w:cs="Times"/>
          <w:color w:val="000000"/>
        </w:rPr>
        <w:t xml:space="preserve"> linha</w:t>
      </w:r>
      <w:r w:rsidR="005A6010">
        <w:rPr>
          <w:rFonts w:ascii="Times" w:hAnsi="Times" w:cs="Times"/>
          <w:color w:val="000000"/>
        </w:rPr>
        <w:t>s</w:t>
      </w:r>
      <w:r w:rsidR="001C4B06">
        <w:rPr>
          <w:rFonts w:ascii="Times" w:hAnsi="Times" w:cs="Times"/>
          <w:color w:val="000000"/>
        </w:rPr>
        <w:t xml:space="preserve"> 79</w:t>
      </w:r>
      <w:r w:rsidR="005A6010">
        <w:rPr>
          <w:rFonts w:ascii="Times" w:hAnsi="Times" w:cs="Times"/>
          <w:color w:val="000000"/>
        </w:rPr>
        <w:t>, 84, 85 e 88 são apenas comentários não recebem custos. Na linha 80, faz-se a chamada para a função “piv_ini” a qual já foi calculada como uma constante “</w:t>
      </w:r>
      <m:oMath>
        <m:r>
          <m:rPr>
            <m:sty m:val="bi"/>
          </m:rPr>
          <w:rPr>
            <w:rFonts w:ascii="Cambria Math" w:hAnsi="Cambria Math" w:cs="Times"/>
            <w:color w:val="000000"/>
            <w:sz w:val="20"/>
            <w:szCs w:val="20"/>
          </w:rPr>
          <m:t>Ο</m:t>
        </m:r>
        <m:d>
          <m:dPr>
            <m:ctrlPr>
              <w:rPr>
                <w:rFonts w:ascii="Cambria Math" w:hAnsi="Cambria Math" w:cs="Times"/>
                <w:b/>
                <w:bCs/>
                <w:i/>
                <w:iCs/>
                <w:color w:val="000000"/>
                <w:sz w:val="20"/>
                <w:szCs w:val="20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20"/>
                <w:szCs w:val="20"/>
              </w:rPr>
              <m:t>1</m:t>
            </m:r>
          </m:e>
        </m:d>
      </m:oMath>
      <w:r w:rsidR="005A6010" w:rsidRPr="005A6010">
        <w:rPr>
          <w:rFonts w:ascii="Times" w:hAnsi="Times" w:cs="Times"/>
          <w:bCs/>
          <w:iCs/>
          <w:color w:val="000000"/>
          <w:sz w:val="20"/>
          <w:szCs w:val="20"/>
        </w:rPr>
        <w:t xml:space="preserve">”. </w:t>
      </w:r>
      <w:r w:rsidR="005A6010" w:rsidRPr="005A6010">
        <w:rPr>
          <w:rFonts w:ascii="Times" w:hAnsi="Times" w:cs="Times"/>
          <w:color w:val="000000"/>
        </w:rPr>
        <w:t xml:space="preserve">Na linha </w:t>
      </w:r>
      <w:r w:rsidR="00F51279">
        <w:rPr>
          <w:rFonts w:ascii="Times" w:hAnsi="Times" w:cs="Times"/>
          <w:color w:val="000000"/>
        </w:rPr>
        <w:t>81, o elemento do índice do pivô é resgatado para a variável “pivot” com repetição “1”. Na linha 82, o índice do início também é guardado na variável “ib” com repetição “1”</w:t>
      </w:r>
      <w:r w:rsidR="00E92DFA">
        <w:rPr>
          <w:rFonts w:ascii="Times" w:hAnsi="Times" w:cs="Times"/>
          <w:color w:val="000000"/>
        </w:rPr>
        <w:t xml:space="preserve">, Na linha 83 até a 89, tem-se o </w:t>
      </w:r>
      <w:r w:rsidR="00E92DFA" w:rsidRPr="00E92DFA">
        <w:rPr>
          <w:rFonts w:ascii="Times" w:hAnsi="Times" w:cs="Times"/>
          <w:i/>
          <w:color w:val="000000"/>
        </w:rPr>
        <w:t>loop</w:t>
      </w:r>
      <w:r w:rsidR="00E92DFA">
        <w:rPr>
          <w:rFonts w:ascii="Times" w:hAnsi="Times" w:cs="Times"/>
          <w:color w:val="000000"/>
        </w:rPr>
        <w:t xml:space="preserve"> dos índice final menos o inicial, em que na linha 86 é testado se o primeiro elemento do laço com o pivô, se for menor então ocorre a troca na linha 87 e </w:t>
      </w:r>
      <w:r w:rsidR="00EA7B0B">
        <w:rPr>
          <w:rFonts w:ascii="Times" w:hAnsi="Times" w:cs="Times"/>
          <w:color w:val="000000"/>
        </w:rPr>
        <w:t>o índice da variável “ib” é incrementado na linha 89, todos com repetição “1”. Na linha 90, na saída do loop é feita a troca do elemento do índice da variável “ib” pelo do “fimp” com retição “1”. E na linha 91, finaliza a função devolvendo o valor do índice da variável “ib”, também com repetição “1”.</w:t>
      </w:r>
    </w:p>
    <w:p w14:paraId="34A43609" w14:textId="66CADA8E" w:rsidR="001C4827" w:rsidRPr="001476BA" w:rsidRDefault="001C4827" w:rsidP="001C4827">
      <w:pPr>
        <w:pStyle w:val="Legenda"/>
        <w:ind w:left="0" w:right="0"/>
        <w:rPr>
          <w:rFonts w:ascii="Times" w:hAnsi="Times" w:cs="Times"/>
        </w:rPr>
      </w:pPr>
      <w:bookmarkStart w:id="21" w:name="_Ref73638438"/>
      <w:r w:rsidRPr="001476BA">
        <w:rPr>
          <w:rFonts w:ascii="Times" w:hAnsi="Times" w:cs="Times"/>
        </w:rPr>
        <w:lastRenderedPageBreak/>
        <w:t xml:space="preserve">Tabela </w:t>
      </w:r>
      <w:r w:rsidRPr="001476BA">
        <w:rPr>
          <w:rFonts w:ascii="Times" w:hAnsi="Times" w:cs="Times"/>
        </w:rPr>
        <w:fldChar w:fldCharType="begin"/>
      </w:r>
      <w:r w:rsidRPr="001476BA">
        <w:rPr>
          <w:rFonts w:ascii="Times" w:hAnsi="Times" w:cs="Times"/>
        </w:rPr>
        <w:instrText xml:space="preserve"> SEQ Tabela \* ARABIC </w:instrText>
      </w:r>
      <w:r w:rsidRPr="001476BA">
        <w:rPr>
          <w:rFonts w:ascii="Times" w:hAnsi="Times" w:cs="Times"/>
        </w:rPr>
        <w:fldChar w:fldCharType="separate"/>
      </w:r>
      <w:r>
        <w:rPr>
          <w:rFonts w:ascii="Times" w:hAnsi="Times" w:cs="Times"/>
          <w:noProof/>
        </w:rPr>
        <w:t>7</w:t>
      </w:r>
      <w:r w:rsidRPr="001476BA">
        <w:rPr>
          <w:rFonts w:ascii="Times" w:hAnsi="Times" w:cs="Times"/>
        </w:rPr>
        <w:fldChar w:fldCharType="end"/>
      </w:r>
      <w:bookmarkEnd w:id="21"/>
      <w:r>
        <w:rPr>
          <w:rFonts w:ascii="Times" w:hAnsi="Times" w:cs="Times"/>
        </w:rPr>
        <w:t xml:space="preserve"> - Soma das </w:t>
      </w:r>
      <w:r w:rsidRPr="001476BA">
        <w:rPr>
          <w:rFonts w:ascii="Times" w:hAnsi="Times" w:cs="Times"/>
        </w:rPr>
        <w:t xml:space="preserve">repetições do </w:t>
      </w:r>
      <w:r w:rsidR="00634A81">
        <w:rPr>
          <w:rFonts w:ascii="Times" w:hAnsi="Times" w:cs="Times"/>
          <w:i/>
        </w:rPr>
        <w:t>Quick</w:t>
      </w:r>
      <w:r w:rsidRPr="009B663D">
        <w:rPr>
          <w:rFonts w:ascii="Times" w:hAnsi="Times" w:cs="Times"/>
          <w:i/>
        </w:rPr>
        <w:t xml:space="preserve"> Sort</w:t>
      </w:r>
      <w:r>
        <w:rPr>
          <w:rFonts w:ascii="Times" w:hAnsi="Times" w:cs="Times"/>
          <w:i/>
        </w:rPr>
        <w:t xml:space="preserve"> </w:t>
      </w:r>
      <w:r w:rsidRPr="009B663D">
        <w:rPr>
          <w:rFonts w:ascii="Times" w:hAnsi="Times" w:cs="Times"/>
        </w:rPr>
        <w:t>na função</w:t>
      </w:r>
      <w:r>
        <w:rPr>
          <w:rFonts w:ascii="Times" w:hAnsi="Times" w:cs="Times"/>
          <w:i/>
        </w:rPr>
        <w:t xml:space="preserve"> “</w:t>
      </w:r>
      <w:r w:rsidR="00634A81" w:rsidRPr="00634A81">
        <w:rPr>
          <w:rFonts w:ascii="Times" w:hAnsi="Times" w:cs="Times"/>
          <w:i/>
        </w:rPr>
        <w:t>partition</w:t>
      </w:r>
      <w:r>
        <w:rPr>
          <w:rFonts w:ascii="Times" w:hAnsi="Times" w:cs="Times"/>
          <w:i/>
        </w:rPr>
        <w:t>”</w:t>
      </w:r>
    </w:p>
    <w:tbl>
      <w:tblPr>
        <w:tblStyle w:val="TabeladeGrade4-nfase6"/>
        <w:tblW w:w="0" w:type="auto"/>
        <w:tblLook w:val="04A0" w:firstRow="1" w:lastRow="0" w:firstColumn="1" w:lastColumn="0" w:noHBand="0" w:noVBand="1"/>
      </w:tblPr>
      <w:tblGrid>
        <w:gridCol w:w="733"/>
        <w:gridCol w:w="5783"/>
        <w:gridCol w:w="850"/>
        <w:gridCol w:w="1129"/>
      </w:tblGrid>
      <w:tr w:rsidR="001C4827" w:rsidRPr="00A66024" w14:paraId="485DF3D3" w14:textId="77777777" w:rsidTr="002018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1AB9B65D" w14:textId="77777777" w:rsidR="001C4827" w:rsidRPr="00A66024" w:rsidRDefault="001C4827" w:rsidP="00076CA0">
            <w:pPr>
              <w:pStyle w:val="NormalWeb"/>
              <w:spacing w:before="0" w:beforeAutospacing="0" w:after="0" w:afterAutospacing="0"/>
              <w:jc w:val="both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66024">
              <w:rPr>
                <w:rFonts w:ascii="Times" w:hAnsi="Times" w:cs="Times"/>
                <w:color w:val="000000"/>
                <w:sz w:val="20"/>
                <w:szCs w:val="20"/>
              </w:rPr>
              <w:t>Linha</w:t>
            </w:r>
          </w:p>
        </w:tc>
        <w:tc>
          <w:tcPr>
            <w:tcW w:w="5783" w:type="dxa"/>
          </w:tcPr>
          <w:p w14:paraId="6195BF03" w14:textId="71F66B97" w:rsidR="001C4827" w:rsidRPr="00A66024" w:rsidRDefault="001C4827" w:rsidP="00076CA0">
            <w:pPr>
              <w:pStyle w:val="NormalWeb"/>
              <w:spacing w:before="0" w:beforeAutospacing="0" w:after="0" w:afterAutospacing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66024">
              <w:rPr>
                <w:rFonts w:ascii="Times" w:hAnsi="Times" w:cs="Times"/>
                <w:color w:val="000000"/>
                <w:sz w:val="20"/>
                <w:szCs w:val="20"/>
              </w:rPr>
              <w:t>Linhas de código</w:t>
            </w:r>
          </w:p>
        </w:tc>
        <w:tc>
          <w:tcPr>
            <w:tcW w:w="850" w:type="dxa"/>
          </w:tcPr>
          <w:p w14:paraId="48CDBCE4" w14:textId="77777777" w:rsidR="001C4827" w:rsidRPr="00A66024" w:rsidRDefault="001C4827" w:rsidP="00076CA0">
            <w:pPr>
              <w:pStyle w:val="NormalWeb"/>
              <w:spacing w:before="0" w:beforeAutospacing="0" w:after="0" w:afterAutospac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66024">
              <w:rPr>
                <w:rFonts w:ascii="Times" w:hAnsi="Times" w:cs="Times"/>
                <w:color w:val="000000"/>
                <w:sz w:val="20"/>
                <w:szCs w:val="20"/>
              </w:rPr>
              <w:t>Custo</w:t>
            </w:r>
          </w:p>
        </w:tc>
        <w:tc>
          <w:tcPr>
            <w:tcW w:w="1129" w:type="dxa"/>
            <w:vAlign w:val="center"/>
          </w:tcPr>
          <w:p w14:paraId="17D458C3" w14:textId="77777777" w:rsidR="001C4827" w:rsidRPr="00A66024" w:rsidRDefault="001C4827" w:rsidP="00076CA0">
            <w:pPr>
              <w:pStyle w:val="NormalWeb"/>
              <w:spacing w:before="0" w:beforeAutospacing="0" w:after="0" w:afterAutospac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66024">
              <w:rPr>
                <w:rFonts w:ascii="Times" w:hAnsi="Times" w:cs="Times"/>
                <w:color w:val="000000"/>
                <w:sz w:val="20"/>
                <w:szCs w:val="20"/>
              </w:rPr>
              <w:t>Repetições</w:t>
            </w:r>
          </w:p>
        </w:tc>
      </w:tr>
      <w:tr w:rsidR="00122413" w:rsidRPr="00A66024" w14:paraId="1AB1E9A1" w14:textId="77777777" w:rsidTr="00DE5B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575FCE53" w14:textId="4C49DA29" w:rsidR="00122413" w:rsidRPr="00A66024" w:rsidRDefault="00122413" w:rsidP="00122413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7</w:t>
            </w:r>
            <w:r>
              <w:rPr>
                <w:rFonts w:ascii="Times" w:hAnsi="Times" w:cs="Times"/>
                <w:color w:val="000000"/>
                <w:sz w:val="20"/>
                <w:szCs w:val="20"/>
              </w:rPr>
              <w:t>8</w:t>
            </w:r>
          </w:p>
        </w:tc>
        <w:tc>
          <w:tcPr>
            <w:tcW w:w="5783" w:type="dxa"/>
          </w:tcPr>
          <w:p w14:paraId="117B3CD8" w14:textId="2101BE8C" w:rsidR="00122413" w:rsidRPr="00122413" w:rsidRDefault="00122413" w:rsidP="00122413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122413">
              <w:rPr>
                <w:sz w:val="20"/>
              </w:rPr>
              <w:t>def partition(caso_qp, listap, iniciop, fimp):</w:t>
            </w:r>
          </w:p>
        </w:tc>
        <w:tc>
          <w:tcPr>
            <w:tcW w:w="850" w:type="dxa"/>
            <w:vAlign w:val="center"/>
          </w:tcPr>
          <w:p w14:paraId="3FD9D328" w14:textId="77777777" w:rsidR="00122413" w:rsidRPr="00A66024" w:rsidRDefault="00122413" w:rsidP="00122413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0</w:t>
            </w:r>
          </w:p>
        </w:tc>
        <w:tc>
          <w:tcPr>
            <w:tcW w:w="1129" w:type="dxa"/>
            <w:vAlign w:val="center"/>
          </w:tcPr>
          <w:p w14:paraId="22867136" w14:textId="77777777" w:rsidR="00122413" w:rsidRPr="00A66024" w:rsidRDefault="00122413" w:rsidP="00122413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0</w:t>
            </w:r>
          </w:p>
        </w:tc>
      </w:tr>
      <w:tr w:rsidR="00122413" w:rsidRPr="00A66024" w14:paraId="547BCB54" w14:textId="77777777" w:rsidTr="00DE5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365C8421" w14:textId="2DCECB7F" w:rsidR="00122413" w:rsidRPr="00A66024" w:rsidRDefault="00122413" w:rsidP="00122413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7</w:t>
            </w:r>
            <w:r>
              <w:rPr>
                <w:rFonts w:ascii="Times" w:hAnsi="Times" w:cs="Times"/>
                <w:color w:val="000000"/>
                <w:sz w:val="20"/>
                <w:szCs w:val="20"/>
              </w:rPr>
              <w:t>9</w:t>
            </w:r>
          </w:p>
        </w:tc>
        <w:tc>
          <w:tcPr>
            <w:tcW w:w="5783" w:type="dxa"/>
          </w:tcPr>
          <w:p w14:paraId="1645BA23" w14:textId="5D263905" w:rsidR="00122413" w:rsidRPr="00122413" w:rsidRDefault="00122413" w:rsidP="00122413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122413">
              <w:rPr>
                <w:sz w:val="20"/>
              </w:rPr>
              <w:t xml:space="preserve">    # pivot = listap[fimp]</w:t>
            </w:r>
          </w:p>
        </w:tc>
        <w:tc>
          <w:tcPr>
            <w:tcW w:w="850" w:type="dxa"/>
            <w:vAlign w:val="center"/>
          </w:tcPr>
          <w:p w14:paraId="0C028385" w14:textId="2DE85D7F" w:rsidR="00122413" w:rsidRPr="00A66024" w:rsidRDefault="00AF0AA2" w:rsidP="00122413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0</w:t>
            </w:r>
          </w:p>
        </w:tc>
        <w:tc>
          <w:tcPr>
            <w:tcW w:w="1129" w:type="dxa"/>
            <w:vAlign w:val="center"/>
          </w:tcPr>
          <w:p w14:paraId="577C3EA3" w14:textId="186F0CA1" w:rsidR="00122413" w:rsidRPr="00A66024" w:rsidRDefault="00AF0AA2" w:rsidP="00122413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0</w:t>
            </w:r>
          </w:p>
        </w:tc>
      </w:tr>
      <w:tr w:rsidR="00122413" w:rsidRPr="00A66024" w14:paraId="6AE5EFFC" w14:textId="77777777" w:rsidTr="00DE5B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2C3446BC" w14:textId="09214F80" w:rsidR="00122413" w:rsidRPr="00A66024" w:rsidRDefault="001C4B06" w:rsidP="00122413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8</w:t>
            </w:r>
            <w:r w:rsidR="00122413">
              <w:rPr>
                <w:rFonts w:ascii="Times" w:hAnsi="Times" w:cs="Times"/>
                <w:color w:val="000000"/>
                <w:sz w:val="20"/>
                <w:szCs w:val="20"/>
              </w:rPr>
              <w:t>0</w:t>
            </w:r>
          </w:p>
        </w:tc>
        <w:tc>
          <w:tcPr>
            <w:tcW w:w="5783" w:type="dxa"/>
          </w:tcPr>
          <w:p w14:paraId="6C8A5F61" w14:textId="5B1E38B7" w:rsidR="00122413" w:rsidRPr="00122413" w:rsidRDefault="00122413" w:rsidP="00122413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122413">
              <w:rPr>
                <w:sz w:val="20"/>
              </w:rPr>
              <w:t xml:space="preserve">    ap = piv_ini(caso_qp, iniciop, fimp)</w:t>
            </w:r>
          </w:p>
        </w:tc>
        <w:tc>
          <w:tcPr>
            <w:tcW w:w="850" w:type="dxa"/>
            <w:vAlign w:val="center"/>
          </w:tcPr>
          <w:p w14:paraId="1379F837" w14:textId="2C72D4B1" w:rsidR="00122413" w:rsidRPr="00A66024" w:rsidRDefault="00122413" w:rsidP="00413809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29" w:type="dxa"/>
            <w:vAlign w:val="center"/>
          </w:tcPr>
          <w:p w14:paraId="4933FFB7" w14:textId="38468CBB" w:rsidR="00122413" w:rsidRPr="005A6010" w:rsidRDefault="005A6010" w:rsidP="00122413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Times"/>
                    <w:color w:val="000000"/>
                    <w:sz w:val="18"/>
                    <w:szCs w:val="20"/>
                  </w:rPr>
                  <m:t>Ο</m:t>
                </m:r>
                <m:d>
                  <m:dPr>
                    <m:ctrlPr>
                      <w:rPr>
                        <w:rFonts w:ascii="Cambria Math" w:hAnsi="Cambria Math" w:cs="Times"/>
                        <w:bCs/>
                        <w:i/>
                        <w:iCs/>
                        <w:color w:val="000000"/>
                        <w:sz w:val="18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"/>
                        <w:color w:val="000000"/>
                        <w:sz w:val="18"/>
                        <w:szCs w:val="20"/>
                      </w:rPr>
                      <m:t>1</m:t>
                    </m:r>
                  </m:e>
                </m:d>
              </m:oMath>
            </m:oMathPara>
          </w:p>
        </w:tc>
      </w:tr>
      <w:tr w:rsidR="00413809" w:rsidRPr="00A66024" w14:paraId="4222C0CB" w14:textId="77777777" w:rsidTr="00DE5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123494F4" w14:textId="190B9BF6" w:rsidR="00413809" w:rsidRPr="00A66024" w:rsidRDefault="00413809" w:rsidP="00413809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8</w:t>
            </w:r>
            <w:r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  <w:tc>
          <w:tcPr>
            <w:tcW w:w="5783" w:type="dxa"/>
          </w:tcPr>
          <w:p w14:paraId="0643189B" w14:textId="63FA30A1" w:rsidR="00413809" w:rsidRPr="00122413" w:rsidRDefault="00413809" w:rsidP="00413809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122413">
              <w:rPr>
                <w:sz w:val="20"/>
              </w:rPr>
              <w:t xml:space="preserve">    pivot = listap[ap]</w:t>
            </w:r>
          </w:p>
        </w:tc>
        <w:tc>
          <w:tcPr>
            <w:tcW w:w="850" w:type="dxa"/>
          </w:tcPr>
          <w:p w14:paraId="57139C1E" w14:textId="194C3539" w:rsidR="00413809" w:rsidRPr="00A66024" w:rsidRDefault="00413809" w:rsidP="00413809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29" w:type="dxa"/>
            <w:vAlign w:val="center"/>
          </w:tcPr>
          <w:p w14:paraId="26591260" w14:textId="77777777" w:rsidR="00413809" w:rsidRPr="00A66024" w:rsidRDefault="00413809" w:rsidP="00413809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413809" w:rsidRPr="00A66024" w14:paraId="514FAAD0" w14:textId="77777777" w:rsidTr="00DE5B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4A4B165E" w14:textId="4455C6DD" w:rsidR="00413809" w:rsidRPr="00A66024" w:rsidRDefault="00413809" w:rsidP="00413809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8</w:t>
            </w:r>
            <w:r>
              <w:rPr>
                <w:rFonts w:ascii="Times" w:hAnsi="Times" w:cs="Times"/>
                <w:color w:val="000000"/>
                <w:sz w:val="20"/>
                <w:szCs w:val="20"/>
              </w:rPr>
              <w:t>2</w:t>
            </w:r>
          </w:p>
        </w:tc>
        <w:tc>
          <w:tcPr>
            <w:tcW w:w="5783" w:type="dxa"/>
          </w:tcPr>
          <w:p w14:paraId="3DA60032" w14:textId="76DAB395" w:rsidR="00413809" w:rsidRPr="00122413" w:rsidRDefault="00413809" w:rsidP="00413809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122413">
              <w:rPr>
                <w:sz w:val="20"/>
              </w:rPr>
              <w:t xml:space="preserve">    ib = iniciop</w:t>
            </w:r>
          </w:p>
        </w:tc>
        <w:tc>
          <w:tcPr>
            <w:tcW w:w="850" w:type="dxa"/>
          </w:tcPr>
          <w:p w14:paraId="24625528" w14:textId="4DA98D61" w:rsidR="00413809" w:rsidRPr="00A66024" w:rsidRDefault="00413809" w:rsidP="00413809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29" w:type="dxa"/>
            <w:vAlign w:val="center"/>
          </w:tcPr>
          <w:p w14:paraId="6B69B4F2" w14:textId="23097213" w:rsidR="00413809" w:rsidRPr="00A66024" w:rsidRDefault="00F51279" w:rsidP="00413809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F51279" w:rsidRPr="00A66024" w14:paraId="1783CB8F" w14:textId="77777777" w:rsidTr="00DE5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7858D3FD" w14:textId="26A1D1F3" w:rsidR="00F51279" w:rsidRPr="00A66024" w:rsidRDefault="00F51279" w:rsidP="00F51279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8</w:t>
            </w:r>
            <w:r>
              <w:rPr>
                <w:rFonts w:ascii="Times" w:hAnsi="Times" w:cs="Times"/>
                <w:color w:val="000000"/>
                <w:sz w:val="20"/>
                <w:szCs w:val="20"/>
              </w:rPr>
              <w:t>3</w:t>
            </w:r>
          </w:p>
        </w:tc>
        <w:tc>
          <w:tcPr>
            <w:tcW w:w="5783" w:type="dxa"/>
          </w:tcPr>
          <w:p w14:paraId="02C9765E" w14:textId="5FAE044F" w:rsidR="00F51279" w:rsidRPr="00070A50" w:rsidRDefault="00F51279" w:rsidP="00F51279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 w:rsidRPr="00122413">
              <w:rPr>
                <w:sz w:val="20"/>
              </w:rPr>
              <w:t xml:space="preserve">    for jb in range(iniciop, fimp):</w:t>
            </w:r>
          </w:p>
        </w:tc>
        <w:tc>
          <w:tcPr>
            <w:tcW w:w="850" w:type="dxa"/>
          </w:tcPr>
          <w:p w14:paraId="05CEA588" w14:textId="72939A91" w:rsidR="00F51279" w:rsidRPr="00A66024" w:rsidRDefault="00F51279" w:rsidP="00F51279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129" w:type="dxa"/>
            <w:vAlign w:val="center"/>
          </w:tcPr>
          <w:p w14:paraId="63B0FA6B" w14:textId="640798D4" w:rsidR="00F51279" w:rsidRPr="00A66024" w:rsidRDefault="00F51279" w:rsidP="00F51279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"/>
                        <w:i/>
                        <w:color w:val="000000"/>
                        <w:sz w:val="16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"/>
                        <w:color w:val="000000"/>
                        <w:sz w:val="16"/>
                        <w:szCs w:val="20"/>
                      </w:rPr>
                      <m:t>f-i</m:t>
                    </m:r>
                  </m:e>
                </m:d>
              </m:oMath>
            </m:oMathPara>
          </w:p>
        </w:tc>
      </w:tr>
      <w:tr w:rsidR="00F51279" w:rsidRPr="00A66024" w14:paraId="5B0086D5" w14:textId="77777777" w:rsidTr="00DE5B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3624D855" w14:textId="2CAC91BB" w:rsidR="00F51279" w:rsidRPr="00A66024" w:rsidRDefault="00F51279" w:rsidP="00F51279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8</w:t>
            </w:r>
            <w:r>
              <w:rPr>
                <w:rFonts w:ascii="Times" w:hAnsi="Times" w:cs="Times"/>
                <w:color w:val="000000"/>
                <w:sz w:val="20"/>
                <w:szCs w:val="20"/>
              </w:rPr>
              <w:t>4</w:t>
            </w:r>
          </w:p>
        </w:tc>
        <w:tc>
          <w:tcPr>
            <w:tcW w:w="5783" w:type="dxa"/>
          </w:tcPr>
          <w:p w14:paraId="3E8C153D" w14:textId="09EBBB30" w:rsidR="00F51279" w:rsidRPr="00070A50" w:rsidRDefault="00F51279" w:rsidP="00F51279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 w:rsidRPr="00122413">
              <w:rPr>
                <w:sz w:val="20"/>
              </w:rPr>
              <w:t xml:space="preserve">        # jb sempre avança, pois representa o elementa em análise</w:t>
            </w:r>
          </w:p>
        </w:tc>
        <w:tc>
          <w:tcPr>
            <w:tcW w:w="850" w:type="dxa"/>
          </w:tcPr>
          <w:p w14:paraId="1F178F44" w14:textId="516761C1" w:rsidR="00F51279" w:rsidRPr="00750736" w:rsidRDefault="00F51279" w:rsidP="00F51279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0</w:t>
            </w:r>
          </w:p>
        </w:tc>
        <w:tc>
          <w:tcPr>
            <w:tcW w:w="1129" w:type="dxa"/>
            <w:vAlign w:val="center"/>
          </w:tcPr>
          <w:p w14:paraId="65DFEFD4" w14:textId="62F59E1C" w:rsidR="00F51279" w:rsidRPr="00990A51" w:rsidRDefault="00F51279" w:rsidP="00F51279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0</w:t>
            </w:r>
          </w:p>
        </w:tc>
      </w:tr>
      <w:tr w:rsidR="00F51279" w:rsidRPr="00A66024" w14:paraId="1E155E8E" w14:textId="77777777" w:rsidTr="00DE5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3E418C05" w14:textId="17056FFF" w:rsidR="00F51279" w:rsidRPr="00A66024" w:rsidRDefault="00F51279" w:rsidP="00F51279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8</w:t>
            </w:r>
            <w:r>
              <w:rPr>
                <w:rFonts w:ascii="Times" w:hAnsi="Times" w:cs="Times"/>
                <w:color w:val="000000"/>
                <w:sz w:val="20"/>
                <w:szCs w:val="20"/>
              </w:rPr>
              <w:t>5</w:t>
            </w:r>
          </w:p>
        </w:tc>
        <w:tc>
          <w:tcPr>
            <w:tcW w:w="5783" w:type="dxa"/>
          </w:tcPr>
          <w:p w14:paraId="73A57235" w14:textId="3CD677FD" w:rsidR="00F51279" w:rsidRPr="00070A50" w:rsidRDefault="00F51279" w:rsidP="00F51279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 w:rsidRPr="00122413">
              <w:rPr>
                <w:sz w:val="20"/>
              </w:rPr>
              <w:t xml:space="preserve">        # e delimita os elementos maiores que o pivô</w:t>
            </w:r>
          </w:p>
        </w:tc>
        <w:tc>
          <w:tcPr>
            <w:tcW w:w="850" w:type="dxa"/>
          </w:tcPr>
          <w:p w14:paraId="2D1B45A7" w14:textId="72542874" w:rsidR="00F51279" w:rsidRPr="00750736" w:rsidRDefault="00F51279" w:rsidP="00F51279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0</w:t>
            </w:r>
          </w:p>
        </w:tc>
        <w:tc>
          <w:tcPr>
            <w:tcW w:w="1129" w:type="dxa"/>
            <w:vAlign w:val="center"/>
          </w:tcPr>
          <w:p w14:paraId="0A4BEED0" w14:textId="30C10F0A" w:rsidR="00F51279" w:rsidRPr="00990A51" w:rsidRDefault="00F51279" w:rsidP="00F51279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0</w:t>
            </w:r>
          </w:p>
        </w:tc>
      </w:tr>
      <w:tr w:rsidR="00F51279" w:rsidRPr="00A66024" w14:paraId="23163862" w14:textId="77777777" w:rsidTr="00DE5B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34D941E2" w14:textId="47EF0A8D" w:rsidR="00F51279" w:rsidRPr="00A66024" w:rsidRDefault="00F51279" w:rsidP="00F51279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8</w:t>
            </w:r>
            <w:r>
              <w:rPr>
                <w:rFonts w:ascii="Times" w:hAnsi="Times" w:cs="Times"/>
                <w:color w:val="000000"/>
                <w:sz w:val="20"/>
                <w:szCs w:val="20"/>
              </w:rPr>
              <w:t>6</w:t>
            </w:r>
          </w:p>
        </w:tc>
        <w:tc>
          <w:tcPr>
            <w:tcW w:w="5783" w:type="dxa"/>
          </w:tcPr>
          <w:p w14:paraId="0DC13BD8" w14:textId="76F4DF23" w:rsidR="00F51279" w:rsidRPr="00070A50" w:rsidRDefault="00F51279" w:rsidP="00F51279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 w:rsidRPr="00122413">
              <w:rPr>
                <w:sz w:val="20"/>
              </w:rPr>
              <w:t xml:space="preserve">        if listap[jb] &lt;= pivot:</w:t>
            </w:r>
          </w:p>
        </w:tc>
        <w:tc>
          <w:tcPr>
            <w:tcW w:w="850" w:type="dxa"/>
          </w:tcPr>
          <w:p w14:paraId="49217E8C" w14:textId="4C74576B" w:rsidR="00F51279" w:rsidRPr="00750736" w:rsidRDefault="00F51279" w:rsidP="00F51279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1129" w:type="dxa"/>
            <w:vAlign w:val="center"/>
          </w:tcPr>
          <w:p w14:paraId="250099BA" w14:textId="468E594F" w:rsidR="00F51279" w:rsidRPr="00151507" w:rsidRDefault="00F51279" w:rsidP="00F51279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14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F51279" w:rsidRPr="00A66024" w14:paraId="0984D1B9" w14:textId="77777777" w:rsidTr="00DE5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267DC9D7" w14:textId="4DC95C04" w:rsidR="00F51279" w:rsidRPr="00A66024" w:rsidRDefault="00F51279" w:rsidP="00F51279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8</w:t>
            </w:r>
            <w:r>
              <w:rPr>
                <w:rFonts w:ascii="Times" w:hAnsi="Times" w:cs="Times"/>
                <w:color w:val="000000"/>
                <w:sz w:val="20"/>
                <w:szCs w:val="20"/>
              </w:rPr>
              <w:t>7</w:t>
            </w:r>
          </w:p>
        </w:tc>
        <w:tc>
          <w:tcPr>
            <w:tcW w:w="5783" w:type="dxa"/>
          </w:tcPr>
          <w:p w14:paraId="42B50676" w14:textId="5301541D" w:rsidR="00F51279" w:rsidRPr="00122413" w:rsidRDefault="00F51279" w:rsidP="00F51279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 w:rsidRPr="00122413">
              <w:rPr>
                <w:sz w:val="20"/>
              </w:rPr>
              <w:t xml:space="preserve">            listap[jb], listap[ib] = listap[ib], listap[jb]</w:t>
            </w:r>
          </w:p>
        </w:tc>
        <w:tc>
          <w:tcPr>
            <w:tcW w:w="850" w:type="dxa"/>
          </w:tcPr>
          <w:p w14:paraId="35C5B00A" w14:textId="77777777" w:rsidR="00F51279" w:rsidRPr="00750736" w:rsidRDefault="00F51279" w:rsidP="00F51279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1129" w:type="dxa"/>
            <w:vAlign w:val="center"/>
          </w:tcPr>
          <w:p w14:paraId="7BFF3AEF" w14:textId="77777777" w:rsidR="00F51279" w:rsidRPr="00AF0AA2" w:rsidRDefault="00F51279" w:rsidP="00F51279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F0AA2"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F51279" w:rsidRPr="00A66024" w14:paraId="0599C6F9" w14:textId="77777777" w:rsidTr="00DE5B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476E5317" w14:textId="67F97F41" w:rsidR="00F51279" w:rsidRPr="00A66024" w:rsidRDefault="00F51279" w:rsidP="00F51279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8</w:t>
            </w:r>
            <w:r>
              <w:rPr>
                <w:rFonts w:ascii="Times" w:hAnsi="Times" w:cs="Times"/>
                <w:color w:val="000000"/>
                <w:sz w:val="20"/>
                <w:szCs w:val="20"/>
              </w:rPr>
              <w:t>8</w:t>
            </w:r>
          </w:p>
        </w:tc>
        <w:tc>
          <w:tcPr>
            <w:tcW w:w="5783" w:type="dxa"/>
          </w:tcPr>
          <w:p w14:paraId="6E766BA0" w14:textId="3271EFFB" w:rsidR="00F51279" w:rsidRPr="00122413" w:rsidRDefault="00F51279" w:rsidP="00F51279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 w:rsidRPr="00122413">
              <w:rPr>
                <w:sz w:val="20"/>
              </w:rPr>
              <w:t xml:space="preserve">            # incrementa-se o limite dos elementos menores que o pivô</w:t>
            </w:r>
          </w:p>
        </w:tc>
        <w:tc>
          <w:tcPr>
            <w:tcW w:w="850" w:type="dxa"/>
          </w:tcPr>
          <w:p w14:paraId="500BC3E6" w14:textId="45D9CC9B" w:rsidR="00F51279" w:rsidRPr="00750736" w:rsidRDefault="00F51279" w:rsidP="00F51279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0</w:t>
            </w:r>
          </w:p>
        </w:tc>
        <w:tc>
          <w:tcPr>
            <w:tcW w:w="1129" w:type="dxa"/>
            <w:vAlign w:val="center"/>
          </w:tcPr>
          <w:p w14:paraId="6E67223F" w14:textId="3D2C914C" w:rsidR="00F51279" w:rsidRPr="00AF0AA2" w:rsidRDefault="00F51279" w:rsidP="00F51279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F0AA2">
              <w:rPr>
                <w:rFonts w:ascii="Times" w:hAnsi="Times" w:cs="Times"/>
                <w:color w:val="000000"/>
                <w:sz w:val="20"/>
                <w:szCs w:val="20"/>
              </w:rPr>
              <w:t>0</w:t>
            </w:r>
          </w:p>
        </w:tc>
      </w:tr>
      <w:tr w:rsidR="00F51279" w:rsidRPr="00A66024" w14:paraId="2D18513A" w14:textId="77777777" w:rsidTr="00DE5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7772EA23" w14:textId="17B7EA77" w:rsidR="00F51279" w:rsidRPr="00A66024" w:rsidRDefault="00F51279" w:rsidP="00F51279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8</w:t>
            </w:r>
            <w:r>
              <w:rPr>
                <w:rFonts w:ascii="Times" w:hAnsi="Times" w:cs="Times"/>
                <w:color w:val="000000"/>
                <w:sz w:val="20"/>
                <w:szCs w:val="20"/>
              </w:rPr>
              <w:t>9</w:t>
            </w:r>
          </w:p>
        </w:tc>
        <w:tc>
          <w:tcPr>
            <w:tcW w:w="5783" w:type="dxa"/>
          </w:tcPr>
          <w:p w14:paraId="0E8D3CF3" w14:textId="53FA2E56" w:rsidR="00F51279" w:rsidRPr="00122413" w:rsidRDefault="00F51279" w:rsidP="00F51279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 w:rsidRPr="00122413">
              <w:rPr>
                <w:sz w:val="20"/>
              </w:rPr>
              <w:t xml:space="preserve">            ib = ib + 1</w:t>
            </w:r>
          </w:p>
        </w:tc>
        <w:tc>
          <w:tcPr>
            <w:tcW w:w="850" w:type="dxa"/>
          </w:tcPr>
          <w:p w14:paraId="5B67F00C" w14:textId="6105921C" w:rsidR="00F51279" w:rsidRPr="00750736" w:rsidRDefault="00F51279" w:rsidP="00F51279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1129" w:type="dxa"/>
            <w:vAlign w:val="center"/>
          </w:tcPr>
          <w:p w14:paraId="3D70D7EC" w14:textId="77777777" w:rsidR="00F51279" w:rsidRPr="00AF0AA2" w:rsidRDefault="00F51279" w:rsidP="00F51279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F0AA2"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F51279" w:rsidRPr="00A66024" w14:paraId="55436698" w14:textId="77777777" w:rsidTr="00DE5B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18F0E568" w14:textId="5143291E" w:rsidR="00F51279" w:rsidRPr="00A66024" w:rsidRDefault="00F51279" w:rsidP="00F51279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9</w:t>
            </w:r>
            <w:r>
              <w:rPr>
                <w:rFonts w:ascii="Times" w:hAnsi="Times" w:cs="Times"/>
                <w:color w:val="000000"/>
                <w:sz w:val="20"/>
                <w:szCs w:val="20"/>
              </w:rPr>
              <w:t>0</w:t>
            </w:r>
          </w:p>
        </w:tc>
        <w:tc>
          <w:tcPr>
            <w:tcW w:w="5783" w:type="dxa"/>
          </w:tcPr>
          <w:p w14:paraId="6C9D7742" w14:textId="30DA26E5" w:rsidR="00F51279" w:rsidRPr="00122413" w:rsidRDefault="00F51279" w:rsidP="00F51279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 w:rsidRPr="00122413">
              <w:rPr>
                <w:sz w:val="20"/>
              </w:rPr>
              <w:t xml:space="preserve">    listap[ib], listap[fimp] = listap[fimp], listap[ib]</w:t>
            </w:r>
          </w:p>
        </w:tc>
        <w:tc>
          <w:tcPr>
            <w:tcW w:w="850" w:type="dxa"/>
          </w:tcPr>
          <w:p w14:paraId="6FF50CD2" w14:textId="2B8932FD" w:rsidR="00F51279" w:rsidRPr="00750736" w:rsidRDefault="00F51279" w:rsidP="00F51279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8</m:t>
                    </m:r>
                  </m:sub>
                </m:sSub>
              </m:oMath>
            </m:oMathPara>
          </w:p>
        </w:tc>
        <w:tc>
          <w:tcPr>
            <w:tcW w:w="1129" w:type="dxa"/>
            <w:vAlign w:val="center"/>
          </w:tcPr>
          <w:p w14:paraId="26F9B938" w14:textId="77777777" w:rsidR="00F51279" w:rsidRPr="00AF0AA2" w:rsidRDefault="00F51279" w:rsidP="00F51279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F0AA2"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F51279" w:rsidRPr="00A66024" w14:paraId="0B3A333D" w14:textId="77777777" w:rsidTr="00DE5B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15C3B97A" w14:textId="3D3765D3" w:rsidR="00F51279" w:rsidRPr="00A66024" w:rsidRDefault="00F51279" w:rsidP="00F51279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9</w:t>
            </w:r>
            <w:r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  <w:tc>
          <w:tcPr>
            <w:tcW w:w="5783" w:type="dxa"/>
          </w:tcPr>
          <w:p w14:paraId="10AF3226" w14:textId="3C12D9C9" w:rsidR="00F51279" w:rsidRPr="00122413" w:rsidRDefault="00F51279" w:rsidP="00F51279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 w:rsidRPr="00122413">
              <w:rPr>
                <w:sz w:val="20"/>
              </w:rPr>
              <w:t xml:space="preserve">    return ib</w:t>
            </w:r>
          </w:p>
        </w:tc>
        <w:tc>
          <w:tcPr>
            <w:tcW w:w="850" w:type="dxa"/>
          </w:tcPr>
          <w:p w14:paraId="2C239174" w14:textId="1143662C" w:rsidR="00F51279" w:rsidRPr="00750736" w:rsidRDefault="00F51279" w:rsidP="00F51279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9</m:t>
                    </m:r>
                  </m:sub>
                </m:sSub>
              </m:oMath>
            </m:oMathPara>
          </w:p>
        </w:tc>
        <w:tc>
          <w:tcPr>
            <w:tcW w:w="1129" w:type="dxa"/>
            <w:vAlign w:val="center"/>
          </w:tcPr>
          <w:p w14:paraId="6B8FEB13" w14:textId="77777777" w:rsidR="00F51279" w:rsidRPr="00151507" w:rsidRDefault="00F51279" w:rsidP="00F51279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14"/>
                <w:szCs w:val="20"/>
              </w:rPr>
            </w:pPr>
            <w:r w:rsidRPr="00990A51"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F51279" w:rsidRPr="00886F37" w14:paraId="08459108" w14:textId="77777777" w:rsidTr="00076C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75D24B2B" w14:textId="77777777" w:rsidR="00F51279" w:rsidRPr="00886F37" w:rsidRDefault="00F51279" w:rsidP="00F51279">
            <w:pPr>
              <w:pStyle w:val="NormalWeb"/>
              <w:spacing w:before="0" w:beforeAutospacing="0" w:after="0" w:afterAutospacing="0"/>
              <w:ind w:left="-114" w:right="-144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886F37">
              <w:rPr>
                <w:rFonts w:ascii="Times" w:hAnsi="Times" w:cs="Times"/>
                <w:sz w:val="18"/>
                <w:szCs w:val="20"/>
              </w:rPr>
              <w:t>TOTAL</w:t>
            </w:r>
          </w:p>
        </w:tc>
        <w:tc>
          <w:tcPr>
            <w:tcW w:w="7762" w:type="dxa"/>
            <w:gridSpan w:val="3"/>
          </w:tcPr>
          <w:p w14:paraId="1F9A94A7" w14:textId="145C36D2" w:rsidR="00F51279" w:rsidRPr="00886F37" w:rsidRDefault="00F51279" w:rsidP="00F51279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b/>
                <w:color w:val="00000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T</m:t>
                </m:r>
                <m:d>
                  <m:d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n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Ο(1)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4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f-i</m:t>
                    </m:r>
                  </m:e>
                </m:d>
                <m:d>
                  <m:d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"/>
                            <w:b/>
                            <w:i/>
                            <w:color w:val="000000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"/>
                            <w:color w:val="000000"/>
                            <w:sz w:val="20"/>
                            <w:szCs w:val="20"/>
                          </w:rPr>
                          <m:t>1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"/>
                            <w:color w:val="000000"/>
                            <w:sz w:val="20"/>
                            <w:szCs w:val="20"/>
                          </w:rPr>
                          <m:t>c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"/>
                            <w:color w:val="000000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+1</m:t>
                    </m:r>
                    <m:sSub>
                      <m:sSubPr>
                        <m:ctrlPr>
                          <w:rPr>
                            <w:rFonts w:ascii="Cambria Math" w:hAnsi="Cambria Math" w:cs="Times"/>
                            <w:b/>
                            <w:i/>
                            <w:color w:val="000000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"/>
                            <w:color w:val="000000"/>
                            <w:sz w:val="20"/>
                            <w:szCs w:val="20"/>
                          </w:rPr>
                          <m:t>c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"/>
                            <w:color w:val="000000"/>
                            <w:sz w:val="20"/>
                            <w:szCs w:val="20"/>
                          </w:rPr>
                          <m:t>6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+1</m:t>
                    </m:r>
                    <m:sSub>
                      <m:sSubPr>
                        <m:ctrlPr>
                          <w:rPr>
                            <w:rFonts w:ascii="Cambria Math" w:hAnsi="Cambria Math" w:cs="Times"/>
                            <w:b/>
                            <w:i/>
                            <w:color w:val="000000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"/>
                            <w:color w:val="000000"/>
                            <w:sz w:val="20"/>
                            <w:szCs w:val="20"/>
                          </w:rPr>
                          <m:t>c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"/>
                            <w:color w:val="000000"/>
                            <w:sz w:val="20"/>
                            <w:szCs w:val="20"/>
                          </w:rPr>
                          <m:t>7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+1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8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+1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9</m:t>
                    </m:r>
                  </m:sub>
                </m:sSub>
              </m:oMath>
            </m:oMathPara>
          </w:p>
        </w:tc>
      </w:tr>
    </w:tbl>
    <w:p w14:paraId="6FD98285" w14:textId="22B6C4FB" w:rsidR="001C4827" w:rsidRDefault="00710310" w:rsidP="001C4827">
      <w:pPr>
        <w:pStyle w:val="NormalWeb"/>
        <w:jc w:val="both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</w:rPr>
        <w:t>Seguindo-se</w:t>
      </w:r>
      <w:r w:rsidR="001C4827" w:rsidRPr="00A0349C">
        <w:rPr>
          <w:rFonts w:ascii="Times" w:hAnsi="Times" w:cs="Times"/>
          <w:color w:val="000000"/>
        </w:rPr>
        <w:t xml:space="preserve">, o número de iterações </w:t>
      </w:r>
      <w:r w:rsidR="001C4827">
        <w:rPr>
          <w:rFonts w:ascii="Times" w:hAnsi="Times" w:cs="Times"/>
          <w:color w:val="000000"/>
        </w:rPr>
        <w:t xml:space="preserve">desta função, somados os produtos dos custos com as repetições, representado pelo total da expressão da </w:t>
      </w:r>
      <w:r>
        <w:fldChar w:fldCharType="begin"/>
      </w:r>
      <w:r>
        <w:instrText xml:space="preserve"> REF _Ref73638438 \h </w:instrText>
      </w:r>
      <w:r>
        <w:fldChar w:fldCharType="separate"/>
      </w:r>
      <w:r w:rsidRPr="001476BA">
        <w:rPr>
          <w:rFonts w:ascii="Times" w:hAnsi="Times" w:cs="Times"/>
        </w:rPr>
        <w:t xml:space="preserve">Tabela </w:t>
      </w:r>
      <w:r>
        <w:rPr>
          <w:rFonts w:ascii="Times" w:hAnsi="Times" w:cs="Times"/>
          <w:noProof/>
        </w:rPr>
        <w:t>7</w:t>
      </w:r>
      <w:r>
        <w:fldChar w:fldCharType="end"/>
      </w:r>
      <w:r>
        <w:rPr>
          <w:rFonts w:ascii="Times" w:hAnsi="Times" w:cs="Times"/>
          <w:color w:val="000000"/>
        </w:rPr>
        <w:t xml:space="preserve"> </w:t>
      </w:r>
      <w:r w:rsidR="001C4827">
        <w:rPr>
          <w:rFonts w:ascii="Times" w:hAnsi="Times" w:cs="Times"/>
          <w:color w:val="000000"/>
        </w:rPr>
        <w:t xml:space="preserve">pode ser resolvido, padronizando os custo </w:t>
      </w:r>
      <m:oMath>
        <m:sSub>
          <m:sSubPr>
            <m:ctrlPr>
              <w:rPr>
                <w:rFonts w:ascii="Cambria Math" w:hAnsi="Cambria Math" w:cs="Times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"/>
                <w:color w:val="000000"/>
                <w:sz w:val="20"/>
                <w:szCs w:val="20"/>
              </w:rPr>
              <m:t>c</m:t>
            </m:r>
          </m:e>
          <m:sub>
            <m:r>
              <w:rPr>
                <w:rFonts w:ascii="Cambria Math" w:hAnsi="Cambria Math" w:cs="Times"/>
                <w:color w:val="000000"/>
                <w:sz w:val="20"/>
                <w:szCs w:val="20"/>
              </w:rPr>
              <m:t>1⋯</m:t>
            </m:r>
            <m:r>
              <w:rPr>
                <w:rFonts w:ascii="Cambria Math" w:hAnsi="Cambria Math" w:cs="Times"/>
                <w:color w:val="000000"/>
                <w:sz w:val="20"/>
                <w:szCs w:val="20"/>
              </w:rPr>
              <m:t>9</m:t>
            </m:r>
          </m:sub>
        </m:sSub>
        <m:r>
          <w:rPr>
            <w:rFonts w:ascii="Cambria Math" w:hAnsi="Cambria Math" w:cs="Times"/>
            <w:color w:val="000000"/>
            <w:sz w:val="20"/>
            <w:szCs w:val="20"/>
          </w:rPr>
          <m:t>=1</m:t>
        </m:r>
      </m:oMath>
      <w:r w:rsidR="001C4827">
        <w:rPr>
          <w:rFonts w:ascii="Times" w:hAnsi="Times" w:cs="Times"/>
          <w:color w:val="000000"/>
        </w:rPr>
        <w:t xml:space="preserve"> , desta foram:</w:t>
      </w:r>
    </w:p>
    <w:p w14:paraId="06712560" w14:textId="294B5F21" w:rsidR="001C4827" w:rsidRPr="00AF276B" w:rsidRDefault="001C4827" w:rsidP="00AF276B">
      <w:pPr>
        <w:pStyle w:val="NormalWeb"/>
        <w:jc w:val="both"/>
        <w:rPr>
          <w:rFonts w:ascii="Cambria Math" w:hAnsi="Cambria Math" w:cs="Times"/>
          <w:b/>
          <w:i/>
          <w:color w:val="000000"/>
          <w:sz w:val="18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=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Ο(1)</m:t>
          </m:r>
          <m:sSub>
            <m:sSub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</m:t>
          </m:r>
          <m:sSub>
            <m:sSub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</m:t>
          </m:r>
          <m:sSub>
            <m:sSub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</m:t>
          </m:r>
          <m:sSub>
            <m:sSub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4</m:t>
              </m:r>
            </m:sub>
          </m:sSub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f-i</m:t>
              </m:r>
            </m:e>
          </m:d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"/>
                      <w:b/>
                      <w:i/>
                      <w:color w:val="000000"/>
                      <w:sz w:val="18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18"/>
                      <w:szCs w:val="20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18"/>
                      <w:szCs w:val="20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18"/>
                      <w:szCs w:val="20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+1</m:t>
              </m:r>
              <m:sSub>
                <m:sSubPr>
                  <m:ctrlPr>
                    <w:rPr>
                      <w:rFonts w:ascii="Cambria Math" w:hAnsi="Cambria Math" w:cs="Times"/>
                      <w:b/>
                      <w:i/>
                      <w:color w:val="000000"/>
                      <w:sz w:val="18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18"/>
                      <w:szCs w:val="20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18"/>
                      <w:szCs w:val="20"/>
                    </w:rPr>
                    <m:t>6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+1</m:t>
              </m:r>
              <m:sSub>
                <m:sSubPr>
                  <m:ctrlPr>
                    <w:rPr>
                      <w:rFonts w:ascii="Cambria Math" w:hAnsi="Cambria Math" w:cs="Times"/>
                      <w:b/>
                      <w:i/>
                      <w:color w:val="000000"/>
                      <w:sz w:val="18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18"/>
                      <w:szCs w:val="20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18"/>
                      <w:szCs w:val="20"/>
                    </w:rPr>
                    <m:t>7</m:t>
                  </m:r>
                </m:sub>
              </m:sSub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+1</m:t>
          </m:r>
          <m:sSub>
            <m:sSub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8</m:t>
              </m:r>
            </m:sub>
          </m:sSub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+1</m:t>
          </m:r>
          <m:sSub>
            <m:sSub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9</m:t>
              </m:r>
            </m:sub>
          </m:sSub>
        </m:oMath>
      </m:oMathPara>
    </w:p>
    <w:p w14:paraId="3DB38D7F" w14:textId="778E88E2" w:rsidR="001C4827" w:rsidRPr="00AF276B" w:rsidRDefault="001C4827" w:rsidP="00AF276B">
      <w:pPr>
        <w:pStyle w:val="NormalWeb"/>
        <w:jc w:val="both"/>
        <w:rPr>
          <w:rFonts w:ascii="Cambria Math" w:hAnsi="Cambria Math" w:cs="Times"/>
          <w:b/>
          <w:i/>
          <w:color w:val="000000"/>
          <w:sz w:val="18"/>
          <w:szCs w:val="20"/>
        </w:rPr>
      </w:pPr>
      <w:r w:rsidRPr="00AF276B">
        <w:rPr>
          <w:rFonts w:ascii="Cambria Math" w:hAnsi="Cambria Math" w:cs="Times"/>
          <w:b/>
          <w:i/>
          <w:color w:val="000000"/>
          <w:sz w:val="18"/>
          <w:szCs w:val="20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6E73DEF" wp14:editId="617CFF7B">
                <wp:simplePos x="0" y="0"/>
                <wp:positionH relativeFrom="column">
                  <wp:posOffset>2848610</wp:posOffset>
                </wp:positionH>
                <wp:positionV relativeFrom="paragraph">
                  <wp:posOffset>932683</wp:posOffset>
                </wp:positionV>
                <wp:extent cx="641444" cy="184244"/>
                <wp:effectExtent l="0" t="0" r="25400" b="25400"/>
                <wp:wrapNone/>
                <wp:docPr id="80" name="Retângul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444" cy="184244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F86370" id="Retângulo 80" o:spid="_x0000_s1026" style="position:absolute;margin-left:224.3pt;margin-top:73.45pt;width:50.5pt;height:14.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" filled="f" strokecolor="#4472c4 [3208]" strokeweight="1.5pt">
                <v:stroke joinstyle="round"/>
              </v:rect>
            </w:pict>
          </mc:Fallback>
        </mc:AlternateContent>
      </w:r>
      <w:r w:rsidRPr="00AF276B">
        <w:rPr>
          <w:rFonts w:ascii="Cambria Math" w:hAnsi="Cambria Math" w:cs="Times"/>
          <w:b/>
          <w:i/>
          <w:color w:val="000000"/>
          <w:sz w:val="18"/>
          <w:szCs w:val="20"/>
        </w:rPr>
        <w:t xml:space="preserve">Para </w:t>
      </w:r>
      <m:oMath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1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3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4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5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6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7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8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9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=1</m:t>
        </m:r>
      </m:oMath>
    </w:p>
    <w:p w14:paraId="6E76FE24" w14:textId="77777777" w:rsidR="00685638" w:rsidRPr="00685638" w:rsidRDefault="00685638" w:rsidP="00AF276B">
      <w:pPr>
        <w:pStyle w:val="NormalWeb"/>
        <w:jc w:val="both"/>
        <w:rPr>
          <w:rFonts w:ascii="Cambria Math" w:hAnsi="Cambria Math" w:cs="Times"/>
          <w:b/>
          <w:i/>
          <w:color w:val="000000"/>
          <w:sz w:val="18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=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Ο(1)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+1+1+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f-i</m:t>
              </m:r>
            </m:e>
          </m:d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1+1+1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+1+1</m:t>
          </m:r>
        </m:oMath>
      </m:oMathPara>
    </w:p>
    <w:p w14:paraId="73DF2731" w14:textId="77777777" w:rsidR="00685638" w:rsidRPr="00685638" w:rsidRDefault="00685638" w:rsidP="00AF276B">
      <w:pPr>
        <w:pStyle w:val="NormalWeb"/>
        <w:jc w:val="both"/>
        <w:rPr>
          <w:rFonts w:ascii="Cambria Math" w:hAnsi="Cambria Math" w:cs="Times"/>
          <w:b/>
          <w:i/>
          <w:color w:val="000000"/>
          <w:sz w:val="18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=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Ο(1)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+1+1+3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f-i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+1+1</m:t>
          </m:r>
        </m:oMath>
      </m:oMathPara>
    </w:p>
    <w:p w14:paraId="34595B2B" w14:textId="77777777" w:rsidR="00685638" w:rsidRPr="00685638" w:rsidRDefault="00685638" w:rsidP="00AF276B">
      <w:pPr>
        <w:pStyle w:val="NormalWeb"/>
        <w:jc w:val="both"/>
        <w:rPr>
          <w:rFonts w:ascii="Cambria Math" w:hAnsi="Cambria Math" w:cs="Times"/>
          <w:b/>
          <w:i/>
          <w:color w:val="000000"/>
          <w:sz w:val="18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=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Ο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1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+1+3f-3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i+3</m:t>
          </m:r>
        </m:oMath>
      </m:oMathPara>
    </w:p>
    <w:p w14:paraId="08C35DC6" w14:textId="4CC6D234" w:rsidR="00685638" w:rsidRPr="00E049FA" w:rsidRDefault="00685638" w:rsidP="00685638">
      <w:pPr>
        <w:pStyle w:val="NormalWeb"/>
        <w:jc w:val="both"/>
        <w:rPr>
          <w:rFonts w:ascii="Times" w:hAnsi="Times" w:cs="Times"/>
          <w:b/>
          <w:color w:val="000000"/>
          <w:sz w:val="18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=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Ο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1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+1+3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(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f-i+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1)</m:t>
          </m:r>
        </m:oMath>
      </m:oMathPara>
    </w:p>
    <w:p w14:paraId="437EEAC8" w14:textId="4B7940AB" w:rsidR="001B070E" w:rsidRPr="00215D6F" w:rsidRDefault="001B070E" w:rsidP="001B070E">
      <w:pPr>
        <w:pStyle w:val="NormalWeb"/>
        <w:jc w:val="both"/>
      </w:pPr>
      <w:r>
        <w:rPr>
          <w:rFonts w:ascii="Times" w:hAnsi="Times" w:cs="Times"/>
        </w:rPr>
        <w:t xml:space="preserve">Como </w:t>
      </w:r>
      <w:r>
        <w:rPr>
          <w:rFonts w:ascii="Times" w:hAnsi="Times" w:cs="Times"/>
          <w:color w:val="000000"/>
        </w:rPr>
        <w:t xml:space="preserve">citado </w:t>
      </w:r>
      <w:r>
        <w:rPr>
          <w:rFonts w:ascii="Times" w:hAnsi="Times" w:cs="Times"/>
          <w:color w:val="000000"/>
        </w:rPr>
        <w:t xml:space="preserve">no </w:t>
      </w:r>
      <w:r w:rsidRPr="001B070E">
        <w:rPr>
          <w:rFonts w:ascii="Times" w:hAnsi="Times" w:cs="Times"/>
          <w:i/>
          <w:color w:val="000000"/>
        </w:rPr>
        <w:t>Merge Sort</w:t>
      </w:r>
      <w:r>
        <w:rPr>
          <w:rFonts w:ascii="Times" w:hAnsi="Times" w:cs="Times"/>
          <w:color w:val="000000"/>
        </w:rPr>
        <w:t xml:space="preserve">, </w:t>
      </w:r>
      <w:r w:rsidRPr="006B34AF">
        <w:t>Cormen e</w:t>
      </w:r>
      <w:r>
        <w:t xml:space="preserve"> outros autores [</w:t>
      </w:r>
      <w:r w:rsidRPr="006B34AF">
        <w:t>2012</w:t>
      </w:r>
      <w:r>
        <w:t>, p. 152</w:t>
      </w:r>
      <w:r w:rsidRPr="006B34AF">
        <w:rPr>
          <w:rFonts w:ascii="Times" w:hAnsi="Times" w:cs="Times"/>
          <w:color w:val="000000"/>
        </w:rPr>
        <w:t>]</w:t>
      </w:r>
      <w:r>
        <w:rPr>
          <w:rFonts w:ascii="Times" w:hAnsi="Times" w:cs="Times"/>
          <w:color w:val="000000"/>
        </w:rPr>
        <w:t xml:space="preserve">, afirma que o número total de elementos é </w:t>
      </w:r>
      <m:oMath>
        <m:r>
          <w:rPr>
            <w:rFonts w:ascii="Cambria Math" w:hAnsi="Cambria Math" w:cs="Times"/>
            <w:color w:val="000000"/>
            <w:sz w:val="22"/>
          </w:rPr>
          <m:t>n=f-i+1</m:t>
        </m:r>
      </m:oMath>
      <w:r w:rsidRPr="00215D6F">
        <w:t xml:space="preserve">, podendo ser </w:t>
      </w:r>
      <w:r w:rsidRPr="00A14793">
        <w:rPr>
          <w:rFonts w:ascii="Times" w:hAnsi="Times" w:cs="Times"/>
          <w:color w:val="000000"/>
        </w:rPr>
        <w:t>substituído</w:t>
      </w:r>
      <w:r w:rsidRPr="00215D6F">
        <w:t xml:space="preserve"> na expressão anterior, ficando </w:t>
      </w:r>
      <w:r>
        <w:t xml:space="preserve">para a função “merge”, a expressão de complexidade de tempo de </w:t>
      </w:r>
      <w:r>
        <w:rPr>
          <w:rFonts w:ascii="Times" w:hAnsi="Times" w:cs="Times"/>
          <w:color w:val="000000"/>
        </w:rPr>
        <w:t>O</w:t>
      </w:r>
      <w:r w:rsidRPr="00A0349C">
        <w:rPr>
          <w:rFonts w:ascii="Times" w:hAnsi="Times" w:cs="Times"/>
          <w:color w:val="000000"/>
        </w:rPr>
        <w:t>(n)</w:t>
      </w:r>
      <w:r>
        <w:rPr>
          <w:rFonts w:ascii="Times" w:hAnsi="Times" w:cs="Times"/>
          <w:color w:val="000000"/>
        </w:rPr>
        <w:t>, como segue</w:t>
      </w:r>
      <w:r w:rsidRPr="00215D6F">
        <w:t>:</w:t>
      </w:r>
    </w:p>
    <w:p w14:paraId="1E97C2E9" w14:textId="26E34B89" w:rsidR="001B070E" w:rsidRPr="00AF276B" w:rsidRDefault="001B070E" w:rsidP="00AF276B">
      <w:pPr>
        <w:pStyle w:val="NormalWeb"/>
        <w:jc w:val="both"/>
        <w:rPr>
          <w:rFonts w:ascii="Cambria Math" w:hAnsi="Cambria Math" w:cs="Times"/>
          <w:b/>
          <w:i/>
          <w:color w:val="000000"/>
          <w:sz w:val="18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=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Ο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1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3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n+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1</m:t>
          </m:r>
        </m:oMath>
      </m:oMathPara>
    </w:p>
    <w:p w14:paraId="3F1D30FF" w14:textId="700F4A21" w:rsidR="001B070E" w:rsidRPr="00AF276B" w:rsidRDefault="001B070E" w:rsidP="00AF276B">
      <w:pPr>
        <w:pStyle w:val="NormalWeb"/>
        <w:jc w:val="both"/>
        <w:rPr>
          <w:rFonts w:ascii="Cambria Math" w:hAnsi="Cambria Math" w:cs="Times"/>
          <w:b/>
          <w:i/>
          <w:color w:val="000000"/>
          <w:sz w:val="18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=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Ο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1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3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n+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1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=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Ο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n</m:t>
              </m:r>
            </m:e>
          </m:d>
        </m:oMath>
      </m:oMathPara>
    </w:p>
    <w:p w14:paraId="1C56371D" w14:textId="3A90D33A" w:rsidR="00D72FE6" w:rsidRDefault="0022625B" w:rsidP="00D72FE6">
      <w:pPr>
        <w:pStyle w:val="NormalWeb"/>
        <w:jc w:val="both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</w:rPr>
        <w:t>Para a função “</w:t>
      </w:r>
      <w:r w:rsidRPr="0022625B">
        <w:rPr>
          <w:rFonts w:ascii="Times" w:hAnsi="Times" w:cs="Times"/>
          <w:i/>
          <w:color w:val="000000"/>
        </w:rPr>
        <w:t>quicksort</w:t>
      </w:r>
      <w:r>
        <w:rPr>
          <w:rFonts w:ascii="Times" w:hAnsi="Times" w:cs="Times"/>
          <w:color w:val="000000"/>
        </w:rPr>
        <w:t>” que é a chamada principal do algoritmo e possui as recursões foi demonstrada a execução do melhor caso, em que o pivô particiona as sublistas no cen</w:t>
      </w:r>
      <w:r w:rsidR="001508BF">
        <w:rPr>
          <w:rFonts w:ascii="Times" w:hAnsi="Times" w:cs="Times"/>
          <w:color w:val="000000"/>
        </w:rPr>
        <w:t xml:space="preserve">tro da quantidade de elementos. Neste sentido, trata-se de aferir a complexidade desta função com auxílio da </w:t>
      </w:r>
      <w:r w:rsidR="001508BF">
        <w:rPr>
          <w:rFonts w:ascii="Times" w:hAnsi="Times" w:cs="Times"/>
          <w:color w:val="000000"/>
        </w:rPr>
        <w:fldChar w:fldCharType="begin"/>
      </w:r>
      <w:r w:rsidR="001508BF">
        <w:rPr>
          <w:rFonts w:ascii="Times" w:hAnsi="Times" w:cs="Times"/>
          <w:color w:val="000000"/>
        </w:rPr>
        <w:instrText xml:space="preserve"> REF _Ref73638440 \h </w:instrText>
      </w:r>
      <w:r w:rsidR="001508BF">
        <w:rPr>
          <w:rFonts w:ascii="Times" w:hAnsi="Times" w:cs="Times"/>
          <w:color w:val="000000"/>
        </w:rPr>
      </w:r>
      <w:r w:rsidR="001508BF">
        <w:rPr>
          <w:rFonts w:ascii="Times" w:hAnsi="Times" w:cs="Times"/>
          <w:color w:val="000000"/>
        </w:rPr>
        <w:fldChar w:fldCharType="separate"/>
      </w:r>
      <w:r w:rsidR="001508BF" w:rsidRPr="001476BA">
        <w:rPr>
          <w:rFonts w:ascii="Times" w:hAnsi="Times" w:cs="Times"/>
        </w:rPr>
        <w:t xml:space="preserve">Tabela </w:t>
      </w:r>
      <w:r w:rsidR="001508BF">
        <w:rPr>
          <w:rFonts w:ascii="Times" w:hAnsi="Times" w:cs="Times"/>
          <w:noProof/>
        </w:rPr>
        <w:t>8</w:t>
      </w:r>
      <w:r w:rsidR="001508BF">
        <w:rPr>
          <w:rFonts w:ascii="Times" w:hAnsi="Times" w:cs="Times"/>
          <w:color w:val="000000"/>
        </w:rPr>
        <w:fldChar w:fldCharType="end"/>
      </w:r>
      <w:r w:rsidR="003A5317">
        <w:rPr>
          <w:rFonts w:ascii="Times" w:hAnsi="Times" w:cs="Times"/>
          <w:color w:val="000000"/>
        </w:rPr>
        <w:t xml:space="preserve"> cujas</w:t>
      </w:r>
      <w:r>
        <w:rPr>
          <w:rFonts w:ascii="Times" w:hAnsi="Times" w:cs="Times"/>
          <w:color w:val="000000"/>
        </w:rPr>
        <w:t xml:space="preserve"> </w:t>
      </w:r>
      <w:r w:rsidR="001C4827">
        <w:rPr>
          <w:rFonts w:ascii="Times" w:hAnsi="Times" w:cs="Times"/>
          <w:color w:val="000000"/>
        </w:rPr>
        <w:t>instruções</w:t>
      </w:r>
      <w:r w:rsidR="003A5317">
        <w:rPr>
          <w:rFonts w:ascii="Times" w:hAnsi="Times" w:cs="Times"/>
          <w:color w:val="000000"/>
        </w:rPr>
        <w:t xml:space="preserve"> estão transposta nas linhas. A linha 68 faz a chamada da função, passando como parâmetro o caso de desempenho que está sendo testado, a lista e define os índices quando </w:t>
      </w:r>
      <w:r w:rsidR="003A5317" w:rsidRPr="00D72FE6">
        <w:t>não</w:t>
      </w:r>
      <w:r w:rsidR="003A5317">
        <w:rPr>
          <w:rFonts w:ascii="Times" w:hAnsi="Times" w:cs="Times"/>
          <w:color w:val="000000"/>
        </w:rPr>
        <w:t xml:space="preserve"> passados. Na linha 69, faz o teste do índice final da lista, caso não tenha sido passado pega o último elemento, conforme linha 70</w:t>
      </w:r>
      <w:r w:rsidR="001C4827">
        <w:rPr>
          <w:rFonts w:ascii="Times" w:hAnsi="Times" w:cs="Times"/>
          <w:color w:val="000000"/>
        </w:rPr>
        <w:t>.</w:t>
      </w:r>
      <w:r w:rsidR="003A5317">
        <w:rPr>
          <w:rFonts w:ascii="Times" w:hAnsi="Times" w:cs="Times"/>
          <w:color w:val="000000"/>
        </w:rPr>
        <w:t xml:space="preserve"> Na linha 71, outro teste para parar a recursão, quando o índice inicial for maior que o final interrompe a recursão, caso contrário continua. Na linha 72, é feita a chamada para a função “</w:t>
      </w:r>
      <w:r w:rsidR="003A5317" w:rsidRPr="00AC6309">
        <w:rPr>
          <w:i/>
          <w:szCs w:val="20"/>
        </w:rPr>
        <w:t>partition</w:t>
      </w:r>
      <w:r w:rsidR="003A5317">
        <w:rPr>
          <w:rFonts w:ascii="Times" w:hAnsi="Times" w:cs="Times"/>
          <w:color w:val="000000"/>
        </w:rPr>
        <w:t>”</w:t>
      </w:r>
      <w:r w:rsidR="00AC6309">
        <w:rPr>
          <w:rFonts w:ascii="Times" w:hAnsi="Times" w:cs="Times"/>
          <w:color w:val="000000"/>
        </w:rPr>
        <w:t xml:space="preserve"> que já foi calculada sendo </w:t>
      </w:r>
      <m:oMath>
        <m:r>
          <m:rPr>
            <m:sty m:val="p"/>
          </m:rPr>
          <w:rPr>
            <w:rFonts w:ascii="Cambria Math" w:hAnsi="Cambria Math" w:cs="Times"/>
            <w:color w:val="000000"/>
          </w:rPr>
          <m:t>Ο</m:t>
        </m:r>
        <m:d>
          <m:d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n</m:t>
            </m:r>
          </m:e>
        </m:d>
      </m:oMath>
      <w:r w:rsidR="00AC6309">
        <w:rPr>
          <w:rFonts w:ascii="Times" w:hAnsi="Times" w:cs="Times"/>
          <w:b/>
          <w:color w:val="000000"/>
          <w:sz w:val="18"/>
          <w:szCs w:val="20"/>
        </w:rPr>
        <w:t xml:space="preserve">. </w:t>
      </w:r>
      <w:r w:rsidR="00A87B44" w:rsidRPr="00A87B44">
        <w:rPr>
          <w:rFonts w:ascii="Times" w:hAnsi="Times" w:cs="Times"/>
          <w:color w:val="000000"/>
        </w:rPr>
        <w:t xml:space="preserve">As linhas 73 </w:t>
      </w:r>
      <w:r w:rsidR="00A87B44">
        <w:rPr>
          <w:rFonts w:ascii="Times" w:hAnsi="Times" w:cs="Times"/>
          <w:color w:val="000000"/>
        </w:rPr>
        <w:t>e</w:t>
      </w:r>
      <w:r w:rsidR="00A87B44" w:rsidRPr="00A87B44">
        <w:rPr>
          <w:rFonts w:ascii="Times" w:hAnsi="Times" w:cs="Times"/>
          <w:color w:val="000000"/>
        </w:rPr>
        <w:t xml:space="preserve"> 75 </w:t>
      </w:r>
      <w:r w:rsidR="00A87B44">
        <w:rPr>
          <w:rFonts w:ascii="Times" w:hAnsi="Times" w:cs="Times"/>
          <w:color w:val="000000"/>
        </w:rPr>
        <w:t xml:space="preserve">são apenas </w:t>
      </w:r>
      <w:r w:rsidR="00A87B44">
        <w:rPr>
          <w:rFonts w:ascii="Times" w:hAnsi="Times" w:cs="Times"/>
          <w:color w:val="000000"/>
        </w:rPr>
        <w:lastRenderedPageBreak/>
        <w:t xml:space="preserve">comentários. A linha 74 é a primeira chamada recursiva do quick sort, como o nosso caso de desempenho é o melhor, pela </w:t>
      </w:r>
      <w:r w:rsidR="00A87B44">
        <w:rPr>
          <w:rFonts w:ascii="Times" w:hAnsi="Times" w:cs="Times"/>
          <w:color w:val="000000"/>
        </w:rPr>
        <w:t>função “</w:t>
      </w:r>
      <w:r w:rsidR="00A87B44" w:rsidRPr="00AC6309">
        <w:rPr>
          <w:i/>
          <w:szCs w:val="20"/>
        </w:rPr>
        <w:t>partition</w:t>
      </w:r>
      <w:r w:rsidR="00A87B44">
        <w:rPr>
          <w:rFonts w:ascii="Times" w:hAnsi="Times" w:cs="Times"/>
          <w:color w:val="000000"/>
        </w:rPr>
        <w:t>”</w:t>
      </w:r>
      <w:r w:rsidR="00A87B44">
        <w:rPr>
          <w:rFonts w:ascii="Times" w:hAnsi="Times" w:cs="Times"/>
          <w:color w:val="000000"/>
        </w:rPr>
        <w:t xml:space="preserve"> ela vai retorna o centro da lista e já foi calculado no </w:t>
      </w:r>
      <w:r w:rsidR="00A87B44" w:rsidRPr="00A87B44">
        <w:rPr>
          <w:rFonts w:ascii="Times" w:hAnsi="Times" w:cs="Times"/>
          <w:i/>
          <w:color w:val="000000"/>
        </w:rPr>
        <w:t>Merge Sort</w:t>
      </w:r>
      <w:r w:rsidR="00A87B44">
        <w:rPr>
          <w:rFonts w:ascii="Times" w:hAnsi="Times" w:cs="Times"/>
          <w:color w:val="000000"/>
        </w:rPr>
        <w:t xml:space="preserve"> esta complexidade que é </w:t>
      </w:r>
      <w:r w:rsidR="00D72FE6" w:rsidRPr="00D72FE6">
        <w:rPr>
          <w:rFonts w:ascii="Times" w:hAnsi="Times" w:cs="Times"/>
          <w:color w:val="000000"/>
        </w:rPr>
        <w:t>T(n⁄2)</w:t>
      </w:r>
      <w:r w:rsidR="00264E31">
        <w:rPr>
          <w:rFonts w:ascii="Times" w:hAnsi="Times" w:cs="Times"/>
          <w:color w:val="000000"/>
        </w:rPr>
        <w:t>.</w:t>
      </w:r>
      <w:r w:rsidR="00D72FE6">
        <w:rPr>
          <w:rFonts w:ascii="Times" w:hAnsi="Times" w:cs="Times"/>
          <w:color w:val="000000"/>
        </w:rPr>
        <w:t xml:space="preserve"> </w:t>
      </w:r>
      <w:r w:rsidR="00264E31">
        <w:rPr>
          <w:rFonts w:ascii="Times" w:hAnsi="Times" w:cs="Times"/>
          <w:color w:val="000000"/>
        </w:rPr>
        <w:t>S</w:t>
      </w:r>
      <w:r w:rsidR="00D72FE6">
        <w:rPr>
          <w:rFonts w:ascii="Times" w:hAnsi="Times" w:cs="Times"/>
          <w:color w:val="000000"/>
        </w:rPr>
        <w:t xml:space="preserve">endo que </w:t>
      </w:r>
      <w:r w:rsidR="00264E31">
        <w:rPr>
          <w:rFonts w:ascii="Times" w:hAnsi="Times" w:cs="Times"/>
          <w:color w:val="000000"/>
        </w:rPr>
        <w:t>na</w:t>
      </w:r>
      <w:r w:rsidR="00D72FE6">
        <w:rPr>
          <w:rFonts w:ascii="Times" w:hAnsi="Times" w:cs="Times"/>
          <w:color w:val="000000"/>
        </w:rPr>
        <w:t xml:space="preserve"> linha</w:t>
      </w:r>
      <w:r w:rsidR="00264E31">
        <w:rPr>
          <w:rFonts w:ascii="Times" w:hAnsi="Times" w:cs="Times"/>
          <w:color w:val="000000"/>
        </w:rPr>
        <w:t xml:space="preserve"> 74</w:t>
      </w:r>
      <w:r w:rsidR="00D72FE6">
        <w:rPr>
          <w:rFonts w:ascii="Times" w:hAnsi="Times" w:cs="Times"/>
          <w:color w:val="000000"/>
        </w:rPr>
        <w:t xml:space="preserve"> será particionada a lista do índice inicial até o centro menos um</w:t>
      </w:r>
      <w:r w:rsidR="00264E31">
        <w:rPr>
          <w:rFonts w:ascii="Times" w:hAnsi="Times" w:cs="Times"/>
          <w:color w:val="000000"/>
        </w:rPr>
        <w:t xml:space="preserve"> e na linha 76 será particionado do centro mais um até o final da lista, fazendo as chamadas recursivas. A diferença para o Merge Sort é que aqui não há um</w:t>
      </w:r>
      <w:r w:rsidR="00A81EAC">
        <w:rPr>
          <w:rFonts w:ascii="Times" w:hAnsi="Times" w:cs="Times"/>
          <w:color w:val="000000"/>
        </w:rPr>
        <w:t>a</w:t>
      </w:r>
      <w:r w:rsidR="00264E31">
        <w:rPr>
          <w:rFonts w:ascii="Times" w:hAnsi="Times" w:cs="Times"/>
          <w:color w:val="000000"/>
        </w:rPr>
        <w:t xml:space="preserve"> junção em </w:t>
      </w:r>
      <w:r w:rsidR="003C6831">
        <w:rPr>
          <w:rFonts w:ascii="Times" w:hAnsi="Times" w:cs="Times"/>
          <w:color w:val="000000"/>
        </w:rPr>
        <w:t>uma nova lista</w:t>
      </w:r>
      <w:r w:rsidR="00264E31">
        <w:rPr>
          <w:rFonts w:ascii="Times" w:hAnsi="Times" w:cs="Times"/>
          <w:color w:val="000000"/>
        </w:rPr>
        <w:t>, mas as trocas são efetivadas dentro da mesma lista original.</w:t>
      </w:r>
    </w:p>
    <w:p w14:paraId="496203C4" w14:textId="77777777" w:rsidR="00401966" w:rsidRPr="00D72FE6" w:rsidRDefault="00401966" w:rsidP="00D72FE6">
      <w:pPr>
        <w:pStyle w:val="NormalWeb"/>
        <w:jc w:val="both"/>
        <w:rPr>
          <w:rFonts w:ascii="Times" w:hAnsi="Times" w:cs="Times"/>
          <w:color w:val="000000"/>
        </w:rPr>
      </w:pPr>
    </w:p>
    <w:p w14:paraId="515AF9FC" w14:textId="3A607F92" w:rsidR="001C4827" w:rsidRPr="001476BA" w:rsidRDefault="001C4827" w:rsidP="001C4827">
      <w:pPr>
        <w:pStyle w:val="Legenda"/>
        <w:ind w:left="0" w:right="0"/>
        <w:rPr>
          <w:rFonts w:ascii="Times" w:hAnsi="Times" w:cs="Times"/>
        </w:rPr>
      </w:pPr>
      <w:bookmarkStart w:id="22" w:name="_Ref73638440"/>
      <w:r w:rsidRPr="001476BA">
        <w:rPr>
          <w:rFonts w:ascii="Times" w:hAnsi="Times" w:cs="Times"/>
        </w:rPr>
        <w:t xml:space="preserve">Tabela </w:t>
      </w:r>
      <w:r w:rsidRPr="001476BA">
        <w:rPr>
          <w:rFonts w:ascii="Times" w:hAnsi="Times" w:cs="Times"/>
        </w:rPr>
        <w:fldChar w:fldCharType="begin"/>
      </w:r>
      <w:r w:rsidRPr="001476BA">
        <w:rPr>
          <w:rFonts w:ascii="Times" w:hAnsi="Times" w:cs="Times"/>
        </w:rPr>
        <w:instrText xml:space="preserve"> SEQ Tabela \* ARABIC </w:instrText>
      </w:r>
      <w:r w:rsidRPr="001476BA">
        <w:rPr>
          <w:rFonts w:ascii="Times" w:hAnsi="Times" w:cs="Times"/>
        </w:rPr>
        <w:fldChar w:fldCharType="separate"/>
      </w:r>
      <w:r>
        <w:rPr>
          <w:rFonts w:ascii="Times" w:hAnsi="Times" w:cs="Times"/>
          <w:noProof/>
        </w:rPr>
        <w:t>8</w:t>
      </w:r>
      <w:r w:rsidRPr="001476BA">
        <w:rPr>
          <w:rFonts w:ascii="Times" w:hAnsi="Times" w:cs="Times"/>
        </w:rPr>
        <w:fldChar w:fldCharType="end"/>
      </w:r>
      <w:bookmarkEnd w:id="22"/>
      <w:r>
        <w:rPr>
          <w:rFonts w:ascii="Times" w:hAnsi="Times" w:cs="Times"/>
        </w:rPr>
        <w:t xml:space="preserve"> - Soma das </w:t>
      </w:r>
      <w:r w:rsidRPr="001476BA">
        <w:rPr>
          <w:rFonts w:ascii="Times" w:hAnsi="Times" w:cs="Times"/>
        </w:rPr>
        <w:t xml:space="preserve">repetições do </w:t>
      </w:r>
      <w:r w:rsidR="00AC34D4">
        <w:rPr>
          <w:rFonts w:ascii="Times" w:hAnsi="Times" w:cs="Times"/>
          <w:i/>
        </w:rPr>
        <w:t>Quick</w:t>
      </w:r>
      <w:r w:rsidRPr="009B663D">
        <w:rPr>
          <w:rFonts w:ascii="Times" w:hAnsi="Times" w:cs="Times"/>
          <w:i/>
        </w:rPr>
        <w:t xml:space="preserve"> Sort</w:t>
      </w:r>
      <w:r>
        <w:rPr>
          <w:rFonts w:ascii="Times" w:hAnsi="Times" w:cs="Times"/>
          <w:i/>
        </w:rPr>
        <w:t xml:space="preserve"> </w:t>
      </w:r>
      <w:r w:rsidRPr="009B663D">
        <w:rPr>
          <w:rFonts w:ascii="Times" w:hAnsi="Times" w:cs="Times"/>
        </w:rPr>
        <w:t>na função</w:t>
      </w:r>
      <w:r>
        <w:rPr>
          <w:rFonts w:ascii="Times" w:hAnsi="Times" w:cs="Times"/>
          <w:i/>
        </w:rPr>
        <w:t xml:space="preserve"> “</w:t>
      </w:r>
      <w:r w:rsidR="00AC34D4" w:rsidRPr="00AC34D4">
        <w:rPr>
          <w:rFonts w:ascii="Times" w:hAnsi="Times" w:cs="Times"/>
          <w:i/>
        </w:rPr>
        <w:t>quicksort</w:t>
      </w:r>
      <w:r>
        <w:rPr>
          <w:rFonts w:ascii="Times" w:hAnsi="Times" w:cs="Times"/>
          <w:i/>
        </w:rPr>
        <w:t>”</w:t>
      </w:r>
    </w:p>
    <w:tbl>
      <w:tblPr>
        <w:tblStyle w:val="TabeladeGrade4-nfase6"/>
        <w:tblW w:w="0" w:type="auto"/>
        <w:tblLook w:val="04A0" w:firstRow="1" w:lastRow="0" w:firstColumn="1" w:lastColumn="0" w:noHBand="0" w:noVBand="1"/>
      </w:tblPr>
      <w:tblGrid>
        <w:gridCol w:w="733"/>
        <w:gridCol w:w="5499"/>
        <w:gridCol w:w="851"/>
        <w:gridCol w:w="1412"/>
      </w:tblGrid>
      <w:tr w:rsidR="001C4827" w:rsidRPr="00A66024" w14:paraId="0076A02C" w14:textId="77777777" w:rsidTr="004C0A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2A350D71" w14:textId="77777777" w:rsidR="001C4827" w:rsidRPr="00A66024" w:rsidRDefault="001C4827" w:rsidP="00076CA0">
            <w:pPr>
              <w:pStyle w:val="NormalWeb"/>
              <w:spacing w:before="0" w:beforeAutospacing="0" w:after="0" w:afterAutospacing="0"/>
              <w:jc w:val="both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66024">
              <w:rPr>
                <w:rFonts w:ascii="Times" w:hAnsi="Times" w:cs="Times"/>
                <w:color w:val="000000"/>
                <w:sz w:val="20"/>
                <w:szCs w:val="20"/>
              </w:rPr>
              <w:t>Linha</w:t>
            </w:r>
          </w:p>
        </w:tc>
        <w:tc>
          <w:tcPr>
            <w:tcW w:w="5499" w:type="dxa"/>
          </w:tcPr>
          <w:p w14:paraId="50517A2C" w14:textId="77777777" w:rsidR="001C4827" w:rsidRPr="00A66024" w:rsidRDefault="001C4827" w:rsidP="00076CA0">
            <w:pPr>
              <w:pStyle w:val="NormalWeb"/>
              <w:spacing w:before="0" w:beforeAutospacing="0" w:after="0" w:afterAutospacing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66024">
              <w:rPr>
                <w:rFonts w:ascii="Times" w:hAnsi="Times" w:cs="Times"/>
                <w:color w:val="000000"/>
                <w:sz w:val="20"/>
                <w:szCs w:val="20"/>
              </w:rPr>
              <w:t>Linhas de código</w:t>
            </w:r>
          </w:p>
        </w:tc>
        <w:tc>
          <w:tcPr>
            <w:tcW w:w="851" w:type="dxa"/>
          </w:tcPr>
          <w:p w14:paraId="60C8C6D2" w14:textId="77777777" w:rsidR="001C4827" w:rsidRPr="00A66024" w:rsidRDefault="001C4827" w:rsidP="00076CA0">
            <w:pPr>
              <w:pStyle w:val="NormalWeb"/>
              <w:spacing w:before="0" w:beforeAutospacing="0" w:after="0" w:afterAutospac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66024">
              <w:rPr>
                <w:rFonts w:ascii="Times" w:hAnsi="Times" w:cs="Times"/>
                <w:color w:val="000000"/>
                <w:sz w:val="20"/>
                <w:szCs w:val="20"/>
              </w:rPr>
              <w:t>Custo</w:t>
            </w:r>
          </w:p>
        </w:tc>
        <w:tc>
          <w:tcPr>
            <w:tcW w:w="1412" w:type="dxa"/>
            <w:vAlign w:val="center"/>
          </w:tcPr>
          <w:p w14:paraId="11804228" w14:textId="77777777" w:rsidR="001C4827" w:rsidRPr="00A66024" w:rsidRDefault="001C4827" w:rsidP="00076CA0">
            <w:pPr>
              <w:pStyle w:val="NormalWeb"/>
              <w:spacing w:before="0" w:beforeAutospacing="0" w:after="0" w:afterAutospac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A66024">
              <w:rPr>
                <w:rFonts w:ascii="Times" w:hAnsi="Times" w:cs="Times"/>
                <w:color w:val="000000"/>
                <w:sz w:val="20"/>
                <w:szCs w:val="20"/>
              </w:rPr>
              <w:t>Repetições</w:t>
            </w:r>
          </w:p>
        </w:tc>
      </w:tr>
      <w:tr w:rsidR="00C71C63" w:rsidRPr="00A66024" w14:paraId="15DEA8EA" w14:textId="77777777" w:rsidTr="004C0A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61EB6ED5" w14:textId="6BDDD095" w:rsidR="00C71C63" w:rsidRPr="00A66024" w:rsidRDefault="00C71C63" w:rsidP="00C71C63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6</w:t>
            </w:r>
            <w:r>
              <w:rPr>
                <w:rFonts w:ascii="Times" w:hAnsi="Times" w:cs="Times"/>
                <w:color w:val="000000"/>
                <w:sz w:val="20"/>
                <w:szCs w:val="20"/>
              </w:rPr>
              <w:t>8</w:t>
            </w:r>
          </w:p>
        </w:tc>
        <w:tc>
          <w:tcPr>
            <w:tcW w:w="5499" w:type="dxa"/>
          </w:tcPr>
          <w:p w14:paraId="2007B9B9" w14:textId="28B57E9C" w:rsidR="00C71C63" w:rsidRPr="00C71C63" w:rsidRDefault="00C71C63" w:rsidP="00C71C63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C71C63">
              <w:rPr>
                <w:sz w:val="20"/>
                <w:szCs w:val="20"/>
              </w:rPr>
              <w:t>def quicksort(caso_qs, listaq, inicioq=0, fimq=None):</w:t>
            </w:r>
          </w:p>
        </w:tc>
        <w:tc>
          <w:tcPr>
            <w:tcW w:w="851" w:type="dxa"/>
            <w:vAlign w:val="center"/>
          </w:tcPr>
          <w:p w14:paraId="636CB310" w14:textId="77777777" w:rsidR="00C71C63" w:rsidRPr="00A66024" w:rsidRDefault="00C71C63" w:rsidP="00C71C63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0</w:t>
            </w:r>
          </w:p>
        </w:tc>
        <w:tc>
          <w:tcPr>
            <w:tcW w:w="1412" w:type="dxa"/>
            <w:vAlign w:val="center"/>
          </w:tcPr>
          <w:p w14:paraId="5C1E6A3E" w14:textId="77777777" w:rsidR="00C71C63" w:rsidRPr="00A66024" w:rsidRDefault="00C71C63" w:rsidP="00C71C63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0</w:t>
            </w:r>
          </w:p>
        </w:tc>
      </w:tr>
      <w:tr w:rsidR="00C71C63" w:rsidRPr="00A66024" w14:paraId="6C78E7A9" w14:textId="77777777" w:rsidTr="004C0A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1A02CB10" w14:textId="724BC136" w:rsidR="00C71C63" w:rsidRPr="00A66024" w:rsidRDefault="00C71C63" w:rsidP="00C71C63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6</w:t>
            </w:r>
            <w:r>
              <w:rPr>
                <w:rFonts w:ascii="Times" w:hAnsi="Times" w:cs="Times"/>
                <w:color w:val="000000"/>
                <w:sz w:val="20"/>
                <w:szCs w:val="20"/>
              </w:rPr>
              <w:t>9</w:t>
            </w:r>
          </w:p>
        </w:tc>
        <w:tc>
          <w:tcPr>
            <w:tcW w:w="5499" w:type="dxa"/>
          </w:tcPr>
          <w:p w14:paraId="7834E52C" w14:textId="4C3DCC5A" w:rsidR="00C71C63" w:rsidRPr="00C71C63" w:rsidRDefault="00C71C63" w:rsidP="00C71C63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C71C63">
              <w:rPr>
                <w:sz w:val="20"/>
                <w:szCs w:val="20"/>
              </w:rPr>
              <w:t xml:space="preserve">    if fimq is None:</w:t>
            </w:r>
          </w:p>
        </w:tc>
        <w:tc>
          <w:tcPr>
            <w:tcW w:w="851" w:type="dxa"/>
            <w:vAlign w:val="center"/>
          </w:tcPr>
          <w:p w14:paraId="2048CA50" w14:textId="77777777" w:rsidR="00C71C63" w:rsidRPr="00A66024" w:rsidRDefault="00C71C63" w:rsidP="00C71C63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412" w:type="dxa"/>
            <w:vAlign w:val="center"/>
          </w:tcPr>
          <w:p w14:paraId="23862652" w14:textId="77777777" w:rsidR="00C71C63" w:rsidRPr="00A66024" w:rsidRDefault="00C71C63" w:rsidP="00C71C63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C71C63" w:rsidRPr="00A66024" w14:paraId="0BA8BA8B" w14:textId="77777777" w:rsidTr="004C0A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755C305C" w14:textId="2AB33BD4" w:rsidR="00C71C63" w:rsidRPr="00A66024" w:rsidRDefault="00C65393" w:rsidP="00C71C63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7</w:t>
            </w:r>
            <w:r w:rsidR="00C71C63">
              <w:rPr>
                <w:rFonts w:ascii="Times" w:hAnsi="Times" w:cs="Times"/>
                <w:color w:val="000000"/>
                <w:sz w:val="20"/>
                <w:szCs w:val="20"/>
              </w:rPr>
              <w:t>0</w:t>
            </w:r>
          </w:p>
        </w:tc>
        <w:tc>
          <w:tcPr>
            <w:tcW w:w="5499" w:type="dxa"/>
          </w:tcPr>
          <w:p w14:paraId="6CB81DE6" w14:textId="0B9ACED3" w:rsidR="00C71C63" w:rsidRPr="00C71C63" w:rsidRDefault="00C71C63" w:rsidP="00C71C63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C71C63">
              <w:rPr>
                <w:sz w:val="20"/>
                <w:szCs w:val="20"/>
              </w:rPr>
              <w:t xml:space="preserve">        fimq = len(listaq)-1</w:t>
            </w:r>
          </w:p>
        </w:tc>
        <w:tc>
          <w:tcPr>
            <w:tcW w:w="851" w:type="dxa"/>
            <w:vAlign w:val="center"/>
          </w:tcPr>
          <w:p w14:paraId="6E5FF0B8" w14:textId="77777777" w:rsidR="00C71C63" w:rsidRPr="00A66024" w:rsidRDefault="00C71C63" w:rsidP="00C71C63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412" w:type="dxa"/>
            <w:vAlign w:val="center"/>
          </w:tcPr>
          <w:p w14:paraId="71A2BFE5" w14:textId="77777777" w:rsidR="00C71C63" w:rsidRPr="00A66024" w:rsidRDefault="00C71C63" w:rsidP="00C71C63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C71C63" w:rsidRPr="00A66024" w14:paraId="06104815" w14:textId="77777777" w:rsidTr="004C0A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63090DD5" w14:textId="6D4EEB80" w:rsidR="00C71C63" w:rsidRPr="00A66024" w:rsidRDefault="00C65393" w:rsidP="00C71C63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7</w:t>
            </w:r>
            <w:r w:rsidR="00C71C63"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  <w:tc>
          <w:tcPr>
            <w:tcW w:w="5499" w:type="dxa"/>
          </w:tcPr>
          <w:p w14:paraId="6D648C14" w14:textId="2988AE2D" w:rsidR="00C71C63" w:rsidRPr="00C71C63" w:rsidRDefault="00C71C63" w:rsidP="00C71C63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C71C63">
              <w:rPr>
                <w:sz w:val="20"/>
                <w:szCs w:val="20"/>
              </w:rPr>
              <w:t xml:space="preserve">    if inicioq &lt; fimq:</w:t>
            </w:r>
          </w:p>
        </w:tc>
        <w:tc>
          <w:tcPr>
            <w:tcW w:w="851" w:type="dxa"/>
          </w:tcPr>
          <w:p w14:paraId="455EC417" w14:textId="77777777" w:rsidR="00C71C63" w:rsidRPr="00A66024" w:rsidRDefault="00C71C63" w:rsidP="00C71C63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412" w:type="dxa"/>
            <w:vAlign w:val="center"/>
          </w:tcPr>
          <w:p w14:paraId="5F9584B0" w14:textId="77777777" w:rsidR="00C71C63" w:rsidRPr="00A66024" w:rsidRDefault="00C71C63" w:rsidP="00C71C63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1</w:t>
            </w:r>
          </w:p>
        </w:tc>
      </w:tr>
      <w:tr w:rsidR="00C71C63" w:rsidRPr="00A66024" w14:paraId="446C3665" w14:textId="77777777" w:rsidTr="004C0A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39A9EF92" w14:textId="3A81A523" w:rsidR="00C71C63" w:rsidRPr="00A66024" w:rsidRDefault="00C65393" w:rsidP="00C71C63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7</w:t>
            </w:r>
            <w:r w:rsidR="00C71C63">
              <w:rPr>
                <w:rFonts w:ascii="Times" w:hAnsi="Times" w:cs="Times"/>
                <w:color w:val="000000"/>
                <w:sz w:val="20"/>
                <w:szCs w:val="20"/>
              </w:rPr>
              <w:t>2</w:t>
            </w:r>
          </w:p>
        </w:tc>
        <w:tc>
          <w:tcPr>
            <w:tcW w:w="5499" w:type="dxa"/>
          </w:tcPr>
          <w:p w14:paraId="475898BE" w14:textId="2DA33A7A" w:rsidR="00C71C63" w:rsidRPr="00C71C63" w:rsidRDefault="00C71C63" w:rsidP="00C71C63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C71C63">
              <w:rPr>
                <w:sz w:val="20"/>
                <w:szCs w:val="20"/>
              </w:rPr>
              <w:t xml:space="preserve">        p = partition(caso_qs, listaq, inicioq, fimq)</w:t>
            </w:r>
          </w:p>
        </w:tc>
        <w:tc>
          <w:tcPr>
            <w:tcW w:w="851" w:type="dxa"/>
          </w:tcPr>
          <w:p w14:paraId="2CE88FA9" w14:textId="77777777" w:rsidR="00C71C63" w:rsidRPr="00A66024" w:rsidRDefault="00C71C63" w:rsidP="00C71C63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412" w:type="dxa"/>
            <w:vAlign w:val="center"/>
          </w:tcPr>
          <w:p w14:paraId="70DC09AD" w14:textId="298B3D04" w:rsidR="00C71C63" w:rsidRPr="00A66024" w:rsidRDefault="003A5317" w:rsidP="00C71C63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3A5317">
              <w:rPr>
                <w:rFonts w:ascii="Times" w:hAnsi="Times" w:cs="Times"/>
                <w:color w:val="000000"/>
                <w:sz w:val="20"/>
                <w:szCs w:val="20"/>
              </w:rPr>
              <w:t>Ο(n)</w:t>
            </w:r>
          </w:p>
        </w:tc>
      </w:tr>
      <w:tr w:rsidR="00C71C63" w:rsidRPr="00A66024" w14:paraId="69E9D6FB" w14:textId="77777777" w:rsidTr="004C0A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066FA6F9" w14:textId="0FCAE9FE" w:rsidR="00C71C63" w:rsidRPr="00A66024" w:rsidRDefault="00C65393" w:rsidP="00C71C63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7</w:t>
            </w:r>
            <w:r w:rsidR="00C71C63">
              <w:rPr>
                <w:rFonts w:ascii="Times" w:hAnsi="Times" w:cs="Times"/>
                <w:color w:val="000000"/>
                <w:sz w:val="20"/>
                <w:szCs w:val="20"/>
              </w:rPr>
              <w:t>3</w:t>
            </w:r>
          </w:p>
        </w:tc>
        <w:tc>
          <w:tcPr>
            <w:tcW w:w="5499" w:type="dxa"/>
          </w:tcPr>
          <w:p w14:paraId="04654F9D" w14:textId="2FB3EE3A" w:rsidR="00C71C63" w:rsidRPr="00C71C63" w:rsidRDefault="00C71C63" w:rsidP="00C71C63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 w:rsidRPr="00C71C63">
              <w:rPr>
                <w:sz w:val="20"/>
                <w:szCs w:val="20"/>
              </w:rPr>
              <w:t xml:space="preserve">        # recursivamente na sublista à esquerda (menores)</w:t>
            </w:r>
          </w:p>
        </w:tc>
        <w:tc>
          <w:tcPr>
            <w:tcW w:w="851" w:type="dxa"/>
          </w:tcPr>
          <w:p w14:paraId="3DABF381" w14:textId="2F534F9F" w:rsidR="00C71C63" w:rsidRPr="00A66024" w:rsidRDefault="00D3488B" w:rsidP="00C71C63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0</w:t>
            </w:r>
          </w:p>
        </w:tc>
        <w:tc>
          <w:tcPr>
            <w:tcW w:w="1412" w:type="dxa"/>
            <w:vAlign w:val="center"/>
          </w:tcPr>
          <w:p w14:paraId="08A981EB" w14:textId="44C721FA" w:rsidR="00C71C63" w:rsidRPr="00A66024" w:rsidRDefault="00D3488B" w:rsidP="00C71C63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0</w:t>
            </w:r>
          </w:p>
        </w:tc>
      </w:tr>
      <w:tr w:rsidR="00A87B44" w:rsidRPr="00A66024" w14:paraId="28C1DFBE" w14:textId="77777777" w:rsidTr="004C0A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4AE94761" w14:textId="6FAA5C5E" w:rsidR="00A87B44" w:rsidRPr="00A66024" w:rsidRDefault="00A87B44" w:rsidP="00A87B44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7</w:t>
            </w:r>
            <w:r>
              <w:rPr>
                <w:rFonts w:ascii="Times" w:hAnsi="Times" w:cs="Times"/>
                <w:color w:val="000000"/>
                <w:sz w:val="20"/>
                <w:szCs w:val="20"/>
              </w:rPr>
              <w:t>4</w:t>
            </w:r>
          </w:p>
        </w:tc>
        <w:tc>
          <w:tcPr>
            <w:tcW w:w="5499" w:type="dxa"/>
          </w:tcPr>
          <w:p w14:paraId="7264392A" w14:textId="7D8CA994" w:rsidR="00A87B44" w:rsidRPr="00C71C63" w:rsidRDefault="00A87B44" w:rsidP="00A87B44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 w:rsidRPr="00C71C63">
              <w:rPr>
                <w:sz w:val="20"/>
                <w:szCs w:val="20"/>
              </w:rPr>
              <w:t xml:space="preserve">        quicksort(caso_qs, listaq, inicioq, p-1)</w:t>
            </w:r>
          </w:p>
        </w:tc>
        <w:tc>
          <w:tcPr>
            <w:tcW w:w="851" w:type="dxa"/>
          </w:tcPr>
          <w:p w14:paraId="09F1F3CD" w14:textId="3E1A0004" w:rsidR="00A87B44" w:rsidRPr="00750736" w:rsidRDefault="00A87B44" w:rsidP="00A87B44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1412" w:type="dxa"/>
            <w:vAlign w:val="center"/>
          </w:tcPr>
          <w:p w14:paraId="2222B68C" w14:textId="6B120C82" w:rsidR="00A87B44" w:rsidRPr="00990A51" w:rsidRDefault="00A87B44" w:rsidP="00A87B44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T</m:t>
                </m:r>
                <m:d>
                  <m:d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f>
                      <m:fPr>
                        <m:type m:val="lin"/>
                        <m:ctrlPr>
                          <w:rPr>
                            <w:rFonts w:ascii="Cambria Math" w:hAnsi="Cambria Math" w:cs="Times"/>
                            <w:i/>
                            <w:color w:val="000000"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"/>
                            <w:color w:val="000000"/>
                            <w:sz w:val="20"/>
                            <w:szCs w:val="20"/>
                          </w:rPr>
                          <m:t>n</m:t>
                        </m:r>
                      </m:num>
                      <m:den>
                        <m:r>
                          <w:rPr>
                            <w:rFonts w:ascii="Cambria Math" w:hAnsi="Cambria Math" w:cs="Times"/>
                            <w:color w:val="000000"/>
                            <w:sz w:val="20"/>
                            <w:szCs w:val="20"/>
                          </w:rPr>
                          <m:t>2</m:t>
                        </m:r>
                      </m:den>
                    </m:f>
                  </m:e>
                </m:d>
              </m:oMath>
            </m:oMathPara>
          </w:p>
        </w:tc>
      </w:tr>
      <w:tr w:rsidR="00A87B44" w:rsidRPr="00A66024" w14:paraId="62BEF963" w14:textId="77777777" w:rsidTr="004C0A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30B14F6B" w14:textId="72EA0BCA" w:rsidR="00A87B44" w:rsidRPr="00A66024" w:rsidRDefault="00A87B44" w:rsidP="00A87B44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7</w:t>
            </w:r>
            <w:r>
              <w:rPr>
                <w:rFonts w:ascii="Times" w:hAnsi="Times" w:cs="Times"/>
                <w:color w:val="000000"/>
                <w:sz w:val="20"/>
                <w:szCs w:val="20"/>
              </w:rPr>
              <w:t>5</w:t>
            </w:r>
          </w:p>
        </w:tc>
        <w:tc>
          <w:tcPr>
            <w:tcW w:w="5499" w:type="dxa"/>
          </w:tcPr>
          <w:p w14:paraId="1D409C15" w14:textId="307BA142" w:rsidR="00A87B44" w:rsidRPr="00C71C63" w:rsidRDefault="00A87B44" w:rsidP="00A87B44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 w:rsidRPr="00C71C63">
              <w:rPr>
                <w:sz w:val="20"/>
                <w:szCs w:val="20"/>
              </w:rPr>
              <w:t xml:space="preserve">        # recursivamente na sublista à direita (maiores)</w:t>
            </w:r>
          </w:p>
        </w:tc>
        <w:tc>
          <w:tcPr>
            <w:tcW w:w="851" w:type="dxa"/>
          </w:tcPr>
          <w:p w14:paraId="52B08DCC" w14:textId="061E900B" w:rsidR="00A87B44" w:rsidRPr="00750736" w:rsidRDefault="00A87B44" w:rsidP="00A87B44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0</w:t>
            </w:r>
          </w:p>
        </w:tc>
        <w:tc>
          <w:tcPr>
            <w:tcW w:w="1412" w:type="dxa"/>
            <w:vAlign w:val="center"/>
          </w:tcPr>
          <w:p w14:paraId="5A3C9F7A" w14:textId="1E102FC6" w:rsidR="00A87B44" w:rsidRPr="00990A51" w:rsidRDefault="00A87B44" w:rsidP="00A87B44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0</w:t>
            </w:r>
          </w:p>
        </w:tc>
      </w:tr>
      <w:tr w:rsidR="00A87B44" w:rsidRPr="00A66024" w14:paraId="7F18C8B2" w14:textId="77777777" w:rsidTr="004C0A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537244A6" w14:textId="7F66EE35" w:rsidR="00A87B44" w:rsidRPr="00A66024" w:rsidRDefault="00A87B44" w:rsidP="00A87B44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hAnsi="Times" w:cs="Times"/>
                <w:color w:val="000000"/>
                <w:sz w:val="20"/>
                <w:szCs w:val="20"/>
              </w:rPr>
              <w:t>7</w:t>
            </w:r>
            <w:r>
              <w:rPr>
                <w:rFonts w:ascii="Times" w:hAnsi="Times" w:cs="Times"/>
                <w:color w:val="000000"/>
                <w:sz w:val="20"/>
                <w:szCs w:val="20"/>
              </w:rPr>
              <w:t>6</w:t>
            </w:r>
          </w:p>
        </w:tc>
        <w:tc>
          <w:tcPr>
            <w:tcW w:w="5499" w:type="dxa"/>
          </w:tcPr>
          <w:p w14:paraId="61C06D8B" w14:textId="4817D959" w:rsidR="00A87B44" w:rsidRPr="00C71C63" w:rsidRDefault="00A87B44" w:rsidP="00A87B44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sz w:val="20"/>
                <w:szCs w:val="20"/>
              </w:rPr>
            </w:pPr>
            <w:r w:rsidRPr="00C71C63">
              <w:rPr>
                <w:sz w:val="20"/>
                <w:szCs w:val="20"/>
              </w:rPr>
              <w:t xml:space="preserve">        quicksort(caso_qs, listaq, p+1, fimq)</w:t>
            </w:r>
          </w:p>
        </w:tc>
        <w:tc>
          <w:tcPr>
            <w:tcW w:w="851" w:type="dxa"/>
          </w:tcPr>
          <w:p w14:paraId="2E375426" w14:textId="09638C60" w:rsidR="00A87B44" w:rsidRPr="00750736" w:rsidRDefault="00A87B44" w:rsidP="00A87B44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1412" w:type="dxa"/>
            <w:vAlign w:val="center"/>
          </w:tcPr>
          <w:p w14:paraId="1BA409CD" w14:textId="585B2FF3" w:rsidR="00A87B44" w:rsidRPr="00151507" w:rsidRDefault="00A87B44" w:rsidP="00A87B44">
            <w:pPr>
              <w:pStyle w:val="NormalWeb"/>
              <w:spacing w:before="0" w:beforeAutospacing="0" w:after="0" w:afterAutospacing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imes"/>
                <w:color w:val="000000"/>
                <w:sz w:val="14"/>
                <w:szCs w:val="20"/>
              </w:rPr>
            </w:pPr>
            <m:oMathPara>
              <m:oMath>
                <m: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T</m:t>
                </m:r>
                <m:d>
                  <m:dPr>
                    <m:ctrlPr>
                      <w:rPr>
                        <w:rFonts w:ascii="Cambria Math" w:hAnsi="Cambria Math" w:cs="Times"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f>
                      <m:fPr>
                        <m:type m:val="lin"/>
                        <m:ctrlPr>
                          <w:rPr>
                            <w:rFonts w:ascii="Cambria Math" w:hAnsi="Cambria Math" w:cs="Times"/>
                            <w:i/>
                            <w:color w:val="000000"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"/>
                            <w:color w:val="000000"/>
                            <w:sz w:val="20"/>
                            <w:szCs w:val="20"/>
                          </w:rPr>
                          <m:t>n</m:t>
                        </m:r>
                      </m:num>
                      <m:den>
                        <m:r>
                          <w:rPr>
                            <w:rFonts w:ascii="Cambria Math" w:hAnsi="Cambria Math" w:cs="Times"/>
                            <w:color w:val="000000"/>
                            <w:sz w:val="20"/>
                            <w:szCs w:val="20"/>
                          </w:rPr>
                          <m:t>2</m:t>
                        </m:r>
                      </m:den>
                    </m:f>
                  </m:e>
                </m:d>
              </m:oMath>
            </m:oMathPara>
          </w:p>
        </w:tc>
      </w:tr>
      <w:tr w:rsidR="00A87B44" w:rsidRPr="000E5D6C" w14:paraId="6315335E" w14:textId="77777777" w:rsidTr="00076C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3" w:type="dxa"/>
          </w:tcPr>
          <w:p w14:paraId="658E985E" w14:textId="77777777" w:rsidR="00A87B44" w:rsidRPr="000E5D6C" w:rsidRDefault="00A87B44" w:rsidP="00A87B44">
            <w:pPr>
              <w:pStyle w:val="NormalWeb"/>
              <w:spacing w:before="0" w:beforeAutospacing="0" w:after="0" w:afterAutospacing="0"/>
              <w:ind w:left="-114" w:right="-144"/>
              <w:jc w:val="center"/>
              <w:rPr>
                <w:rFonts w:ascii="Times" w:hAnsi="Times" w:cs="Times"/>
                <w:color w:val="000000"/>
                <w:sz w:val="20"/>
                <w:szCs w:val="20"/>
              </w:rPr>
            </w:pPr>
            <w:r w:rsidRPr="000E5D6C">
              <w:rPr>
                <w:rFonts w:ascii="Times" w:hAnsi="Times" w:cs="Times"/>
                <w:sz w:val="18"/>
                <w:szCs w:val="20"/>
              </w:rPr>
              <w:t>TOTAL</w:t>
            </w:r>
          </w:p>
        </w:tc>
        <w:tc>
          <w:tcPr>
            <w:tcW w:w="7762" w:type="dxa"/>
            <w:gridSpan w:val="3"/>
          </w:tcPr>
          <w:p w14:paraId="2A7845A9" w14:textId="0038B5AB" w:rsidR="00A87B44" w:rsidRPr="000E5D6C" w:rsidRDefault="000E5D6C" w:rsidP="000E5D6C">
            <w:pPr>
              <w:pStyle w:val="NormalWeb"/>
              <w:spacing w:before="0" w:beforeAutospacing="0" w:after="0" w:afterAutospacing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imes"/>
                <w:b/>
                <w:color w:val="00000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T</m:t>
                </m:r>
                <m:d>
                  <m:d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n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=1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+</m:t>
                </m:r>
                <m:r>
                  <m:rPr>
                    <m:sty m:val="b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Ο(n)</m:t>
                </m:r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+T</m:t>
                </m:r>
                <m:d>
                  <m:d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f>
                      <m:fPr>
                        <m:type m:val="lin"/>
                        <m:ctrlPr>
                          <w:rPr>
                            <w:rFonts w:ascii="Cambria Math" w:hAnsi="Cambria Math" w:cs="Times"/>
                            <w:b/>
                            <w:i/>
                            <w:color w:val="000000"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hAnsi="Cambria Math" w:cs="Times"/>
                            <w:color w:val="000000"/>
                            <w:sz w:val="20"/>
                            <w:szCs w:val="20"/>
                          </w:rPr>
                          <m:t>n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 w:cs="Times"/>
                            <w:color w:val="000000"/>
                            <w:sz w:val="20"/>
                            <w:szCs w:val="20"/>
                          </w:rPr>
                          <m:t>2</m:t>
                        </m:r>
                      </m:den>
                    </m:f>
                  </m:e>
                </m:d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5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+T</m:t>
                </m:r>
                <m:d>
                  <m:d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f>
                      <m:fPr>
                        <m:type m:val="lin"/>
                        <m:ctrlPr>
                          <w:rPr>
                            <w:rFonts w:ascii="Cambria Math" w:hAnsi="Cambria Math" w:cs="Times"/>
                            <w:b/>
                            <w:i/>
                            <w:color w:val="000000"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hAnsi="Cambria Math" w:cs="Times"/>
                            <w:color w:val="000000"/>
                            <w:sz w:val="20"/>
                            <w:szCs w:val="20"/>
                          </w:rPr>
                          <m:t>n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 w:cs="Times"/>
                            <w:color w:val="000000"/>
                            <w:sz w:val="20"/>
                            <w:szCs w:val="20"/>
                          </w:rPr>
                          <m:t>2</m:t>
                        </m:r>
                      </m:den>
                    </m:f>
                  </m:e>
                </m:d>
                <m:sSub>
                  <m:sSubPr>
                    <m:ctrlPr>
                      <w:rPr>
                        <w:rFonts w:ascii="Cambria Math" w:hAnsi="Cambria Math" w:cs="Times"/>
                        <w:b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"/>
                        <w:color w:val="000000"/>
                        <w:sz w:val="20"/>
                        <w:szCs w:val="20"/>
                      </w:rPr>
                      <m:t>6</m:t>
                    </m:r>
                  </m:sub>
                </m:sSub>
              </m:oMath>
            </m:oMathPara>
          </w:p>
        </w:tc>
      </w:tr>
    </w:tbl>
    <w:p w14:paraId="3F608839" w14:textId="7759A3DB" w:rsidR="001C4827" w:rsidRDefault="001C4827" w:rsidP="001C4827">
      <w:pPr>
        <w:pStyle w:val="NormalWeb"/>
        <w:jc w:val="both"/>
        <w:rPr>
          <w:rFonts w:ascii="Times" w:hAnsi="Times" w:cs="Times"/>
          <w:color w:val="000000"/>
        </w:rPr>
      </w:pPr>
      <w:r w:rsidRPr="00A0349C">
        <w:rPr>
          <w:rFonts w:ascii="Times" w:hAnsi="Times" w:cs="Times"/>
          <w:color w:val="000000"/>
        </w:rPr>
        <w:t xml:space="preserve">Por conseguinte, o número de iterações </w:t>
      </w:r>
      <w:r>
        <w:rPr>
          <w:rFonts w:ascii="Times" w:hAnsi="Times" w:cs="Times"/>
          <w:color w:val="000000"/>
        </w:rPr>
        <w:t xml:space="preserve">desta função, somados os produtos dos custos com as repetições, representado pelo total da expressão da </w:t>
      </w:r>
      <w:r w:rsidR="00CF5EFD">
        <w:rPr>
          <w:rFonts w:ascii="Times" w:hAnsi="Times" w:cs="Times"/>
          <w:color w:val="000000"/>
        </w:rPr>
        <w:t xml:space="preserve"> </w:t>
      </w:r>
      <w:r w:rsidR="00CF5EFD">
        <w:rPr>
          <w:rFonts w:ascii="Times" w:hAnsi="Times" w:cs="Times"/>
          <w:color w:val="000000"/>
        </w:rPr>
        <w:fldChar w:fldCharType="begin"/>
      </w:r>
      <w:r w:rsidR="00CF5EFD">
        <w:rPr>
          <w:rFonts w:ascii="Times" w:hAnsi="Times" w:cs="Times"/>
          <w:color w:val="000000"/>
        </w:rPr>
        <w:instrText xml:space="preserve"> REF _Ref73638440 \h </w:instrText>
      </w:r>
      <w:r w:rsidR="00CF5EFD">
        <w:rPr>
          <w:rFonts w:ascii="Times" w:hAnsi="Times" w:cs="Times"/>
          <w:color w:val="000000"/>
        </w:rPr>
      </w:r>
      <w:r w:rsidR="00CF5EFD">
        <w:rPr>
          <w:rFonts w:ascii="Times" w:hAnsi="Times" w:cs="Times"/>
          <w:color w:val="000000"/>
        </w:rPr>
        <w:fldChar w:fldCharType="separate"/>
      </w:r>
      <w:r w:rsidR="00CF5EFD" w:rsidRPr="001476BA">
        <w:rPr>
          <w:rFonts w:ascii="Times" w:hAnsi="Times" w:cs="Times"/>
        </w:rPr>
        <w:t xml:space="preserve">Tabela </w:t>
      </w:r>
      <w:r w:rsidR="00CF5EFD">
        <w:rPr>
          <w:rFonts w:ascii="Times" w:hAnsi="Times" w:cs="Times"/>
          <w:noProof/>
        </w:rPr>
        <w:t>8</w:t>
      </w:r>
      <w:r w:rsidR="00CF5EFD">
        <w:rPr>
          <w:rFonts w:ascii="Times" w:hAnsi="Times" w:cs="Times"/>
          <w:color w:val="000000"/>
        </w:rPr>
        <w:fldChar w:fldCharType="end"/>
      </w:r>
      <w:r w:rsidR="00CF5EFD">
        <w:rPr>
          <w:rFonts w:ascii="Times" w:hAnsi="Times" w:cs="Times"/>
          <w:color w:val="000000"/>
        </w:rPr>
        <w:t xml:space="preserve"> </w:t>
      </w:r>
      <w:r>
        <w:rPr>
          <w:rFonts w:ascii="Times" w:hAnsi="Times" w:cs="Times"/>
          <w:color w:val="000000"/>
        </w:rPr>
        <w:t xml:space="preserve">pode ser resolvido, padronizando os custo </w:t>
      </w:r>
      <m:oMath>
        <m:sSub>
          <m:sSubPr>
            <m:ctrlPr>
              <w:rPr>
                <w:rFonts w:ascii="Cambria Math" w:hAnsi="Cambria Math" w:cs="Times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"/>
                <w:color w:val="000000"/>
                <w:sz w:val="20"/>
                <w:szCs w:val="20"/>
              </w:rPr>
              <m:t>c</m:t>
            </m:r>
          </m:e>
          <m:sub>
            <m:r>
              <w:rPr>
                <w:rFonts w:ascii="Cambria Math" w:hAnsi="Cambria Math" w:cs="Times"/>
                <w:color w:val="000000"/>
                <w:sz w:val="20"/>
                <w:szCs w:val="20"/>
              </w:rPr>
              <m:t>1⋯</m:t>
            </m:r>
            <m:r>
              <w:rPr>
                <w:rFonts w:ascii="Cambria Math" w:hAnsi="Cambria Math" w:cs="Times"/>
                <w:color w:val="000000"/>
                <w:sz w:val="20"/>
                <w:szCs w:val="20"/>
              </w:rPr>
              <m:t>6</m:t>
            </m:r>
          </m:sub>
        </m:sSub>
        <m:r>
          <w:rPr>
            <w:rFonts w:ascii="Cambria Math" w:hAnsi="Cambria Math" w:cs="Times"/>
            <w:color w:val="000000"/>
            <w:sz w:val="20"/>
            <w:szCs w:val="20"/>
          </w:rPr>
          <m:t>=1</m:t>
        </m:r>
      </m:oMath>
      <w:r>
        <w:rPr>
          <w:rFonts w:ascii="Times" w:hAnsi="Times" w:cs="Times"/>
          <w:color w:val="000000"/>
        </w:rPr>
        <w:t xml:space="preserve"> , desta foram:</w:t>
      </w:r>
    </w:p>
    <w:p w14:paraId="7556BBD6" w14:textId="14D01007" w:rsidR="001C4827" w:rsidRPr="00E049FA" w:rsidRDefault="001C4827" w:rsidP="001C4827">
      <w:pPr>
        <w:pStyle w:val="NormalWeb"/>
        <w:spacing w:beforeLines="60" w:before="144" w:beforeAutospacing="0" w:afterLines="60" w:after="144" w:afterAutospacing="0"/>
        <w:jc w:val="both"/>
        <w:rPr>
          <w:rFonts w:ascii="Times" w:hAnsi="Times" w:cs="Times"/>
          <w:b/>
          <w:color w:val="000000"/>
          <w:sz w:val="18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=1</m:t>
          </m:r>
          <m:sSub>
            <m:sSub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</m:t>
          </m:r>
          <m:sSub>
            <m:sSub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</m:t>
          </m:r>
          <m:sSub>
            <m:sSub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Ο(n)</m:t>
          </m:r>
          <m:sSub>
            <m:sSub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T(n⁄2)</m:t>
          </m:r>
          <m:sSub>
            <m:sSub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T(n⁄2)</m:t>
          </m:r>
          <m:sSub>
            <m:sSub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6</m:t>
              </m:r>
            </m:sub>
          </m:sSub>
        </m:oMath>
      </m:oMathPara>
    </w:p>
    <w:p w14:paraId="1B70E560" w14:textId="7C3E3E4A" w:rsidR="001C4827" w:rsidRPr="00E049FA" w:rsidRDefault="001C4827" w:rsidP="001C4827">
      <w:pPr>
        <w:pStyle w:val="NormalWeb"/>
        <w:spacing w:beforeLines="60" w:before="144" w:beforeAutospacing="0" w:afterLines="60" w:after="144" w:afterAutospacing="0"/>
        <w:jc w:val="both"/>
        <w:rPr>
          <w:rFonts w:ascii="Times" w:hAnsi="Times" w:cs="Times"/>
          <w:b/>
          <w:color w:val="000000"/>
          <w:sz w:val="20"/>
          <w:szCs w:val="20"/>
        </w:rPr>
      </w:pPr>
      <w:r w:rsidRPr="006B7C04">
        <w:rPr>
          <w:rFonts w:ascii="Times" w:hAnsi="Times" w:cs="Times"/>
          <w:color w:val="000000"/>
          <w:szCs w:val="20"/>
        </w:rPr>
        <w:t>Para</w:t>
      </w:r>
      <w:r>
        <w:rPr>
          <w:rFonts w:ascii="Times" w:hAnsi="Times" w:cs="Times"/>
          <w:b/>
          <w:color w:val="000000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1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3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4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18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18"/>
                <w:szCs w:val="20"/>
              </w:rPr>
              <m:t>5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</m:t>
        </m:r>
        <m:sSub>
          <m:sSubPr>
            <m:ctrlPr>
              <w:rPr>
                <w:rFonts w:ascii="Cambria Math" w:hAnsi="Cambria Math" w:cs="Times"/>
                <w:b/>
                <w:i/>
                <w:color w:val="000000"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20"/>
                <w:szCs w:val="20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20"/>
                <w:szCs w:val="20"/>
              </w:rPr>
              <m:t>6</m:t>
            </m:r>
          </m:sub>
        </m:sSub>
        <m:r>
          <m:rPr>
            <m:sty m:val="bi"/>
          </m:rPr>
          <w:rPr>
            <w:rFonts w:ascii="Cambria Math" w:hAnsi="Cambria Math" w:cs="Times"/>
            <w:color w:val="000000"/>
            <w:sz w:val="18"/>
            <w:szCs w:val="20"/>
          </w:rPr>
          <m:t>=1</m:t>
        </m:r>
      </m:oMath>
    </w:p>
    <w:p w14:paraId="3DA7DB6D" w14:textId="3EA61860" w:rsidR="008C5740" w:rsidRPr="00E049FA" w:rsidRDefault="008C5740" w:rsidP="008C5740">
      <w:pPr>
        <w:pStyle w:val="NormalWeb"/>
        <w:spacing w:beforeLines="60" w:before="144" w:beforeAutospacing="0" w:afterLines="60" w:after="144" w:afterAutospacing="0"/>
        <w:jc w:val="both"/>
        <w:rPr>
          <w:rFonts w:ascii="Times" w:hAnsi="Times" w:cs="Times"/>
          <w:b/>
          <w:color w:val="000000"/>
          <w:sz w:val="18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=1+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1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1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Ο(n)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T(n⁄2)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T(n⁄2)</m:t>
          </m:r>
        </m:oMath>
      </m:oMathPara>
    </w:p>
    <w:p w14:paraId="5D743D4E" w14:textId="77777777" w:rsidR="00986245" w:rsidRPr="00E049FA" w:rsidRDefault="00986245" w:rsidP="00986245">
      <w:pPr>
        <w:pStyle w:val="NormalWeb"/>
        <w:spacing w:beforeLines="60" w:before="144" w:beforeAutospacing="0" w:afterLines="60" w:after="144" w:afterAutospacing="0"/>
        <w:jc w:val="both"/>
        <w:rPr>
          <w:rFonts w:ascii="Times" w:hAnsi="Times" w:cs="Times"/>
          <w:b/>
          <w:color w:val="000000"/>
          <w:sz w:val="18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=3+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Ο(n)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+2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T(n⁄2)</m:t>
          </m:r>
        </m:oMath>
      </m:oMathPara>
    </w:p>
    <w:p w14:paraId="0E534EE8" w14:textId="5A1B5BAD" w:rsidR="00986245" w:rsidRPr="00E049FA" w:rsidRDefault="00986245" w:rsidP="00986245">
      <w:pPr>
        <w:pStyle w:val="NormalWeb"/>
        <w:spacing w:beforeLines="60" w:before="144" w:beforeAutospacing="0" w:afterLines="60" w:after="144" w:afterAutospacing="0"/>
        <w:jc w:val="both"/>
        <w:rPr>
          <w:rFonts w:ascii="Times" w:hAnsi="Times" w:cs="Times"/>
          <w:b/>
          <w:color w:val="000000"/>
          <w:sz w:val="18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i/>
                  <w:color w:val="000000"/>
                  <w:sz w:val="18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18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=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Ο(n)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+2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18"/>
              <w:szCs w:val="20"/>
            </w:rPr>
            <m:t>T(n⁄2)</m:t>
          </m:r>
        </m:oMath>
      </m:oMathPara>
    </w:p>
    <w:p w14:paraId="6901C6D2" w14:textId="77777777" w:rsidR="003C6831" w:rsidRPr="000B38F3" w:rsidRDefault="003C6831" w:rsidP="003C6831">
      <w:pPr>
        <w:pStyle w:val="NormalWeb"/>
        <w:spacing w:beforeLines="60" w:before="144" w:beforeAutospacing="0" w:afterLines="60" w:after="144" w:afterAutospacing="0"/>
        <w:jc w:val="both"/>
        <w:rPr>
          <w:rFonts w:ascii="Cambria Math" w:hAnsi="Cambria Math" w:cs="Times"/>
          <w:b/>
          <w:bCs/>
          <w:i/>
          <w:iCs/>
          <w:color w:val="000000"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=2</m:t>
          </m:r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T</m:t>
          </m:r>
          <m:d>
            <m:d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dPr>
            <m:e>
              <m:f>
                <m:fPr>
                  <m:type m:val="lin"/>
                  <m:ctrlPr>
                    <w:rPr>
                      <w:rFonts w:ascii="Cambria Math" w:hAnsi="Cambria Math" w:cs="Times"/>
                      <w:b/>
                      <w:bCs/>
                      <w:i/>
                      <w:iCs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  <m:t>n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  <m:t>2</m:t>
                  </m:r>
                </m:den>
              </m:f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+Ο</m:t>
          </m:r>
          <m:d>
            <m:d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</m:t>
              </m:r>
            </m:e>
          </m:d>
          <m:r>
            <m:rPr>
              <m:sty m:val="bi"/>
            </m:rPr>
            <w:rPr>
              <w:rFonts w:ascii="Cambria Math" w:hAnsi="Cambria Math" w:cs="Times"/>
              <w:color w:val="000000"/>
              <w:sz w:val="20"/>
              <w:szCs w:val="20"/>
            </w:rPr>
            <m:t>= Ο</m:t>
          </m:r>
          <m:d>
            <m:dPr>
              <m:ctrlPr>
                <w:rPr>
                  <w:rFonts w:ascii="Cambria Math" w:hAnsi="Cambria Math" w:cs="Times"/>
                  <w:b/>
                  <w:bCs/>
                  <w:i/>
                  <w:iCs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"/>
                  <w:color w:val="000000"/>
                  <w:sz w:val="20"/>
                  <w:szCs w:val="20"/>
                </w:rPr>
                <m:t>n</m:t>
              </m:r>
              <m:func>
                <m:funcPr>
                  <m:ctrlPr>
                    <w:rPr>
                      <w:rFonts w:ascii="Cambria Math" w:hAnsi="Cambria Math" w:cs="Times"/>
                      <w:b/>
                      <w:bCs/>
                      <w:i/>
                      <w:iCs/>
                      <w:color w:val="000000"/>
                      <w:sz w:val="20"/>
                      <w:szCs w:val="20"/>
                    </w:rPr>
                  </m:ctrlPr>
                </m:funcPr>
                <m:fName>
                  <m:r>
                    <m:rPr>
                      <m:sty m:val="b"/>
                    </m:r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  <m:t>log</m:t>
                  </m:r>
                </m:fName>
                <m:e>
                  <m:r>
                    <m:rPr>
                      <m:sty m:val="bi"/>
                    </m:rPr>
                    <w:rPr>
                      <w:rFonts w:ascii="Cambria Math" w:hAnsi="Cambria Math" w:cs="Times"/>
                      <w:color w:val="000000"/>
                      <w:sz w:val="20"/>
                      <w:szCs w:val="20"/>
                    </w:rPr>
                    <m:t>n</m:t>
                  </m:r>
                </m:e>
              </m:func>
            </m:e>
          </m:d>
        </m:oMath>
      </m:oMathPara>
    </w:p>
    <w:p w14:paraId="0A0E0464" w14:textId="4DFB5AA0" w:rsidR="00986245" w:rsidRPr="00986245" w:rsidRDefault="00986245" w:rsidP="00986245">
      <w:pPr>
        <w:pStyle w:val="NormalWeb"/>
        <w:jc w:val="both"/>
        <w:rPr>
          <w:rFonts w:ascii="Times" w:hAnsi="Times" w:cs="Times"/>
          <w:bCs/>
          <w:iCs/>
          <w:color w:val="000000"/>
        </w:rPr>
      </w:pPr>
      <w:r>
        <w:t xml:space="preserve">Esta expressão já foi comenta por </w:t>
      </w:r>
      <w:r w:rsidRPr="006B34AF">
        <w:t>Cormen e</w:t>
      </w:r>
      <w:r>
        <w:t xml:space="preserve"> </w:t>
      </w:r>
      <w:r w:rsidRPr="000B38F3">
        <w:rPr>
          <w:rFonts w:ascii="Times" w:hAnsi="Times" w:cs="Times"/>
          <w:color w:val="000000"/>
        </w:rPr>
        <w:t>outros</w:t>
      </w:r>
      <w:r>
        <w:t xml:space="preserve"> autores [</w:t>
      </w:r>
      <w:r w:rsidRPr="006B34AF">
        <w:t>2012</w:t>
      </w:r>
      <w:r w:rsidRPr="006B34AF">
        <w:rPr>
          <w:rFonts w:ascii="Times" w:hAnsi="Times" w:cs="Times"/>
          <w:color w:val="000000"/>
        </w:rPr>
        <w:t>]</w:t>
      </w:r>
      <w:r>
        <w:rPr>
          <w:rFonts w:ascii="Times" w:hAnsi="Times" w:cs="Times"/>
          <w:color w:val="000000"/>
        </w:rPr>
        <w:t xml:space="preserve"> demonstra</w:t>
      </w:r>
      <w:r>
        <w:rPr>
          <w:rFonts w:ascii="Times" w:hAnsi="Times" w:cs="Times"/>
          <w:color w:val="000000"/>
        </w:rPr>
        <w:t>ndo</w:t>
      </w:r>
      <w:r>
        <w:rPr>
          <w:rFonts w:ascii="Times" w:hAnsi="Times" w:cs="Times"/>
          <w:color w:val="000000"/>
        </w:rPr>
        <w:t xml:space="preserve">, com o teorema mestre, que a expressão </w:t>
      </w:r>
      <m:oMath>
        <m:r>
          <m:rPr>
            <m:sty m:val="bi"/>
          </m:rPr>
          <w:rPr>
            <w:rFonts w:ascii="Cambria Math" w:hAnsi="Cambria Math" w:cs="Times"/>
            <w:color w:val="000000"/>
            <w:sz w:val="20"/>
            <w:szCs w:val="20"/>
          </w:rPr>
          <m:t>T</m:t>
        </m:r>
        <m:d>
          <m:dPr>
            <m:ctrlPr>
              <w:rPr>
                <w:rFonts w:ascii="Cambria Math" w:hAnsi="Cambria Math" w:cs="Times"/>
                <w:b/>
                <w:bCs/>
                <w:i/>
                <w:iCs/>
                <w:color w:val="000000"/>
                <w:sz w:val="20"/>
                <w:szCs w:val="20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20"/>
                <w:szCs w:val="20"/>
              </w:rPr>
              <m:t>n</m:t>
            </m:r>
          </m:e>
        </m:d>
        <m:r>
          <m:rPr>
            <m:sty m:val="bi"/>
          </m:rPr>
          <w:rPr>
            <w:rFonts w:ascii="Cambria Math" w:hAnsi="Cambria Math" w:cs="Times"/>
            <w:color w:val="000000"/>
            <w:sz w:val="20"/>
            <w:szCs w:val="20"/>
          </w:rPr>
          <m:t>=2</m:t>
        </m:r>
        <m:r>
          <m:rPr>
            <m:sty m:val="bi"/>
          </m:rPr>
          <w:rPr>
            <w:rFonts w:ascii="Cambria Math" w:hAnsi="Cambria Math" w:cs="Times"/>
            <w:color w:val="000000"/>
            <w:sz w:val="20"/>
            <w:szCs w:val="20"/>
          </w:rPr>
          <m:t>T</m:t>
        </m:r>
        <m:d>
          <m:dPr>
            <m:ctrlPr>
              <w:rPr>
                <w:rFonts w:ascii="Cambria Math" w:hAnsi="Cambria Math" w:cs="Times"/>
                <w:b/>
                <w:bCs/>
                <w:i/>
                <w:iCs/>
                <w:color w:val="000000"/>
                <w:sz w:val="20"/>
                <w:szCs w:val="20"/>
              </w:rPr>
            </m:ctrlPr>
          </m:dPr>
          <m:e>
            <m:f>
              <m:fPr>
                <m:type m:val="lin"/>
                <m:ctrlPr>
                  <w:rPr>
                    <w:rFonts w:ascii="Cambria Math" w:hAnsi="Cambria Math" w:cs="Times"/>
                    <w:b/>
                    <w:bCs/>
                    <w:i/>
                    <w:iCs/>
                    <w:color w:val="000000"/>
                    <w:sz w:val="20"/>
                    <w:szCs w:val="20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n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2</m:t>
                </m:r>
              </m:den>
            </m:f>
          </m:e>
        </m:d>
        <m:r>
          <m:rPr>
            <m:sty m:val="bi"/>
          </m:rPr>
          <w:rPr>
            <w:rFonts w:ascii="Cambria Math" w:hAnsi="Cambria Math" w:cs="Times"/>
            <w:color w:val="000000"/>
            <w:sz w:val="20"/>
            <w:szCs w:val="20"/>
          </w:rPr>
          <m:t>+Ο</m:t>
        </m:r>
        <m:d>
          <m:dPr>
            <m:ctrlPr>
              <w:rPr>
                <w:rFonts w:ascii="Cambria Math" w:hAnsi="Cambria Math" w:cs="Times"/>
                <w:b/>
                <w:bCs/>
                <w:i/>
                <w:iCs/>
                <w:color w:val="000000"/>
                <w:sz w:val="20"/>
                <w:szCs w:val="20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20"/>
                <w:szCs w:val="20"/>
              </w:rPr>
              <m:t>n</m:t>
            </m:r>
          </m:e>
        </m:d>
      </m:oMath>
      <w:r>
        <w:rPr>
          <w:rFonts w:ascii="Times" w:hAnsi="Times" w:cs="Times"/>
          <w:b/>
          <w:bCs/>
          <w:iCs/>
          <w:color w:val="000000"/>
          <w:sz w:val="20"/>
          <w:szCs w:val="20"/>
        </w:rPr>
        <w:t xml:space="preserve"> </w:t>
      </w:r>
      <w:r w:rsidRPr="00986245">
        <w:rPr>
          <w:rFonts w:ascii="Times" w:hAnsi="Times" w:cs="Times"/>
          <w:bCs/>
          <w:iCs/>
          <w:color w:val="000000"/>
        </w:rPr>
        <w:t>é a expressão</w:t>
      </w:r>
      <w:r w:rsidRPr="00986245">
        <w:rPr>
          <w:rFonts w:ascii="Times" w:hAnsi="Times" w:cs="Times"/>
          <w:b/>
          <w:bCs/>
          <w:iCs/>
          <w:color w:val="000000"/>
        </w:rPr>
        <w:t xml:space="preserve"> </w:t>
      </w:r>
      <m:oMath>
        <m:r>
          <m:rPr>
            <m:sty m:val="bi"/>
          </m:rPr>
          <w:rPr>
            <w:rFonts w:ascii="Cambria Math" w:hAnsi="Cambria Math" w:cs="Times"/>
            <w:color w:val="000000"/>
            <w:sz w:val="20"/>
            <w:szCs w:val="20"/>
          </w:rPr>
          <m:t>Ο</m:t>
        </m:r>
        <m:d>
          <m:dPr>
            <m:ctrlPr>
              <w:rPr>
                <w:rFonts w:ascii="Cambria Math" w:hAnsi="Cambria Math" w:cs="Times"/>
                <w:b/>
                <w:bCs/>
                <w:i/>
                <w:iCs/>
                <w:color w:val="000000"/>
                <w:sz w:val="20"/>
                <w:szCs w:val="20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"/>
                <w:color w:val="000000"/>
                <w:sz w:val="20"/>
                <w:szCs w:val="20"/>
              </w:rPr>
              <m:t>n</m:t>
            </m:r>
            <m:func>
              <m:funcPr>
                <m:ctrlPr>
                  <w:rPr>
                    <w:rFonts w:ascii="Cambria Math" w:hAnsi="Cambria Math" w:cs="Times"/>
                    <w:b/>
                    <w:bCs/>
                    <w:i/>
                    <w:iCs/>
                    <w:color w:val="000000"/>
                    <w:sz w:val="20"/>
                    <w:szCs w:val="20"/>
                  </w:rPr>
                </m:ctrlPr>
              </m:funcPr>
              <m:fName>
                <m:r>
                  <m:rPr>
                    <m:sty m:val="b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log</m:t>
                </m:r>
              </m:fName>
              <m:e>
                <m:r>
                  <m:rPr>
                    <m:sty m:val="bi"/>
                  </m:rPr>
                  <w:rPr>
                    <w:rFonts w:ascii="Cambria Math" w:hAnsi="Cambria Math" w:cs="Times"/>
                    <w:color w:val="000000"/>
                    <w:sz w:val="20"/>
                    <w:szCs w:val="20"/>
                  </w:rPr>
                  <m:t>n</m:t>
                </m:r>
              </m:e>
            </m:func>
          </m:e>
        </m:d>
      </m:oMath>
      <w:r>
        <w:rPr>
          <w:rFonts w:ascii="Times" w:hAnsi="Times" w:cs="Times"/>
          <w:b/>
          <w:bCs/>
          <w:iCs/>
          <w:color w:val="000000"/>
          <w:sz w:val="20"/>
          <w:szCs w:val="20"/>
        </w:rPr>
        <w:t xml:space="preserve">. </w:t>
      </w:r>
      <w:r w:rsidRPr="00986245">
        <w:rPr>
          <w:rFonts w:ascii="Times" w:hAnsi="Times" w:cs="Times"/>
          <w:bCs/>
          <w:iCs/>
          <w:color w:val="000000"/>
        </w:rPr>
        <w:t>Portando a expressão final para o algoritmo de Quick Sort é descrita a seguir:</w:t>
      </w:r>
    </w:p>
    <w:p w14:paraId="5CF8F3AF" w14:textId="77777777" w:rsidR="009B1C51" w:rsidRPr="006B34AF" w:rsidRDefault="009B1C51" w:rsidP="005644CE">
      <w:pPr>
        <w:pStyle w:val="Ttulo1"/>
        <w:numPr>
          <w:ilvl w:val="0"/>
          <w:numId w:val="21"/>
        </w:numPr>
        <w:tabs>
          <w:tab w:val="clear" w:pos="720"/>
        </w:tabs>
        <w:ind w:left="284" w:hanging="284"/>
      </w:pPr>
      <w:r w:rsidRPr="006B34AF">
        <w:t>Análises dos resultados</w:t>
      </w:r>
    </w:p>
    <w:p w14:paraId="55A95EC2" w14:textId="7C5BCF69" w:rsidR="0020737A" w:rsidRPr="00CE0225" w:rsidRDefault="00E168D4" w:rsidP="007D47AA">
      <w:pPr>
        <w:pStyle w:val="NormalWeb"/>
        <w:jc w:val="both"/>
      </w:pPr>
      <w:r>
        <w:t>Apropriando-se dos dados obtidos no</w:t>
      </w:r>
      <w:r w:rsidR="0064073D">
        <w:t xml:space="preserve"> arquivo de saída da </w:t>
      </w:r>
      <w:r w:rsidR="0064073D">
        <w:fldChar w:fldCharType="begin"/>
      </w:r>
      <w:r w:rsidR="0064073D">
        <w:instrText xml:space="preserve"> REF _Ref73529354 \h </w:instrText>
      </w:r>
      <w:r w:rsidR="0064073D">
        <w:fldChar w:fldCharType="separate"/>
      </w:r>
      <w:r w:rsidR="0064073D" w:rsidRPr="00C63CBA">
        <w:rPr>
          <w:rFonts w:ascii="Times" w:hAnsi="Times" w:cs="Times"/>
        </w:rPr>
        <w:t xml:space="preserve">Figura </w:t>
      </w:r>
      <w:r w:rsidR="0064073D">
        <w:rPr>
          <w:rFonts w:ascii="Times" w:hAnsi="Times" w:cs="Times"/>
          <w:noProof/>
        </w:rPr>
        <w:t>9</w:t>
      </w:r>
      <w:r w:rsidR="0064073D">
        <w:fldChar w:fldCharType="end"/>
      </w:r>
      <w:r w:rsidR="00F25CC4">
        <w:t xml:space="preserve">, passa-se a fazer comparações entre os algoritmo analisados, sendo importante relembrar que o </w:t>
      </w:r>
      <w:r w:rsidR="00F25CC4" w:rsidRPr="003C6831">
        <w:rPr>
          <w:i/>
        </w:rPr>
        <w:t>bubble sort</w:t>
      </w:r>
      <w:r w:rsidR="00F25CC4">
        <w:t xml:space="preserve"> não terminou de ordenar os arquivos com um e dez milhões.</w:t>
      </w:r>
    </w:p>
    <w:p w14:paraId="5DA51EAD" w14:textId="673B1457" w:rsidR="005E5147" w:rsidRDefault="00F62B8B" w:rsidP="005E5147">
      <w:pPr>
        <w:pStyle w:val="NormalWeb"/>
        <w:jc w:val="both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</w:rPr>
        <w:t>Quando se inicia um comparativo do desempenho dos algoritmos sob a ótica do tempo de execuç</w:t>
      </w:r>
      <w:r w:rsidR="00153738">
        <w:rPr>
          <w:rFonts w:ascii="Times" w:hAnsi="Times" w:cs="Times"/>
          <w:color w:val="000000"/>
        </w:rPr>
        <w:t>ão</w:t>
      </w:r>
      <w:r w:rsidR="00E57999">
        <w:rPr>
          <w:rFonts w:ascii="Times" w:hAnsi="Times" w:cs="Times"/>
          <w:color w:val="000000"/>
        </w:rPr>
        <w:t xml:space="preserve"> dos 3 algoritmos observa-se no</w:t>
      </w:r>
      <w:r w:rsidR="00153738">
        <w:rPr>
          <w:rFonts w:ascii="Times" w:hAnsi="Times" w:cs="Times"/>
          <w:color w:val="000000"/>
        </w:rPr>
        <w:t xml:space="preserve"> </w:t>
      </w:r>
      <w:r w:rsidR="00E57999">
        <w:rPr>
          <w:rFonts w:ascii="Times" w:hAnsi="Times" w:cs="Times"/>
          <w:color w:val="000000"/>
        </w:rPr>
        <w:fldChar w:fldCharType="begin"/>
      </w:r>
      <w:r w:rsidR="00E57999">
        <w:rPr>
          <w:rFonts w:ascii="Times" w:hAnsi="Times" w:cs="Times"/>
          <w:color w:val="000000"/>
        </w:rPr>
        <w:instrText xml:space="preserve"> REF _Ref73649013 \h </w:instrText>
      </w:r>
      <w:r w:rsidR="00E57999">
        <w:rPr>
          <w:rFonts w:ascii="Times" w:hAnsi="Times" w:cs="Times"/>
          <w:color w:val="000000"/>
        </w:rPr>
      </w:r>
      <w:r w:rsidR="00E57999">
        <w:rPr>
          <w:rFonts w:ascii="Times" w:hAnsi="Times" w:cs="Times"/>
          <w:color w:val="000000"/>
        </w:rPr>
        <w:fldChar w:fldCharType="separate"/>
      </w:r>
      <w:r w:rsidR="00E57999" w:rsidRPr="00153738">
        <w:rPr>
          <w:rFonts w:ascii="Times" w:hAnsi="Times" w:cs="Times"/>
        </w:rPr>
        <w:t>Gráfico 1</w:t>
      </w:r>
      <w:r w:rsidR="00E57999">
        <w:rPr>
          <w:rFonts w:ascii="Times" w:hAnsi="Times" w:cs="Times"/>
          <w:color w:val="000000"/>
        </w:rPr>
        <w:fldChar w:fldCharType="end"/>
      </w:r>
      <w:r w:rsidR="003D1436">
        <w:rPr>
          <w:rFonts w:ascii="Times" w:hAnsi="Times" w:cs="Times"/>
          <w:color w:val="000000"/>
        </w:rPr>
        <w:t>, o qual traz uma visão geral</w:t>
      </w:r>
      <w:r w:rsidR="00E57999">
        <w:rPr>
          <w:rFonts w:ascii="Times" w:hAnsi="Times" w:cs="Times"/>
          <w:color w:val="000000"/>
        </w:rPr>
        <w:t>, e</w:t>
      </w:r>
      <w:r w:rsidR="003D1436">
        <w:rPr>
          <w:rFonts w:ascii="Times" w:hAnsi="Times" w:cs="Times"/>
          <w:color w:val="000000"/>
        </w:rPr>
        <w:t>m que</w:t>
      </w:r>
      <w:r w:rsidR="00E57999">
        <w:rPr>
          <w:rFonts w:ascii="Times" w:hAnsi="Times" w:cs="Times"/>
          <w:color w:val="000000"/>
        </w:rPr>
        <w:t xml:space="preserve"> o </w:t>
      </w:r>
      <w:r w:rsidR="00E57999" w:rsidRPr="003D1436">
        <w:rPr>
          <w:rFonts w:ascii="Times" w:hAnsi="Times" w:cs="Times"/>
          <w:i/>
          <w:color w:val="000000"/>
        </w:rPr>
        <w:t>quick sort</w:t>
      </w:r>
      <w:r w:rsidR="003D1436">
        <w:rPr>
          <w:rFonts w:ascii="Times" w:hAnsi="Times" w:cs="Times"/>
          <w:i/>
          <w:color w:val="000000"/>
        </w:rPr>
        <w:t>,</w:t>
      </w:r>
      <w:r w:rsidR="003D1436">
        <w:rPr>
          <w:rFonts w:ascii="Times" w:hAnsi="Times" w:cs="Times"/>
          <w:color w:val="000000"/>
        </w:rPr>
        <w:t xml:space="preserve"> mesmo em seus melhores casos, ficou muito acima dos demais </w:t>
      </w:r>
      <w:r w:rsidR="003D1436">
        <w:rPr>
          <w:rFonts w:ascii="Times" w:hAnsi="Times" w:cs="Times"/>
          <w:color w:val="000000"/>
        </w:rPr>
        <w:lastRenderedPageBreak/>
        <w:t>principalmente quando vão aumentando os números dos elementos confirmando a sua análise de complexidade O(n</w:t>
      </w:r>
      <w:r w:rsidR="003D1436" w:rsidRPr="003D1436">
        <w:rPr>
          <w:rFonts w:ascii="Times" w:hAnsi="Times" w:cs="Times"/>
          <w:color w:val="000000"/>
          <w:vertAlign w:val="superscript"/>
        </w:rPr>
        <w:t>2</w:t>
      </w:r>
      <w:r w:rsidR="003D1436">
        <w:rPr>
          <w:rFonts w:ascii="Times" w:hAnsi="Times" w:cs="Times"/>
          <w:color w:val="000000"/>
        </w:rPr>
        <w:t>).</w:t>
      </w:r>
    </w:p>
    <w:p w14:paraId="3D5AE949" w14:textId="77777777" w:rsidR="00153738" w:rsidRDefault="00F62B8B" w:rsidP="00153738">
      <w:pPr>
        <w:keepNext/>
        <w:ind w:left="-1276" w:right="-1276"/>
        <w:jc w:val="center"/>
      </w:pPr>
      <w:r>
        <w:rPr>
          <w:rFonts w:cs="Times"/>
          <w:noProof/>
          <w:color w:val="000000"/>
        </w:rPr>
        <w:drawing>
          <wp:anchor distT="0" distB="0" distL="114300" distR="114300" simplePos="0" relativeHeight="251681792" behindDoc="0" locked="0" layoutInCell="1" allowOverlap="1" wp14:anchorId="2B0DE492" wp14:editId="4E929236">
            <wp:simplePos x="0" y="0"/>
            <wp:positionH relativeFrom="column">
              <wp:posOffset>104140</wp:posOffset>
            </wp:positionH>
            <wp:positionV relativeFrom="paragraph">
              <wp:posOffset>6492</wp:posOffset>
            </wp:positionV>
            <wp:extent cx="2520000" cy="1260000"/>
            <wp:effectExtent l="0" t="0" r="13970" b="16510"/>
            <wp:wrapNone/>
            <wp:docPr id="35" name="Gráfico 3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5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4D40">
        <w:rPr>
          <w:rFonts w:cs="Times"/>
          <w:noProof/>
          <w:color w:val="000000"/>
        </w:rPr>
        <w:drawing>
          <wp:anchor distT="0" distB="0" distL="114300" distR="114300" simplePos="0" relativeHeight="251683840" behindDoc="0" locked="0" layoutInCell="1" allowOverlap="1" wp14:anchorId="2C097411" wp14:editId="221A2B29">
            <wp:simplePos x="0" y="0"/>
            <wp:positionH relativeFrom="column">
              <wp:posOffset>104282</wp:posOffset>
            </wp:positionH>
            <wp:positionV relativeFrom="paragraph">
              <wp:posOffset>1275080</wp:posOffset>
            </wp:positionV>
            <wp:extent cx="2520000" cy="1260000"/>
            <wp:effectExtent l="0" t="0" r="13970" b="16510"/>
            <wp:wrapNone/>
            <wp:docPr id="11" name="Gráfico 1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6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5147">
        <w:rPr>
          <w:rFonts w:cs="Times"/>
          <w:noProof/>
          <w:color w:val="000000"/>
        </w:rPr>
        <w:drawing>
          <wp:inline distT="0" distB="0" distL="0" distR="0" wp14:anchorId="461D8805" wp14:editId="111F61EA">
            <wp:extent cx="2520000" cy="1260000"/>
            <wp:effectExtent l="0" t="0" r="13970" b="16510"/>
            <wp:docPr id="36" name="Gráfico 3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7"/>
              </a:graphicData>
            </a:graphic>
          </wp:inline>
        </w:drawing>
      </w:r>
      <w:r w:rsidR="00A861ED">
        <w:rPr>
          <w:rFonts w:cs="Times"/>
          <w:noProof/>
          <w:color w:val="000000"/>
        </w:rPr>
        <w:drawing>
          <wp:inline distT="0" distB="0" distL="0" distR="0" wp14:anchorId="0C538F94" wp14:editId="2941F2C7">
            <wp:extent cx="2681785" cy="3817620"/>
            <wp:effectExtent l="0" t="0" r="4445" b="11430"/>
            <wp:docPr id="2" name="Gráfico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</w:p>
    <w:p w14:paraId="2296C9C3" w14:textId="386395AB" w:rsidR="005E5147" w:rsidRPr="00153738" w:rsidRDefault="00153738" w:rsidP="00153738">
      <w:pPr>
        <w:pStyle w:val="Legenda"/>
        <w:ind w:left="0" w:right="0"/>
        <w:rPr>
          <w:rFonts w:ascii="Times" w:hAnsi="Times" w:cs="Times"/>
        </w:rPr>
      </w:pPr>
      <w:bookmarkStart w:id="23" w:name="_Ref73649013"/>
      <w:r w:rsidRPr="00153738">
        <w:rPr>
          <w:rFonts w:ascii="Times" w:hAnsi="Times" w:cs="Times"/>
        </w:rPr>
        <w:t xml:space="preserve">Gráfico </w:t>
      </w:r>
      <w:r w:rsidRPr="00153738">
        <w:rPr>
          <w:rFonts w:ascii="Times" w:hAnsi="Times" w:cs="Times"/>
        </w:rPr>
        <w:fldChar w:fldCharType="begin"/>
      </w:r>
      <w:r w:rsidRPr="00153738">
        <w:rPr>
          <w:rFonts w:ascii="Times" w:hAnsi="Times" w:cs="Times"/>
        </w:rPr>
        <w:instrText xml:space="preserve"> SEQ Gráfico \* ARABIC </w:instrText>
      </w:r>
      <w:r w:rsidRPr="00153738">
        <w:rPr>
          <w:rFonts w:ascii="Times" w:hAnsi="Times" w:cs="Times"/>
        </w:rPr>
        <w:fldChar w:fldCharType="separate"/>
      </w:r>
      <w:r w:rsidR="001018BF">
        <w:rPr>
          <w:rFonts w:ascii="Times" w:hAnsi="Times" w:cs="Times"/>
          <w:noProof/>
        </w:rPr>
        <w:t>1</w:t>
      </w:r>
      <w:r w:rsidRPr="00153738">
        <w:rPr>
          <w:rFonts w:ascii="Times" w:hAnsi="Times" w:cs="Times"/>
        </w:rPr>
        <w:fldChar w:fldCharType="end"/>
      </w:r>
      <w:bookmarkEnd w:id="23"/>
      <w:r w:rsidRPr="00153738">
        <w:rPr>
          <w:rFonts w:ascii="Times" w:hAnsi="Times" w:cs="Times"/>
        </w:rPr>
        <w:t xml:space="preserve"> - Comparativo do desempenho dos algoritmos pro tempo de execução</w:t>
      </w:r>
    </w:p>
    <w:p w14:paraId="0DC6FB6F" w14:textId="4680559B" w:rsidR="005E5147" w:rsidRPr="00886C22" w:rsidRDefault="00E2076A" w:rsidP="0030072F">
      <w:pPr>
        <w:pStyle w:val="NormalWeb"/>
        <w:jc w:val="both"/>
      </w:pPr>
      <w:r>
        <w:t>Quando comparamos o</w:t>
      </w:r>
      <w:r w:rsidR="0030072F">
        <w:t xml:space="preserve"> tempo pela amostra de 100 registros, conforme </w:t>
      </w:r>
      <w:r w:rsidR="0030072F">
        <w:fldChar w:fldCharType="begin"/>
      </w:r>
      <w:r w:rsidR="0030072F">
        <w:instrText xml:space="preserve"> REF _Ref73650043 \h </w:instrText>
      </w:r>
      <w:r w:rsidR="0030072F">
        <w:fldChar w:fldCharType="separate"/>
      </w:r>
      <w:r w:rsidR="0030072F" w:rsidRPr="00F27851">
        <w:rPr>
          <w:rFonts w:ascii="Times" w:hAnsi="Times" w:cs="Times"/>
        </w:rPr>
        <w:t>Gráfico 2</w:t>
      </w:r>
      <w:r w:rsidR="0030072F">
        <w:fldChar w:fldCharType="end"/>
      </w:r>
      <w:r w:rsidR="0030072F">
        <w:t xml:space="preserve">, pode-se observar que o </w:t>
      </w:r>
      <w:r w:rsidR="0030072F" w:rsidRPr="0030072F">
        <w:rPr>
          <w:i/>
        </w:rPr>
        <w:t>bubble sort</w:t>
      </w:r>
      <w:r w:rsidR="0030072F">
        <w:t xml:space="preserve"> apresentou melhores resultados que o melhor caso de desempenho do </w:t>
      </w:r>
      <w:r w:rsidR="0030072F" w:rsidRPr="0030072F">
        <w:rPr>
          <w:i/>
        </w:rPr>
        <w:t>merge sort</w:t>
      </w:r>
      <w:r w:rsidR="0030072F">
        <w:t xml:space="preserve"> , na lista já ordenada. Neste caso para uma quantidade muito pequena o </w:t>
      </w:r>
      <w:r w:rsidR="0030072F" w:rsidRPr="0030072F">
        <w:rPr>
          <w:i/>
        </w:rPr>
        <w:t>merge sort</w:t>
      </w:r>
      <w:r w:rsidR="0030072F">
        <w:rPr>
          <w:i/>
        </w:rPr>
        <w:t xml:space="preserve"> </w:t>
      </w:r>
      <w:r w:rsidR="0030072F" w:rsidRPr="0030072F">
        <w:t>com a lista ordenado foi o seu pior caso</w:t>
      </w:r>
      <w:r w:rsidR="0030072F">
        <w:t xml:space="preserve">, pois os demais casos tiveram um custo de zeros segundos. O </w:t>
      </w:r>
      <w:r w:rsidR="0030072F" w:rsidRPr="0030072F">
        <w:rPr>
          <w:i/>
        </w:rPr>
        <w:t>quick sort</w:t>
      </w:r>
      <w:r w:rsidR="0030072F">
        <w:t>, também tem excelente desempenho e um valor muito baixo em seu caso médio de desempenho.</w:t>
      </w:r>
    </w:p>
    <w:p w14:paraId="25283AC3" w14:textId="77777777" w:rsidR="00F27851" w:rsidRDefault="00606D0B" w:rsidP="00F27851">
      <w:pPr>
        <w:keepNext/>
        <w:ind w:left="-709" w:right="-851"/>
        <w:jc w:val="center"/>
      </w:pPr>
      <w:r>
        <w:rPr>
          <w:noProof/>
        </w:rPr>
        <w:drawing>
          <wp:inline distT="0" distB="0" distL="0" distR="0" wp14:anchorId="46C8ECE5" wp14:editId="60D6D1D1">
            <wp:extent cx="4537710" cy="2013045"/>
            <wp:effectExtent l="0" t="0" r="15240" b="6350"/>
            <wp:docPr id="109" name="Gráfico 10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 w14:paraId="25A890A4" w14:textId="0112A713" w:rsidR="009B1C51" w:rsidRDefault="00F27851" w:rsidP="00F27851">
      <w:pPr>
        <w:pStyle w:val="Legenda"/>
        <w:ind w:left="0" w:right="0"/>
        <w:rPr>
          <w:rFonts w:ascii="Times" w:hAnsi="Times" w:cs="Times"/>
        </w:rPr>
      </w:pPr>
      <w:bookmarkStart w:id="24" w:name="_Ref73650043"/>
      <w:r w:rsidRPr="00F27851">
        <w:rPr>
          <w:rFonts w:ascii="Times" w:hAnsi="Times" w:cs="Times"/>
        </w:rPr>
        <w:t xml:space="preserve">Gráfico </w:t>
      </w:r>
      <w:r w:rsidRPr="00F27851">
        <w:rPr>
          <w:rFonts w:ascii="Times" w:hAnsi="Times" w:cs="Times"/>
        </w:rPr>
        <w:fldChar w:fldCharType="begin"/>
      </w:r>
      <w:r w:rsidRPr="00F27851">
        <w:rPr>
          <w:rFonts w:ascii="Times" w:hAnsi="Times" w:cs="Times"/>
        </w:rPr>
        <w:instrText xml:space="preserve"> SEQ Gráfico \* ARABIC </w:instrText>
      </w:r>
      <w:r w:rsidRPr="00F27851">
        <w:rPr>
          <w:rFonts w:ascii="Times" w:hAnsi="Times" w:cs="Times"/>
        </w:rPr>
        <w:fldChar w:fldCharType="separate"/>
      </w:r>
      <w:r w:rsidR="001018BF">
        <w:rPr>
          <w:rFonts w:ascii="Times" w:hAnsi="Times" w:cs="Times"/>
          <w:noProof/>
        </w:rPr>
        <w:t>2</w:t>
      </w:r>
      <w:r w:rsidRPr="00F27851">
        <w:rPr>
          <w:rFonts w:ascii="Times" w:hAnsi="Times" w:cs="Times"/>
        </w:rPr>
        <w:fldChar w:fldCharType="end"/>
      </w:r>
      <w:bookmarkEnd w:id="24"/>
      <w:r w:rsidRPr="00F27851">
        <w:rPr>
          <w:rFonts w:ascii="Times" w:hAnsi="Times" w:cs="Times"/>
        </w:rPr>
        <w:t xml:space="preserve"> -  Comparativo do tempo de execução para 100 elementos em um lista</w:t>
      </w:r>
    </w:p>
    <w:p w14:paraId="25B4B304" w14:textId="32500CC3" w:rsidR="005E2C1A" w:rsidRPr="005E2C1A" w:rsidRDefault="007C7207" w:rsidP="005E2C1A">
      <w:pPr>
        <w:pStyle w:val="NormalWeb"/>
        <w:jc w:val="both"/>
      </w:pPr>
      <w:r>
        <w:lastRenderedPageBreak/>
        <w:t xml:space="preserve">Aumentando para mil elemento na lista de ordenação o </w:t>
      </w:r>
      <w:r w:rsidRPr="007C7207">
        <w:rPr>
          <w:i/>
        </w:rPr>
        <w:t>bubble sort</w:t>
      </w:r>
      <w:r>
        <w:t xml:space="preserve"> já começa a ter valores bem mais altos que os demais, dificultando a análise com os outros dois algoritmos, A tabela acoplada ao </w:t>
      </w:r>
      <w:r>
        <w:fldChar w:fldCharType="begin"/>
      </w:r>
      <w:r>
        <w:instrText xml:space="preserve"> REF _Ref73650633 \h </w:instrText>
      </w:r>
      <w:r>
        <w:fldChar w:fldCharType="separate"/>
      </w:r>
      <w:r w:rsidRPr="00F27851">
        <w:rPr>
          <w:rFonts w:ascii="Times" w:hAnsi="Times" w:cs="Times"/>
        </w:rPr>
        <w:t xml:space="preserve">Gráfico </w:t>
      </w:r>
      <w:r>
        <w:rPr>
          <w:rFonts w:ascii="Times" w:hAnsi="Times" w:cs="Times"/>
          <w:noProof/>
        </w:rPr>
        <w:t>3</w:t>
      </w:r>
      <w:r>
        <w:fldChar w:fldCharType="end"/>
      </w:r>
      <w:r w:rsidR="001E6E16">
        <w:t xml:space="preserve"> demonstra que excluindo-se o bubble, </w:t>
      </w:r>
      <w:r w:rsidR="00D705BF">
        <w:t xml:space="preserve">o melhor tempo ficou com o </w:t>
      </w:r>
      <w:r w:rsidR="00D705BF" w:rsidRPr="00D705BF">
        <w:rPr>
          <w:i/>
        </w:rPr>
        <w:t>quick sort</w:t>
      </w:r>
      <w:r w:rsidR="00D705BF">
        <w:t>, em todos os casos de desempenho.</w:t>
      </w:r>
    </w:p>
    <w:p w14:paraId="72DA53D9" w14:textId="77777777" w:rsidR="00B46ECC" w:rsidRDefault="00B46ECC" w:rsidP="00B46ECC">
      <w:pPr>
        <w:keepNext/>
        <w:ind w:left="-709" w:right="-851"/>
        <w:jc w:val="center"/>
      </w:pPr>
      <w:r>
        <w:rPr>
          <w:noProof/>
        </w:rPr>
        <w:drawing>
          <wp:inline distT="0" distB="0" distL="0" distR="0" wp14:anchorId="047DD8D0" wp14:editId="593A1A50">
            <wp:extent cx="4537710" cy="2013045"/>
            <wp:effectExtent l="0" t="0" r="15240" b="6350"/>
            <wp:docPr id="110" name="Gráfico 11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14:paraId="3CCFA1C5" w14:textId="61807362" w:rsidR="00B46ECC" w:rsidRPr="00F27851" w:rsidRDefault="00B46ECC" w:rsidP="00B46ECC">
      <w:pPr>
        <w:pStyle w:val="Legenda"/>
        <w:ind w:left="0" w:right="0"/>
        <w:rPr>
          <w:rFonts w:ascii="Times" w:hAnsi="Times" w:cs="Times"/>
        </w:rPr>
      </w:pPr>
      <w:bookmarkStart w:id="25" w:name="_Ref73650633"/>
      <w:r w:rsidRPr="00F27851">
        <w:rPr>
          <w:rFonts w:ascii="Times" w:hAnsi="Times" w:cs="Times"/>
        </w:rPr>
        <w:t xml:space="preserve">Gráfico </w:t>
      </w:r>
      <w:r w:rsidRPr="00F27851">
        <w:rPr>
          <w:rFonts w:ascii="Times" w:hAnsi="Times" w:cs="Times"/>
        </w:rPr>
        <w:fldChar w:fldCharType="begin"/>
      </w:r>
      <w:r w:rsidRPr="00F27851">
        <w:rPr>
          <w:rFonts w:ascii="Times" w:hAnsi="Times" w:cs="Times"/>
        </w:rPr>
        <w:instrText xml:space="preserve"> SEQ Gráfico \* ARABIC </w:instrText>
      </w:r>
      <w:r w:rsidRPr="00F27851">
        <w:rPr>
          <w:rFonts w:ascii="Times" w:hAnsi="Times" w:cs="Times"/>
        </w:rPr>
        <w:fldChar w:fldCharType="separate"/>
      </w:r>
      <w:r w:rsidR="001018BF">
        <w:rPr>
          <w:rFonts w:ascii="Times" w:hAnsi="Times" w:cs="Times"/>
          <w:noProof/>
        </w:rPr>
        <w:t>3</w:t>
      </w:r>
      <w:r w:rsidRPr="00F27851">
        <w:rPr>
          <w:rFonts w:ascii="Times" w:hAnsi="Times" w:cs="Times"/>
        </w:rPr>
        <w:fldChar w:fldCharType="end"/>
      </w:r>
      <w:bookmarkEnd w:id="25"/>
      <w:r w:rsidRPr="00F27851">
        <w:rPr>
          <w:rFonts w:ascii="Times" w:hAnsi="Times" w:cs="Times"/>
        </w:rPr>
        <w:t xml:space="preserve"> -  Comparativo do tempo de execução para 1</w:t>
      </w:r>
      <w:r w:rsidR="007C7207">
        <w:rPr>
          <w:rFonts w:ascii="Times" w:hAnsi="Times" w:cs="Times"/>
        </w:rPr>
        <w:t>.</w:t>
      </w:r>
      <w:r w:rsidRPr="00F27851">
        <w:rPr>
          <w:rFonts w:ascii="Times" w:hAnsi="Times" w:cs="Times"/>
        </w:rPr>
        <w:t>00</w:t>
      </w:r>
      <w:r w:rsidR="007C7207">
        <w:rPr>
          <w:rFonts w:ascii="Times" w:hAnsi="Times" w:cs="Times"/>
        </w:rPr>
        <w:t>0</w:t>
      </w:r>
      <w:r w:rsidRPr="00F27851">
        <w:rPr>
          <w:rFonts w:ascii="Times" w:hAnsi="Times" w:cs="Times"/>
        </w:rPr>
        <w:t xml:space="preserve"> elementos em um lista</w:t>
      </w:r>
    </w:p>
    <w:p w14:paraId="4EC1A9B6" w14:textId="2EC42BC8" w:rsidR="009B1C51" w:rsidRPr="00946B7B" w:rsidRDefault="009B5D0F" w:rsidP="004F6800">
      <w:pPr>
        <w:pStyle w:val="NormalWeb"/>
        <w:jc w:val="both"/>
      </w:pPr>
      <w:r>
        <w:t xml:space="preserve">Para os valores de 10 mil </w:t>
      </w:r>
      <w:r w:rsidR="0034465A">
        <w:fldChar w:fldCharType="begin"/>
      </w:r>
      <w:r w:rsidR="0034465A">
        <w:instrText xml:space="preserve"> REF _Ref73651076 \h </w:instrText>
      </w:r>
      <w:r w:rsidR="0034465A">
        <w:fldChar w:fldCharType="separate"/>
      </w:r>
      <w:r w:rsidR="0034465A" w:rsidRPr="00F27851">
        <w:rPr>
          <w:rFonts w:ascii="Times" w:hAnsi="Times" w:cs="Times"/>
        </w:rPr>
        <w:t xml:space="preserve">Gráfico </w:t>
      </w:r>
      <w:r w:rsidR="0034465A">
        <w:rPr>
          <w:rFonts w:ascii="Times" w:hAnsi="Times" w:cs="Times"/>
          <w:noProof/>
        </w:rPr>
        <w:t>4</w:t>
      </w:r>
      <w:r w:rsidR="0034465A">
        <w:fldChar w:fldCharType="end"/>
      </w:r>
      <w:r w:rsidR="0034465A">
        <w:t xml:space="preserve">, à esquerda, pode-se observar que o comportamento do </w:t>
      </w:r>
      <w:r w:rsidR="0034465A" w:rsidRPr="0034465A">
        <w:rPr>
          <w:i/>
        </w:rPr>
        <w:t>merge sort</w:t>
      </w:r>
      <w:r w:rsidR="0034465A">
        <w:t xml:space="preserve"> tende a uma proximidade no pior e melhor caso. Mas fica com o </w:t>
      </w:r>
      <w:r w:rsidR="0034465A" w:rsidRPr="0034465A">
        <w:rPr>
          <w:i/>
        </w:rPr>
        <w:t>quick sort</w:t>
      </w:r>
      <w:r w:rsidR="0034465A">
        <w:t xml:space="preserve"> o melhor tempo para 10 mil elementos, sendo que o caso médio ficou com tempo maior que o pior caso, sendo conveniente lembre que a escolha do pivô é aleatória podendo causar esse comportamento. Já no Gráfico da direita, tem-se o comparativo para 100 mil elementos na lista </w:t>
      </w:r>
      <w:r w:rsidR="00946B7B">
        <w:t xml:space="preserve">o que mantém uma análise bem semelhante, variando apenas no </w:t>
      </w:r>
      <w:r w:rsidR="00946B7B" w:rsidRPr="00946B7B">
        <w:rPr>
          <w:i/>
        </w:rPr>
        <w:t>merge sort</w:t>
      </w:r>
      <w:r w:rsidR="00946B7B">
        <w:rPr>
          <w:i/>
        </w:rPr>
        <w:t xml:space="preserve"> </w:t>
      </w:r>
      <w:r w:rsidR="00946B7B">
        <w:t>para o caso médio com tempo superior ao pior caso.</w:t>
      </w:r>
    </w:p>
    <w:p w14:paraId="3208146B" w14:textId="0516DAEF" w:rsidR="00B46ECC" w:rsidRDefault="009B5D0F" w:rsidP="009B5D0F">
      <w:pPr>
        <w:keepNext/>
        <w:ind w:left="-709" w:right="-851"/>
        <w:jc w:val="center"/>
      </w:pPr>
      <w:r>
        <w:rPr>
          <w:noProof/>
        </w:rPr>
        <w:drawing>
          <wp:inline distT="0" distB="0" distL="0" distR="0" wp14:anchorId="132A9B80" wp14:editId="67183722">
            <wp:extent cx="3132161" cy="2012950"/>
            <wp:effectExtent l="0" t="0" r="11430" b="6350"/>
            <wp:docPr id="111" name="Gráfico 11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D9A79D" wp14:editId="68A4B104">
            <wp:extent cx="2900149" cy="2012950"/>
            <wp:effectExtent l="0" t="0" r="14605" b="6350"/>
            <wp:docPr id="112" name="Gráfico 11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14:paraId="1364B138" w14:textId="581A818C" w:rsidR="00CF261C" w:rsidRPr="00F27851" w:rsidRDefault="00CF261C" w:rsidP="00CF261C">
      <w:pPr>
        <w:pStyle w:val="Legenda"/>
        <w:ind w:left="0" w:right="0"/>
        <w:rPr>
          <w:rFonts w:ascii="Times" w:hAnsi="Times" w:cs="Times"/>
        </w:rPr>
      </w:pPr>
      <w:bookmarkStart w:id="26" w:name="_Ref73651076"/>
      <w:r w:rsidRPr="00F27851">
        <w:rPr>
          <w:rFonts w:ascii="Times" w:hAnsi="Times" w:cs="Times"/>
        </w:rPr>
        <w:t xml:space="preserve">Gráfico </w:t>
      </w:r>
      <w:r w:rsidRPr="00F27851">
        <w:rPr>
          <w:rFonts w:ascii="Times" w:hAnsi="Times" w:cs="Times"/>
        </w:rPr>
        <w:fldChar w:fldCharType="begin"/>
      </w:r>
      <w:r w:rsidRPr="00F27851">
        <w:rPr>
          <w:rFonts w:ascii="Times" w:hAnsi="Times" w:cs="Times"/>
        </w:rPr>
        <w:instrText xml:space="preserve"> SEQ Gráfico \* ARABIC </w:instrText>
      </w:r>
      <w:r w:rsidRPr="00F27851">
        <w:rPr>
          <w:rFonts w:ascii="Times" w:hAnsi="Times" w:cs="Times"/>
        </w:rPr>
        <w:fldChar w:fldCharType="separate"/>
      </w:r>
      <w:r w:rsidR="001018BF">
        <w:rPr>
          <w:rFonts w:ascii="Times" w:hAnsi="Times" w:cs="Times"/>
          <w:noProof/>
        </w:rPr>
        <w:t>4</w:t>
      </w:r>
      <w:r w:rsidRPr="00F27851">
        <w:rPr>
          <w:rFonts w:ascii="Times" w:hAnsi="Times" w:cs="Times"/>
        </w:rPr>
        <w:fldChar w:fldCharType="end"/>
      </w:r>
      <w:bookmarkEnd w:id="26"/>
      <w:r w:rsidRPr="00F27851">
        <w:rPr>
          <w:rFonts w:ascii="Times" w:hAnsi="Times" w:cs="Times"/>
        </w:rPr>
        <w:t xml:space="preserve"> -  Compar</w:t>
      </w:r>
      <w:r w:rsidR="0034465A">
        <w:rPr>
          <w:rFonts w:ascii="Times" w:hAnsi="Times" w:cs="Times"/>
        </w:rPr>
        <w:t>ativo do tempo de execução p/</w:t>
      </w:r>
      <w:r w:rsidRPr="00F27851">
        <w:rPr>
          <w:rFonts w:ascii="Times" w:hAnsi="Times" w:cs="Times"/>
        </w:rPr>
        <w:t>1</w:t>
      </w:r>
      <w:r w:rsidR="0034465A">
        <w:rPr>
          <w:rFonts w:ascii="Times" w:hAnsi="Times" w:cs="Times"/>
        </w:rPr>
        <w:t>0</w:t>
      </w:r>
      <w:r>
        <w:rPr>
          <w:rFonts w:ascii="Times" w:hAnsi="Times" w:cs="Times"/>
        </w:rPr>
        <w:t>.</w:t>
      </w:r>
      <w:r w:rsidRPr="00F27851">
        <w:rPr>
          <w:rFonts w:ascii="Times" w:hAnsi="Times" w:cs="Times"/>
        </w:rPr>
        <w:t>00</w:t>
      </w:r>
      <w:r>
        <w:rPr>
          <w:rFonts w:ascii="Times" w:hAnsi="Times" w:cs="Times"/>
        </w:rPr>
        <w:t>0</w:t>
      </w:r>
      <w:r w:rsidRPr="00F27851">
        <w:rPr>
          <w:rFonts w:ascii="Times" w:hAnsi="Times" w:cs="Times"/>
        </w:rPr>
        <w:t xml:space="preserve"> elementos</w:t>
      </w:r>
      <w:r w:rsidR="0034465A">
        <w:rPr>
          <w:rFonts w:ascii="Times" w:hAnsi="Times" w:cs="Times"/>
        </w:rPr>
        <w:t xml:space="preserve"> (esquerda)</w:t>
      </w:r>
      <w:r w:rsidRPr="00F27851">
        <w:rPr>
          <w:rFonts w:ascii="Times" w:hAnsi="Times" w:cs="Times"/>
        </w:rPr>
        <w:t xml:space="preserve"> e</w:t>
      </w:r>
      <w:r w:rsidR="0034465A">
        <w:rPr>
          <w:rFonts w:ascii="Times" w:hAnsi="Times" w:cs="Times"/>
        </w:rPr>
        <w:t xml:space="preserve"> p/100.000</w:t>
      </w:r>
    </w:p>
    <w:p w14:paraId="4F97B152" w14:textId="210CAEA1" w:rsidR="00B46ECC" w:rsidRDefault="00807F90" w:rsidP="004F6800">
      <w:pPr>
        <w:pStyle w:val="NormalWeb"/>
        <w:jc w:val="both"/>
      </w:pPr>
      <w:r>
        <w:t>Com os valores mais altos de um milhão de elementos</w:t>
      </w:r>
      <w:r w:rsidR="007712BC">
        <w:t xml:space="preserve">, ilustrados no </w:t>
      </w:r>
      <w:r w:rsidR="007712BC">
        <w:fldChar w:fldCharType="begin"/>
      </w:r>
      <w:r w:rsidR="007712BC">
        <w:instrText xml:space="preserve"> REF _Ref73651823 \h </w:instrText>
      </w:r>
      <w:r w:rsidR="007712BC">
        <w:fldChar w:fldCharType="separate"/>
      </w:r>
      <w:r w:rsidR="007712BC" w:rsidRPr="00F27851">
        <w:rPr>
          <w:rFonts w:ascii="Times" w:hAnsi="Times" w:cs="Times"/>
        </w:rPr>
        <w:t xml:space="preserve">Gráfico </w:t>
      </w:r>
      <w:r w:rsidR="007712BC">
        <w:rPr>
          <w:rFonts w:ascii="Times" w:hAnsi="Times" w:cs="Times"/>
          <w:noProof/>
        </w:rPr>
        <w:t>5</w:t>
      </w:r>
      <w:r w:rsidR="007712BC">
        <w:fldChar w:fldCharType="end"/>
      </w:r>
      <w:r w:rsidR="007712BC">
        <w:t>,</w:t>
      </w:r>
      <w:r>
        <w:t xml:space="preserve"> em uma lista o </w:t>
      </w:r>
      <w:r w:rsidRPr="00807F90">
        <w:rPr>
          <w:i/>
        </w:rPr>
        <w:t>quick sort</w:t>
      </w:r>
      <w:r>
        <w:t xml:space="preserve"> continua sendo o mais rápido e o </w:t>
      </w:r>
      <w:r w:rsidRPr="00807F90">
        <w:rPr>
          <w:i/>
        </w:rPr>
        <w:t>merge</w:t>
      </w:r>
      <w:r>
        <w:t xml:space="preserve"> usa mais tempo para o caso médio. Quando se trata de dez milhões de unidade para ordenação o </w:t>
      </w:r>
      <w:r w:rsidRPr="00807F90">
        <w:rPr>
          <w:i/>
        </w:rPr>
        <w:t>quick</w:t>
      </w:r>
      <w:r>
        <w:t xml:space="preserve"> continua sendo melhor, mas há uma distorção par ao caso médio, uma vez que seu tempo é maior que o pior caso da lista decrescente.</w:t>
      </w:r>
    </w:p>
    <w:p w14:paraId="5E5CA28E" w14:textId="77777777" w:rsidR="00946B7B" w:rsidRDefault="00946B7B" w:rsidP="00946B7B">
      <w:pPr>
        <w:keepNext/>
        <w:ind w:left="-709" w:right="-851"/>
        <w:jc w:val="center"/>
      </w:pPr>
      <w:r>
        <w:rPr>
          <w:noProof/>
        </w:rPr>
        <w:lastRenderedPageBreak/>
        <w:drawing>
          <wp:inline distT="0" distB="0" distL="0" distR="0" wp14:anchorId="601A5221" wp14:editId="78871AA3">
            <wp:extent cx="3132161" cy="2012950"/>
            <wp:effectExtent l="0" t="0" r="11430" b="6350"/>
            <wp:docPr id="113" name="Gráfico 1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245338" wp14:editId="45A1E657">
            <wp:extent cx="2900149" cy="2012950"/>
            <wp:effectExtent l="0" t="0" r="14605" b="6350"/>
            <wp:docPr id="114" name="Gráfico 1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4"/>
              </a:graphicData>
            </a:graphic>
          </wp:inline>
        </w:drawing>
      </w:r>
    </w:p>
    <w:p w14:paraId="22D4FDD3" w14:textId="69A3764A" w:rsidR="00946B7B" w:rsidRPr="00F27851" w:rsidRDefault="00946B7B" w:rsidP="00946B7B">
      <w:pPr>
        <w:pStyle w:val="Legenda"/>
        <w:ind w:left="0" w:right="0"/>
        <w:rPr>
          <w:rFonts w:ascii="Times" w:hAnsi="Times" w:cs="Times"/>
        </w:rPr>
      </w:pPr>
      <w:bookmarkStart w:id="27" w:name="_Ref73651823"/>
      <w:r w:rsidRPr="00F27851">
        <w:rPr>
          <w:rFonts w:ascii="Times" w:hAnsi="Times" w:cs="Times"/>
        </w:rPr>
        <w:t xml:space="preserve">Gráfico </w:t>
      </w:r>
      <w:r w:rsidRPr="00F27851">
        <w:rPr>
          <w:rFonts w:ascii="Times" w:hAnsi="Times" w:cs="Times"/>
        </w:rPr>
        <w:fldChar w:fldCharType="begin"/>
      </w:r>
      <w:r w:rsidRPr="00F27851">
        <w:rPr>
          <w:rFonts w:ascii="Times" w:hAnsi="Times" w:cs="Times"/>
        </w:rPr>
        <w:instrText xml:space="preserve"> SEQ Gráfico \* ARABIC </w:instrText>
      </w:r>
      <w:r w:rsidRPr="00F27851">
        <w:rPr>
          <w:rFonts w:ascii="Times" w:hAnsi="Times" w:cs="Times"/>
        </w:rPr>
        <w:fldChar w:fldCharType="separate"/>
      </w:r>
      <w:r w:rsidR="001018BF">
        <w:rPr>
          <w:rFonts w:ascii="Times" w:hAnsi="Times" w:cs="Times"/>
          <w:noProof/>
        </w:rPr>
        <w:t>5</w:t>
      </w:r>
      <w:r w:rsidRPr="00F27851">
        <w:rPr>
          <w:rFonts w:ascii="Times" w:hAnsi="Times" w:cs="Times"/>
        </w:rPr>
        <w:fldChar w:fldCharType="end"/>
      </w:r>
      <w:bookmarkEnd w:id="27"/>
      <w:r w:rsidRPr="00F27851">
        <w:rPr>
          <w:rFonts w:ascii="Times" w:hAnsi="Times" w:cs="Times"/>
        </w:rPr>
        <w:t xml:space="preserve"> -  Compar</w:t>
      </w:r>
      <w:r>
        <w:rPr>
          <w:rFonts w:ascii="Times" w:hAnsi="Times" w:cs="Times"/>
        </w:rPr>
        <w:t>ativo do tempo de execução p/</w:t>
      </w:r>
      <w:r w:rsidRPr="00F27851">
        <w:rPr>
          <w:rFonts w:ascii="Times" w:hAnsi="Times" w:cs="Times"/>
        </w:rPr>
        <w:t>1</w:t>
      </w:r>
      <w:r w:rsidR="00050124">
        <w:rPr>
          <w:rFonts w:ascii="Times" w:hAnsi="Times" w:cs="Times"/>
        </w:rPr>
        <w:t>.0</w:t>
      </w:r>
      <w:r>
        <w:rPr>
          <w:rFonts w:ascii="Times" w:hAnsi="Times" w:cs="Times"/>
        </w:rPr>
        <w:t>0.</w:t>
      </w:r>
      <w:r w:rsidRPr="00F27851">
        <w:rPr>
          <w:rFonts w:ascii="Times" w:hAnsi="Times" w:cs="Times"/>
        </w:rPr>
        <w:t>00</w:t>
      </w:r>
      <w:r>
        <w:rPr>
          <w:rFonts w:ascii="Times" w:hAnsi="Times" w:cs="Times"/>
        </w:rPr>
        <w:t>0</w:t>
      </w:r>
      <w:r w:rsidRPr="00F27851">
        <w:rPr>
          <w:rFonts w:ascii="Times" w:hAnsi="Times" w:cs="Times"/>
        </w:rPr>
        <w:t xml:space="preserve"> elementos</w:t>
      </w:r>
      <w:r>
        <w:rPr>
          <w:rFonts w:ascii="Times" w:hAnsi="Times" w:cs="Times"/>
        </w:rPr>
        <w:t xml:space="preserve"> (esquerda)</w:t>
      </w:r>
      <w:r w:rsidRPr="00F27851">
        <w:rPr>
          <w:rFonts w:ascii="Times" w:hAnsi="Times" w:cs="Times"/>
        </w:rPr>
        <w:t xml:space="preserve"> e</w:t>
      </w:r>
      <w:r>
        <w:rPr>
          <w:rFonts w:ascii="Times" w:hAnsi="Times" w:cs="Times"/>
        </w:rPr>
        <w:t xml:space="preserve"> p/1</w:t>
      </w:r>
      <w:r w:rsidR="00050124">
        <w:rPr>
          <w:rFonts w:ascii="Times" w:hAnsi="Times" w:cs="Times"/>
        </w:rPr>
        <w:t>0.0</w:t>
      </w:r>
      <w:r>
        <w:rPr>
          <w:rFonts w:ascii="Times" w:hAnsi="Times" w:cs="Times"/>
        </w:rPr>
        <w:t>00.000</w:t>
      </w:r>
    </w:p>
    <w:p w14:paraId="5F93FEEE" w14:textId="64AE9133" w:rsidR="00CF261C" w:rsidRDefault="00807F90" w:rsidP="004F6800">
      <w:pPr>
        <w:pStyle w:val="NormalWeb"/>
        <w:jc w:val="both"/>
      </w:pPr>
      <w:r>
        <w:t xml:space="preserve">Quando </w:t>
      </w:r>
      <w:r w:rsidR="00765A34">
        <w:t>se passa</w:t>
      </w:r>
      <w:r>
        <w:t xml:space="preserve"> a analisar os resultados dos testes de alocação de memória, em MB, </w:t>
      </w:r>
      <w:r w:rsidR="00BC05F5">
        <w:t xml:space="preserve">o </w:t>
      </w:r>
      <w:r w:rsidR="00971250">
        <w:fldChar w:fldCharType="begin"/>
      </w:r>
      <w:r w:rsidR="00971250">
        <w:instrText xml:space="preserve"> REF _Ref73652416 \h </w:instrText>
      </w:r>
      <w:r w:rsidR="00971250">
        <w:fldChar w:fldCharType="separate"/>
      </w:r>
      <w:r w:rsidR="00971250" w:rsidRPr="001018BF">
        <w:rPr>
          <w:rFonts w:ascii="Times" w:hAnsi="Times" w:cs="Times"/>
        </w:rPr>
        <w:t>Gráfico 6</w:t>
      </w:r>
      <w:r w:rsidR="00971250">
        <w:fldChar w:fldCharType="end"/>
      </w:r>
      <w:r w:rsidR="00971250">
        <w:t>, apresenta uma boa visualização para comparar os algoritmos</w:t>
      </w:r>
      <w:r w:rsidR="005F4FDD">
        <w:t xml:space="preserve">. Apesar do </w:t>
      </w:r>
      <w:r w:rsidR="005F4FDD" w:rsidRPr="005F4FDD">
        <w:rPr>
          <w:i/>
        </w:rPr>
        <w:t>bubble sort</w:t>
      </w:r>
      <w:r w:rsidR="005F4FDD">
        <w:t xml:space="preserve"> ter um desempenho de tempo alto, seu consumo de memória é menor</w:t>
      </w:r>
      <w:r w:rsidR="00D2672B">
        <w:t>,</w:t>
      </w:r>
      <w:r w:rsidR="005F4FDD">
        <w:t xml:space="preserve"> at</w:t>
      </w:r>
      <w:r w:rsidR="00D2672B">
        <w:t xml:space="preserve">é mesmo quando </w:t>
      </w:r>
      <w:r w:rsidR="005F4FDD">
        <w:t>a quantidade de elementos cresce ele</w:t>
      </w:r>
      <w:r w:rsidR="00D2672B">
        <w:t xml:space="preserve"> se</w:t>
      </w:r>
      <w:r w:rsidR="005F4FDD">
        <w:t xml:space="preserve"> mantém constante. </w:t>
      </w:r>
      <w:r w:rsidR="00D2672B">
        <w:t xml:space="preserve">O </w:t>
      </w:r>
      <w:r w:rsidR="00D2672B" w:rsidRPr="00D2672B">
        <w:rPr>
          <w:i/>
        </w:rPr>
        <w:t>merge sort</w:t>
      </w:r>
      <w:r w:rsidR="00D2672B">
        <w:t>, no melhor caso, a lista ordenada, utilizou bastante memória, reduzindo apenas com um e dez milhões de elementos, ficando menor que o quick.</w:t>
      </w:r>
    </w:p>
    <w:p w14:paraId="709F859C" w14:textId="77777777" w:rsidR="001018BF" w:rsidRDefault="001018BF" w:rsidP="001018BF">
      <w:pPr>
        <w:keepNext/>
        <w:ind w:left="-709" w:right="-851"/>
        <w:jc w:val="center"/>
      </w:pPr>
      <w:r>
        <w:rPr>
          <w:noProof/>
        </w:rPr>
        <w:drawing>
          <wp:inline distT="0" distB="0" distL="0" distR="0" wp14:anchorId="1ED5CCE1" wp14:editId="6761CEB5">
            <wp:extent cx="6202775" cy="2118360"/>
            <wp:effectExtent l="0" t="0" r="7620" b="15240"/>
            <wp:docPr id="117" name="Gráfico 11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1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5"/>
              </a:graphicData>
            </a:graphic>
          </wp:inline>
        </w:drawing>
      </w:r>
    </w:p>
    <w:p w14:paraId="7DC19BCA" w14:textId="4DEFDB05" w:rsidR="00807F90" w:rsidRPr="001018BF" w:rsidRDefault="001018BF" w:rsidP="001018BF">
      <w:pPr>
        <w:pStyle w:val="Legenda"/>
        <w:ind w:left="0" w:right="0"/>
        <w:rPr>
          <w:rFonts w:ascii="Times" w:hAnsi="Times" w:cs="Times"/>
        </w:rPr>
      </w:pPr>
      <w:bookmarkStart w:id="28" w:name="_Ref73652416"/>
      <w:r w:rsidRPr="001018BF">
        <w:rPr>
          <w:rFonts w:ascii="Times" w:hAnsi="Times" w:cs="Times"/>
        </w:rPr>
        <w:t xml:space="preserve">Gráfico </w:t>
      </w:r>
      <w:r w:rsidRPr="001018BF">
        <w:rPr>
          <w:rFonts w:ascii="Times" w:hAnsi="Times" w:cs="Times"/>
        </w:rPr>
        <w:fldChar w:fldCharType="begin"/>
      </w:r>
      <w:r w:rsidRPr="001018BF">
        <w:rPr>
          <w:rFonts w:ascii="Times" w:hAnsi="Times" w:cs="Times"/>
        </w:rPr>
        <w:instrText xml:space="preserve"> SEQ Gráfico \* ARABIC </w:instrText>
      </w:r>
      <w:r w:rsidRPr="001018BF">
        <w:rPr>
          <w:rFonts w:ascii="Times" w:hAnsi="Times" w:cs="Times"/>
        </w:rPr>
        <w:fldChar w:fldCharType="separate"/>
      </w:r>
      <w:r w:rsidRPr="001018BF">
        <w:rPr>
          <w:rFonts w:ascii="Times" w:hAnsi="Times" w:cs="Times"/>
        </w:rPr>
        <w:t>6</w:t>
      </w:r>
      <w:r w:rsidRPr="001018BF">
        <w:rPr>
          <w:rFonts w:ascii="Times" w:hAnsi="Times" w:cs="Times"/>
        </w:rPr>
        <w:fldChar w:fldCharType="end"/>
      </w:r>
      <w:bookmarkEnd w:id="28"/>
      <w:r w:rsidRPr="001018BF">
        <w:rPr>
          <w:rFonts w:ascii="Times" w:hAnsi="Times" w:cs="Times"/>
        </w:rPr>
        <w:t xml:space="preserve"> - Comparativo do uso de memória  do algoritmos</w:t>
      </w:r>
    </w:p>
    <w:p w14:paraId="7AAE6C40" w14:textId="7009BC18" w:rsidR="005A09F9" w:rsidRDefault="00D2672B" w:rsidP="004F6800">
      <w:pPr>
        <w:pStyle w:val="NormalWeb"/>
        <w:jc w:val="both"/>
      </w:pPr>
      <w:r>
        <w:t xml:space="preserve">Ainda sobre o </w:t>
      </w:r>
      <w:r>
        <w:fldChar w:fldCharType="begin"/>
      </w:r>
      <w:r>
        <w:instrText xml:space="preserve"> REF _Ref73652416 \h </w:instrText>
      </w:r>
      <w:r>
        <w:fldChar w:fldCharType="separate"/>
      </w:r>
      <w:r w:rsidRPr="001018BF">
        <w:rPr>
          <w:rFonts w:ascii="Times" w:hAnsi="Times" w:cs="Times"/>
        </w:rPr>
        <w:t>Gráfico 6</w:t>
      </w:r>
      <w:r>
        <w:fldChar w:fldCharType="end"/>
      </w:r>
      <w:r>
        <w:t>,</w:t>
      </w:r>
      <w:r>
        <w:t xml:space="preserve"> no caso médio, o </w:t>
      </w:r>
      <w:r w:rsidRPr="00D2672B">
        <w:rPr>
          <w:i/>
        </w:rPr>
        <w:t>quick</w:t>
      </w:r>
      <w:r>
        <w:t xml:space="preserve"> e o merge ficaram bem próximos, mas o </w:t>
      </w:r>
      <w:r w:rsidRPr="00D2672B">
        <w:rPr>
          <w:i/>
        </w:rPr>
        <w:t>merger sort</w:t>
      </w:r>
      <w:r>
        <w:t xml:space="preserve"> teve um menor utilização de memória, diferença pequena. E no pior caso, com a lista em ordem decrescente, o quick sort utilizou mais memória.</w:t>
      </w:r>
    </w:p>
    <w:p w14:paraId="7698858D" w14:textId="77777777" w:rsidR="00EC49FE" w:rsidRPr="006B34AF" w:rsidRDefault="006B5E73" w:rsidP="005644CE">
      <w:pPr>
        <w:pStyle w:val="Ttulo1"/>
        <w:numPr>
          <w:ilvl w:val="0"/>
          <w:numId w:val="21"/>
        </w:numPr>
        <w:tabs>
          <w:tab w:val="clear" w:pos="720"/>
        </w:tabs>
        <w:ind w:left="284" w:hanging="284"/>
      </w:pPr>
      <w:r w:rsidRPr="006B34AF">
        <w:t>Considerações finais</w:t>
      </w:r>
    </w:p>
    <w:p w14:paraId="54487BA4" w14:textId="4529C086" w:rsidR="006E6E96" w:rsidRPr="006B34AF" w:rsidRDefault="00886C22" w:rsidP="004F6800">
      <w:pPr>
        <w:pStyle w:val="NormalWeb"/>
        <w:jc w:val="both"/>
      </w:pPr>
      <w:r>
        <w:t>O presente relatório cumpriu com as solicitações propostas para a tarefa de complexidade de algoritmos demonstrando</w:t>
      </w:r>
      <w:r w:rsidR="001208F4" w:rsidRPr="006B34AF">
        <w:t xml:space="preserve"> que o objetivo foi atendido.</w:t>
      </w:r>
      <w:r w:rsidR="00E2076A">
        <w:t xml:space="preserve"> </w:t>
      </w:r>
      <w:r w:rsidR="00A6010A">
        <w:t xml:space="preserve">Quando a análise dos algoritmos se observou que o </w:t>
      </w:r>
      <w:r w:rsidR="00A6010A" w:rsidRPr="00A6010A">
        <w:rPr>
          <w:i/>
        </w:rPr>
        <w:t>quick sort</w:t>
      </w:r>
      <w:r w:rsidR="00A6010A">
        <w:t xml:space="preserve"> apresentou o menor tempo </w:t>
      </w:r>
      <w:bookmarkStart w:id="29" w:name="_GoBack"/>
      <w:bookmarkEnd w:id="29"/>
      <w:r w:rsidR="00A6010A">
        <w:t xml:space="preserve">de execução e utilização de memória bem aceitável. O </w:t>
      </w:r>
      <w:r w:rsidR="00A6010A" w:rsidRPr="00A6010A">
        <w:rPr>
          <w:i/>
        </w:rPr>
        <w:t>merge sort</w:t>
      </w:r>
      <w:r w:rsidR="00A6010A">
        <w:t xml:space="preserve"> também teve um bom desempenho de memória, com as quantidades de elementos ficou bem melhor que o </w:t>
      </w:r>
      <w:r w:rsidR="00A6010A" w:rsidRPr="00A6010A">
        <w:rPr>
          <w:i/>
        </w:rPr>
        <w:t>quick sort</w:t>
      </w:r>
      <w:r w:rsidR="00A6010A">
        <w:t xml:space="preserve">.  Já o </w:t>
      </w:r>
      <w:r w:rsidR="00A6010A" w:rsidRPr="00A6010A">
        <w:rPr>
          <w:i/>
        </w:rPr>
        <w:t>bubble sort</w:t>
      </w:r>
      <w:r w:rsidR="00A6010A">
        <w:t>, o mais simples dos algoritmos em termos de codificação, teve os piores tempos, mas as melhores taxas de uso de memória.</w:t>
      </w:r>
    </w:p>
    <w:p w14:paraId="7BBC2182" w14:textId="77777777" w:rsidR="00EC49FE" w:rsidRPr="006B34AF" w:rsidRDefault="001208F4" w:rsidP="00603861">
      <w:pPr>
        <w:pStyle w:val="Ttulo1"/>
      </w:pPr>
      <w:r w:rsidRPr="006B34AF">
        <w:lastRenderedPageBreak/>
        <w:t>Referencias</w:t>
      </w:r>
    </w:p>
    <w:p w14:paraId="7B5E7DBF" w14:textId="77777777" w:rsidR="001B0E4A" w:rsidRPr="006B34AF" w:rsidRDefault="00942687" w:rsidP="00942687">
      <w:pPr>
        <w:pStyle w:val="Reference"/>
      </w:pPr>
      <w:r w:rsidRPr="006B34AF">
        <w:t xml:space="preserve">Cormen, Thomas H, et al. </w:t>
      </w:r>
      <w:r w:rsidRPr="006B34AF">
        <w:rPr>
          <w:b/>
        </w:rPr>
        <w:t>Algoritmos:</w:t>
      </w:r>
      <w:r w:rsidRPr="006B34AF">
        <w:t xml:space="preserve"> teoria e prática. Tradução Arlete Simille Marques de: Introduction to algorithms, 3rd ed. Rio de Janeiro: Elsevier, 2012. il. ISBN 978-85-352-3699-6</w:t>
      </w:r>
    </w:p>
    <w:p w14:paraId="488C4F54" w14:textId="56152FFF" w:rsidR="00283372" w:rsidRDefault="00283372" w:rsidP="00283372">
      <w:pPr>
        <w:pStyle w:val="Reference"/>
        <w:rPr>
          <w:rFonts w:cs="Times"/>
          <w:lang w:eastAsia="en-US"/>
        </w:rPr>
      </w:pPr>
      <w:r>
        <w:rPr>
          <w:rFonts w:cs="Times"/>
          <w:lang w:eastAsia="en-US"/>
        </w:rPr>
        <w:t xml:space="preserve">Paz, </w:t>
      </w:r>
      <w:r w:rsidRPr="006C3292">
        <w:rPr>
          <w:rFonts w:cs="Times"/>
          <w:lang w:eastAsia="en-US"/>
        </w:rPr>
        <w:t>Hallison</w:t>
      </w:r>
      <w:r>
        <w:rPr>
          <w:rFonts w:cs="Times"/>
          <w:lang w:eastAsia="en-US"/>
        </w:rPr>
        <w:t xml:space="preserve">. #ordenação, #algoritmo, BUBBLE </w:t>
      </w:r>
      <w:r w:rsidRPr="006C3292">
        <w:rPr>
          <w:rFonts w:cs="Times"/>
          <w:lang w:eastAsia="en-US"/>
        </w:rPr>
        <w:t>SORT | Algoritmos #</w:t>
      </w:r>
      <w:r>
        <w:rPr>
          <w:rFonts w:cs="Times"/>
          <w:lang w:eastAsia="en-US"/>
        </w:rPr>
        <w:t xml:space="preserve">7. </w:t>
      </w:r>
      <w:r w:rsidRPr="006C3292">
        <w:rPr>
          <w:rFonts w:cs="Times"/>
          <w:i/>
          <w:iCs/>
          <w:lang w:eastAsia="en-US"/>
        </w:rPr>
        <w:t>In:</w:t>
      </w:r>
      <w:r>
        <w:rPr>
          <w:rFonts w:cs="Times"/>
          <w:lang w:eastAsia="en-US"/>
        </w:rPr>
        <w:t xml:space="preserve"> </w:t>
      </w:r>
      <w:r w:rsidRPr="006C3292">
        <w:rPr>
          <w:rFonts w:cs="Times"/>
          <w:b/>
          <w:bCs/>
          <w:lang w:eastAsia="en-US"/>
        </w:rPr>
        <w:t>Programação dinâmica</w:t>
      </w:r>
      <w:r>
        <w:rPr>
          <w:rFonts w:cs="Times"/>
          <w:lang w:eastAsia="en-US"/>
        </w:rPr>
        <w:t xml:space="preserve">, vídeo publicado 16 nov. </w:t>
      </w:r>
      <w:r w:rsidRPr="006C3292">
        <w:rPr>
          <w:rFonts w:cs="Times"/>
          <w:lang w:eastAsia="en-US"/>
        </w:rPr>
        <w:t>2019</w:t>
      </w:r>
      <w:r>
        <w:rPr>
          <w:rFonts w:cs="Times"/>
          <w:lang w:eastAsia="en-US"/>
        </w:rPr>
        <w:t xml:space="preserve">. Disponível em: </w:t>
      </w:r>
      <w:hyperlink r:id="rId56" w:history="1">
        <w:r w:rsidR="00A22B5B" w:rsidRPr="003907DC">
          <w:rPr>
            <w:rStyle w:val="Hyperlink"/>
          </w:rPr>
          <w:t>https://www.youtube.com/watch?v=GiNPe_678Ms</w:t>
        </w:r>
      </w:hyperlink>
      <w:r>
        <w:t xml:space="preserve">. </w:t>
      </w:r>
      <w:r>
        <w:rPr>
          <w:rFonts w:cs="Times"/>
          <w:lang w:eastAsia="en-US"/>
        </w:rPr>
        <w:t>Acessado em 26 mai. 2021.</w:t>
      </w:r>
    </w:p>
    <w:p w14:paraId="20770392" w14:textId="316F53C2" w:rsidR="002558F1" w:rsidRDefault="00283372" w:rsidP="002558F1">
      <w:pPr>
        <w:pStyle w:val="Reference"/>
        <w:rPr>
          <w:rFonts w:cs="Times"/>
          <w:lang w:eastAsia="en-US"/>
        </w:rPr>
      </w:pPr>
      <w:r w:rsidRPr="006B34AF">
        <w:rPr>
          <w:lang w:eastAsia="en-US"/>
        </w:rPr>
        <w:t>______.</w:t>
      </w:r>
      <w:r w:rsidR="002558F1">
        <w:rPr>
          <w:rFonts w:cs="Times"/>
          <w:lang w:eastAsia="en-US"/>
        </w:rPr>
        <w:t xml:space="preserve"> #ordenação, #algoritmo, MERGE </w:t>
      </w:r>
      <w:r w:rsidR="002558F1" w:rsidRPr="006C3292">
        <w:rPr>
          <w:rFonts w:cs="Times"/>
          <w:lang w:eastAsia="en-US"/>
        </w:rPr>
        <w:t>SORT | Algoritmos #</w:t>
      </w:r>
      <w:r w:rsidR="002558F1">
        <w:rPr>
          <w:rFonts w:cs="Times"/>
          <w:lang w:eastAsia="en-US"/>
        </w:rPr>
        <w:t xml:space="preserve">7. </w:t>
      </w:r>
      <w:r w:rsidR="002558F1" w:rsidRPr="006C3292">
        <w:rPr>
          <w:rFonts w:cs="Times"/>
          <w:i/>
          <w:iCs/>
          <w:lang w:eastAsia="en-US"/>
        </w:rPr>
        <w:t>In:</w:t>
      </w:r>
      <w:r w:rsidR="002558F1">
        <w:rPr>
          <w:rFonts w:cs="Times"/>
          <w:lang w:eastAsia="en-US"/>
        </w:rPr>
        <w:t xml:space="preserve"> </w:t>
      </w:r>
      <w:r w:rsidR="002558F1" w:rsidRPr="006C3292">
        <w:rPr>
          <w:rFonts w:cs="Times"/>
          <w:b/>
          <w:bCs/>
          <w:lang w:eastAsia="en-US"/>
        </w:rPr>
        <w:t>Programação dinâmica</w:t>
      </w:r>
      <w:r w:rsidR="002558F1">
        <w:rPr>
          <w:rFonts w:cs="Times"/>
          <w:lang w:eastAsia="en-US"/>
        </w:rPr>
        <w:t xml:space="preserve">, vídeo publicado </w:t>
      </w:r>
      <w:r>
        <w:rPr>
          <w:rFonts w:cs="Times"/>
          <w:lang w:eastAsia="en-US"/>
        </w:rPr>
        <w:t xml:space="preserve">16 nov. </w:t>
      </w:r>
      <w:r w:rsidR="002558F1" w:rsidRPr="006C3292">
        <w:rPr>
          <w:rFonts w:cs="Times"/>
          <w:lang w:eastAsia="en-US"/>
        </w:rPr>
        <w:t>2019</w:t>
      </w:r>
      <w:r w:rsidR="002558F1">
        <w:rPr>
          <w:rFonts w:cs="Times"/>
          <w:lang w:eastAsia="en-US"/>
        </w:rPr>
        <w:t xml:space="preserve">. Disponível em: </w:t>
      </w:r>
      <w:hyperlink r:id="rId57" w:history="1">
        <w:r w:rsidRPr="003907DC">
          <w:rPr>
            <w:rStyle w:val="Hyperlink"/>
          </w:rPr>
          <w:t>https://www.youtube.com/watch?v=5prE6Mz8Vh0&amp;t=1192s</w:t>
        </w:r>
      </w:hyperlink>
      <w:r>
        <w:t xml:space="preserve">. </w:t>
      </w:r>
      <w:r w:rsidR="002558F1">
        <w:rPr>
          <w:rFonts w:cs="Times"/>
          <w:lang w:eastAsia="en-US"/>
        </w:rPr>
        <w:t>Acessado em 26 mai. 2021.</w:t>
      </w:r>
    </w:p>
    <w:p w14:paraId="6CD6397F" w14:textId="18E4AE8E" w:rsidR="006C3292" w:rsidRDefault="00283372" w:rsidP="001B0E4A">
      <w:pPr>
        <w:pStyle w:val="Reference"/>
        <w:rPr>
          <w:rFonts w:cs="Times"/>
          <w:lang w:eastAsia="en-US"/>
        </w:rPr>
      </w:pPr>
      <w:r w:rsidRPr="006B34AF">
        <w:rPr>
          <w:lang w:eastAsia="en-US"/>
        </w:rPr>
        <w:t>______.</w:t>
      </w:r>
      <w:r w:rsidR="006C3292">
        <w:rPr>
          <w:rFonts w:cs="Times"/>
          <w:lang w:eastAsia="en-US"/>
        </w:rPr>
        <w:t xml:space="preserve"> #ordenação, #algoritmo, </w:t>
      </w:r>
      <w:r w:rsidR="006C3292" w:rsidRPr="006C3292">
        <w:rPr>
          <w:rFonts w:cs="Times"/>
          <w:lang w:eastAsia="en-US"/>
        </w:rPr>
        <w:t>QUICKSORT | Algoritmos #8</w:t>
      </w:r>
      <w:r w:rsidR="006C3292">
        <w:rPr>
          <w:rFonts w:cs="Times"/>
          <w:lang w:eastAsia="en-US"/>
        </w:rPr>
        <w:t xml:space="preserve">. </w:t>
      </w:r>
      <w:r w:rsidR="006C3292" w:rsidRPr="006C3292">
        <w:rPr>
          <w:rFonts w:cs="Times"/>
          <w:i/>
          <w:iCs/>
          <w:lang w:eastAsia="en-US"/>
        </w:rPr>
        <w:t>In:</w:t>
      </w:r>
      <w:r w:rsidR="006C3292">
        <w:rPr>
          <w:rFonts w:cs="Times"/>
          <w:lang w:eastAsia="en-US"/>
        </w:rPr>
        <w:t xml:space="preserve"> </w:t>
      </w:r>
      <w:r w:rsidR="006C3292" w:rsidRPr="006C3292">
        <w:rPr>
          <w:rFonts w:cs="Times"/>
          <w:b/>
          <w:bCs/>
          <w:lang w:eastAsia="en-US"/>
        </w:rPr>
        <w:t>Programação dinâmica</w:t>
      </w:r>
      <w:r w:rsidR="006C3292">
        <w:rPr>
          <w:rFonts w:cs="Times"/>
          <w:lang w:eastAsia="en-US"/>
        </w:rPr>
        <w:t xml:space="preserve">, vídeo publicado </w:t>
      </w:r>
      <w:r w:rsidR="006C3292" w:rsidRPr="006C3292">
        <w:rPr>
          <w:rFonts w:cs="Times"/>
          <w:lang w:eastAsia="en-US"/>
        </w:rPr>
        <w:t>16 nov. de 2019</w:t>
      </w:r>
      <w:r w:rsidR="006C3292">
        <w:rPr>
          <w:rFonts w:cs="Times"/>
          <w:lang w:eastAsia="en-US"/>
        </w:rPr>
        <w:t xml:space="preserve">. Disponível em: </w:t>
      </w:r>
      <w:hyperlink r:id="rId58" w:history="1">
        <w:r w:rsidR="006C3292" w:rsidRPr="003753A7">
          <w:rPr>
            <w:rStyle w:val="Hyperlink"/>
            <w:rFonts w:cs="Times"/>
            <w:lang w:eastAsia="en-US"/>
          </w:rPr>
          <w:t>https://www.youtube.com/watch?v=wx5juM9bbFo</w:t>
        </w:r>
      </w:hyperlink>
      <w:r w:rsidR="006C3292">
        <w:rPr>
          <w:rFonts w:cs="Times"/>
          <w:lang w:eastAsia="en-US"/>
        </w:rPr>
        <w:t>. Acessado em 26 mai. 2021.</w:t>
      </w:r>
    </w:p>
    <w:p w14:paraId="730AFC99" w14:textId="77CC5498" w:rsidR="001B0E4A" w:rsidRPr="006B34AF" w:rsidRDefault="006C3292" w:rsidP="001B0E4A">
      <w:pPr>
        <w:pStyle w:val="Reference"/>
        <w:rPr>
          <w:rFonts w:cs="Times"/>
          <w:lang w:eastAsia="en-US"/>
        </w:rPr>
      </w:pPr>
      <w:r w:rsidRPr="006B34AF">
        <w:rPr>
          <w:lang w:eastAsia="en-US"/>
        </w:rPr>
        <w:t xml:space="preserve">______. </w:t>
      </w:r>
      <w:r w:rsidR="00E701CD">
        <w:rPr>
          <w:rFonts w:cs="Times"/>
          <w:lang w:eastAsia="en-US"/>
        </w:rPr>
        <w:t xml:space="preserve">algoritmos – ordenação - </w:t>
      </w:r>
      <w:r w:rsidR="00E701CD" w:rsidRPr="00466ABE">
        <w:rPr>
          <w:rFonts w:cs="Times"/>
          <w:lang w:eastAsia="en-US"/>
        </w:rPr>
        <w:t>sorting.py</w:t>
      </w:r>
      <w:r w:rsidR="00E701CD">
        <w:rPr>
          <w:rFonts w:cs="Times"/>
          <w:lang w:eastAsia="en-US"/>
        </w:rPr>
        <w:t xml:space="preserve">. </w:t>
      </w:r>
      <w:r w:rsidR="00E701CD" w:rsidRPr="00E701CD">
        <w:rPr>
          <w:rFonts w:cs="Times"/>
          <w:i/>
          <w:iCs/>
          <w:lang w:eastAsia="en-US"/>
        </w:rPr>
        <w:t>In:</w:t>
      </w:r>
      <w:r w:rsidR="00E701CD">
        <w:rPr>
          <w:rFonts w:cs="Times"/>
          <w:lang w:eastAsia="en-US"/>
        </w:rPr>
        <w:t xml:space="preserve"> </w:t>
      </w:r>
      <w:r w:rsidR="00466ABE" w:rsidRPr="00E701CD">
        <w:rPr>
          <w:rFonts w:cs="Times"/>
          <w:b/>
          <w:bCs/>
          <w:lang w:eastAsia="en-US"/>
        </w:rPr>
        <w:t>Programação dinâmica</w:t>
      </w:r>
      <w:r w:rsidR="00E701CD">
        <w:rPr>
          <w:rFonts w:cs="Times"/>
          <w:b/>
          <w:bCs/>
          <w:lang w:eastAsia="en-US"/>
        </w:rPr>
        <w:t xml:space="preserve">, </w:t>
      </w:r>
      <w:r w:rsidR="00E701CD">
        <w:rPr>
          <w:rFonts w:cs="Times"/>
          <w:lang w:eastAsia="en-US"/>
        </w:rPr>
        <w:t>16 nov. 2019</w:t>
      </w:r>
      <w:r w:rsidR="00466ABE">
        <w:rPr>
          <w:rFonts w:cs="Times"/>
          <w:lang w:eastAsia="en-US"/>
        </w:rPr>
        <w:t xml:space="preserve"> Disponível em: </w:t>
      </w:r>
      <w:hyperlink r:id="rId59" w:history="1">
        <w:r w:rsidR="00E701CD" w:rsidRPr="003753A7">
          <w:rPr>
            <w:rStyle w:val="Hyperlink"/>
            <w:rFonts w:cs="Times"/>
            <w:lang w:eastAsia="en-US"/>
          </w:rPr>
          <w:t>https://github.com/programacaodinamica/algorithms/blob/master/ sorting/sorting.py</w:t>
        </w:r>
      </w:hyperlink>
      <w:r w:rsidR="00466ABE">
        <w:rPr>
          <w:rFonts w:cs="Times"/>
          <w:lang w:eastAsia="en-US"/>
        </w:rPr>
        <w:t>. Acessado em 26 mai. 2021.</w:t>
      </w:r>
    </w:p>
    <w:p w14:paraId="07896F4C" w14:textId="77777777" w:rsidR="001B0E4A" w:rsidRDefault="001B0E4A" w:rsidP="001B0E4A">
      <w:pPr>
        <w:pStyle w:val="Reference"/>
        <w:rPr>
          <w:rFonts w:cs="Times"/>
          <w:lang w:eastAsia="en-US"/>
        </w:rPr>
      </w:pPr>
      <w:r w:rsidRPr="006B34AF">
        <w:rPr>
          <w:rFonts w:cs="Times"/>
          <w:lang w:eastAsia="en-US"/>
        </w:rPr>
        <w:t xml:space="preserve">Preiss, Bruno R. </w:t>
      </w:r>
      <w:r w:rsidRPr="006B34AF">
        <w:rPr>
          <w:rFonts w:cs="Times"/>
          <w:b/>
          <w:lang w:eastAsia="en-US"/>
        </w:rPr>
        <w:t>Estruturas de dados e algoritmos:</w:t>
      </w:r>
      <w:r w:rsidRPr="006B34AF">
        <w:rPr>
          <w:rFonts w:cs="Times"/>
          <w:lang w:eastAsia="en-US"/>
        </w:rPr>
        <w:t xml:space="preserve"> padrões de projetos orientados a objeto com Java. Tradução: Elizabeth Ferreira. Rio de Janeiro: Campos, 2000. ISBN</w:t>
      </w:r>
      <w:r w:rsidR="00B470AC" w:rsidRPr="006B34AF">
        <w:rPr>
          <w:rFonts w:cs="Times"/>
          <w:lang w:eastAsia="en-US"/>
        </w:rPr>
        <w:t>:</w:t>
      </w:r>
      <w:r w:rsidRPr="006B34AF">
        <w:rPr>
          <w:rFonts w:cs="Times"/>
          <w:lang w:eastAsia="en-US"/>
        </w:rPr>
        <w:t xml:space="preserve"> 85-7110-0693-0.</w:t>
      </w:r>
    </w:p>
    <w:p w14:paraId="3E7F77DF" w14:textId="77777777" w:rsidR="00715477" w:rsidRPr="006B34AF" w:rsidRDefault="00715477" w:rsidP="001B0E4A">
      <w:pPr>
        <w:pStyle w:val="Reference"/>
        <w:rPr>
          <w:rFonts w:cs="Times"/>
          <w:lang w:eastAsia="en-US"/>
        </w:rPr>
      </w:pPr>
      <w:r>
        <w:rPr>
          <w:rFonts w:cs="Times"/>
          <w:lang w:eastAsia="en-US"/>
        </w:rPr>
        <w:t xml:space="preserve">Ponti, Moacir Antonelli. </w:t>
      </w:r>
      <w:r w:rsidRPr="00715477">
        <w:rPr>
          <w:rFonts w:cs="Times"/>
          <w:lang w:eastAsia="en-US"/>
        </w:rPr>
        <w:t>ICC2 (2) Aula 6 (editado) - Quicksort: estratégias para pivô e uso de memória</w:t>
      </w:r>
      <w:r>
        <w:rPr>
          <w:rFonts w:cs="Times"/>
          <w:lang w:eastAsia="en-US"/>
        </w:rPr>
        <w:t xml:space="preserve">. Disponível em: </w:t>
      </w:r>
      <w:hyperlink r:id="rId60" w:history="1">
        <w:r w:rsidRPr="00953EBB">
          <w:rPr>
            <w:rStyle w:val="Hyperlink"/>
            <w:rFonts w:cs="Times"/>
            <w:lang w:eastAsia="en-US"/>
          </w:rPr>
          <w:t>https://www.youtube.com/watch?v=S99XufEPCFQ</w:t>
        </w:r>
      </w:hyperlink>
      <w:r>
        <w:rPr>
          <w:rFonts w:cs="Times"/>
          <w:lang w:eastAsia="en-US"/>
        </w:rPr>
        <w:t>. Acessado em 30 mai. 2021.</w:t>
      </w:r>
    </w:p>
    <w:p w14:paraId="3B2687DE" w14:textId="77777777" w:rsidR="00C95C9C" w:rsidRPr="006B34AF" w:rsidRDefault="0014272F" w:rsidP="00365C6E">
      <w:pPr>
        <w:pStyle w:val="Reference"/>
        <w:rPr>
          <w:lang w:eastAsia="en-US"/>
        </w:rPr>
      </w:pPr>
      <w:r w:rsidRPr="006B34AF">
        <w:t>P</w:t>
      </w:r>
      <w:r w:rsidR="00A21031" w:rsidRPr="006B34AF">
        <w:t>ython</w:t>
      </w:r>
      <w:r w:rsidR="00F00086" w:rsidRPr="006B34AF">
        <w:rPr>
          <w:lang w:eastAsia="en-US"/>
        </w:rPr>
        <w:t>. “</w:t>
      </w:r>
      <w:r w:rsidR="004B71B3">
        <w:rPr>
          <w:i/>
          <w:lang w:eastAsia="en-US"/>
        </w:rPr>
        <w:t>T</w:t>
      </w:r>
      <w:r w:rsidR="004B71B3" w:rsidRPr="004B71B3">
        <w:rPr>
          <w:i/>
          <w:lang w:eastAsia="en-US"/>
        </w:rPr>
        <w:t>racemalloc — Trace memory allocations</w:t>
      </w:r>
      <w:r w:rsidR="00F00086" w:rsidRPr="006B34AF">
        <w:rPr>
          <w:lang w:eastAsia="en-US"/>
        </w:rPr>
        <w:t>”.</w:t>
      </w:r>
      <w:r w:rsidRPr="006B34AF">
        <w:rPr>
          <w:lang w:eastAsia="en-US"/>
        </w:rPr>
        <w:t xml:space="preserve"> </w:t>
      </w:r>
      <w:r w:rsidRPr="006B34AF">
        <w:rPr>
          <w:i/>
          <w:lang w:eastAsia="en-US"/>
        </w:rPr>
        <w:t>In</w:t>
      </w:r>
      <w:r w:rsidRPr="006B34AF">
        <w:rPr>
          <w:lang w:eastAsia="en-US"/>
        </w:rPr>
        <w:t>: 3.9.</w:t>
      </w:r>
      <w:r w:rsidR="004B71B3">
        <w:rPr>
          <w:lang w:eastAsia="en-US"/>
        </w:rPr>
        <w:t>5</w:t>
      </w:r>
      <w:r w:rsidRPr="006B34AF">
        <w:rPr>
          <w:lang w:eastAsia="en-US"/>
        </w:rPr>
        <w:t xml:space="preserve"> </w:t>
      </w:r>
      <w:r w:rsidRPr="006B34AF">
        <w:rPr>
          <w:b/>
          <w:i/>
          <w:lang w:eastAsia="en-US"/>
        </w:rPr>
        <w:t>Documentation</w:t>
      </w:r>
      <w:r w:rsidRPr="006B34AF">
        <w:rPr>
          <w:lang w:eastAsia="en-US"/>
        </w:rPr>
        <w:t xml:space="preserve">: </w:t>
      </w:r>
      <w:r w:rsidR="004B71B3" w:rsidRPr="004B71B3">
        <w:rPr>
          <w:i/>
          <w:lang w:eastAsia="en-US"/>
        </w:rPr>
        <w:t>the</w:t>
      </w:r>
      <w:r w:rsidR="004B71B3">
        <w:rPr>
          <w:lang w:eastAsia="en-US"/>
        </w:rPr>
        <w:t xml:space="preserve"> </w:t>
      </w:r>
      <w:r w:rsidR="004B71B3">
        <w:rPr>
          <w:i/>
          <w:lang w:eastAsia="en-US"/>
        </w:rPr>
        <w:t>P</w:t>
      </w:r>
      <w:r w:rsidRPr="006B34AF">
        <w:rPr>
          <w:i/>
          <w:lang w:eastAsia="en-US"/>
        </w:rPr>
        <w:t>ython</w:t>
      </w:r>
      <w:r w:rsidR="004B71B3">
        <w:rPr>
          <w:i/>
          <w:lang w:eastAsia="en-US"/>
        </w:rPr>
        <w:t xml:space="preserve"> standard library</w:t>
      </w:r>
      <w:r w:rsidRPr="006B34AF">
        <w:rPr>
          <w:lang w:eastAsia="en-US"/>
        </w:rPr>
        <w:t xml:space="preserve"> – </w:t>
      </w:r>
      <w:r w:rsidR="004B71B3">
        <w:rPr>
          <w:i/>
          <w:lang w:eastAsia="en-US"/>
        </w:rPr>
        <w:t>debugging and profiling</w:t>
      </w:r>
      <w:r w:rsidR="00F00086" w:rsidRPr="006B34AF">
        <w:rPr>
          <w:lang w:eastAsia="en-US"/>
        </w:rPr>
        <w:t>.</w:t>
      </w:r>
      <w:r w:rsidR="00206F0C" w:rsidRPr="006B34AF">
        <w:rPr>
          <w:lang w:eastAsia="en-US"/>
        </w:rPr>
        <w:t xml:space="preserve"> </w:t>
      </w:r>
      <w:r w:rsidR="004B71B3">
        <w:rPr>
          <w:lang w:eastAsia="en-US"/>
        </w:rPr>
        <w:t>mai</w:t>
      </w:r>
      <w:r w:rsidR="00206F0C" w:rsidRPr="006B34AF">
        <w:rPr>
          <w:lang w:eastAsia="en-US"/>
        </w:rPr>
        <w:t>. 2021.</w:t>
      </w:r>
      <w:r w:rsidR="00F00086" w:rsidRPr="006B34AF">
        <w:rPr>
          <w:lang w:eastAsia="en-US"/>
        </w:rPr>
        <w:t xml:space="preserve"> Disponível em: </w:t>
      </w:r>
      <w:hyperlink r:id="rId61" w:history="1">
        <w:r w:rsidR="004B71B3" w:rsidRPr="00953EBB">
          <w:rPr>
            <w:rStyle w:val="Hyperlink"/>
          </w:rPr>
          <w:t>https://docs.python.org/3/library/tracemalloc.html</w:t>
        </w:r>
      </w:hyperlink>
      <w:r w:rsidR="004B71B3">
        <w:t xml:space="preserve">. </w:t>
      </w:r>
      <w:r w:rsidR="00F00086" w:rsidRPr="006B34AF">
        <w:rPr>
          <w:lang w:eastAsia="en-US"/>
        </w:rPr>
        <w:t>Acessad</w:t>
      </w:r>
      <w:r w:rsidR="00846B18" w:rsidRPr="006B34AF">
        <w:rPr>
          <w:lang w:eastAsia="en-US"/>
        </w:rPr>
        <w:t>o</w:t>
      </w:r>
      <w:r w:rsidR="00F00086" w:rsidRPr="006B34AF">
        <w:rPr>
          <w:lang w:eastAsia="en-US"/>
        </w:rPr>
        <w:t xml:space="preserve"> em </w:t>
      </w:r>
      <w:r w:rsidR="004B71B3">
        <w:rPr>
          <w:lang w:eastAsia="en-US"/>
        </w:rPr>
        <w:t>28</w:t>
      </w:r>
      <w:r w:rsidR="00F00086" w:rsidRPr="006B34AF">
        <w:rPr>
          <w:lang w:eastAsia="en-US"/>
        </w:rPr>
        <w:t xml:space="preserve"> </w:t>
      </w:r>
      <w:r w:rsidR="004B71B3">
        <w:rPr>
          <w:lang w:eastAsia="en-US"/>
        </w:rPr>
        <w:t>mai</w:t>
      </w:r>
      <w:r w:rsidR="00F00086" w:rsidRPr="006B34AF">
        <w:rPr>
          <w:lang w:eastAsia="en-US"/>
        </w:rPr>
        <w:t>. 2021.</w:t>
      </w:r>
    </w:p>
    <w:p w14:paraId="50373207" w14:textId="77777777" w:rsidR="005A670D" w:rsidRPr="006B34AF" w:rsidRDefault="00AA261E" w:rsidP="005A670D">
      <w:pPr>
        <w:pStyle w:val="Reference"/>
        <w:rPr>
          <w:lang w:eastAsia="en-US"/>
        </w:rPr>
      </w:pPr>
      <w:r w:rsidRPr="006B34AF">
        <w:rPr>
          <w:lang w:eastAsia="en-US"/>
        </w:rPr>
        <w:t>______. “</w:t>
      </w:r>
      <w:r w:rsidR="004C6A54">
        <w:rPr>
          <w:i/>
          <w:lang w:eastAsia="en-US"/>
        </w:rPr>
        <w:t>time</w:t>
      </w:r>
      <w:r w:rsidRPr="006B34AF">
        <w:rPr>
          <w:lang w:eastAsia="en-US"/>
        </w:rPr>
        <w:t xml:space="preserve"> — </w:t>
      </w:r>
      <w:r w:rsidR="004C6A54">
        <w:rPr>
          <w:lang w:eastAsia="en-US"/>
        </w:rPr>
        <w:t>Acesso ao horário e conversões</w:t>
      </w:r>
      <w:r w:rsidRPr="006B34AF">
        <w:rPr>
          <w:lang w:eastAsia="en-US"/>
        </w:rPr>
        <w:t xml:space="preserve">” In: </w:t>
      </w:r>
      <w:r w:rsidRPr="006B34AF">
        <w:rPr>
          <w:b/>
          <w:i/>
          <w:lang w:eastAsia="en-US"/>
        </w:rPr>
        <w:t>Documentation</w:t>
      </w:r>
      <w:r w:rsidRPr="006B34AF">
        <w:rPr>
          <w:lang w:eastAsia="en-US"/>
        </w:rPr>
        <w:t xml:space="preserve">: a biblioteca padrão do </w:t>
      </w:r>
      <w:r w:rsidRPr="006B34AF">
        <w:rPr>
          <w:i/>
          <w:lang w:eastAsia="en-US"/>
        </w:rPr>
        <w:t>python</w:t>
      </w:r>
      <w:r w:rsidRPr="006B34AF">
        <w:rPr>
          <w:lang w:eastAsia="en-US"/>
        </w:rPr>
        <w:t xml:space="preserve"> – </w:t>
      </w:r>
      <w:r w:rsidR="004C6A54" w:rsidRPr="004C6A54">
        <w:rPr>
          <w:lang w:eastAsia="en-US"/>
        </w:rPr>
        <w:t>serviços genéricos do sistema operacional</w:t>
      </w:r>
      <w:r w:rsidRPr="006B34AF">
        <w:rPr>
          <w:lang w:eastAsia="en-US"/>
        </w:rPr>
        <w:t xml:space="preserve">. </w:t>
      </w:r>
      <w:r w:rsidR="00CC3938" w:rsidRPr="006B34AF">
        <w:rPr>
          <w:lang w:eastAsia="en-US"/>
        </w:rPr>
        <w:t xml:space="preserve">Disponível em: </w:t>
      </w:r>
      <w:hyperlink r:id="rId62" w:anchor="module-time" w:history="1">
        <w:r w:rsidR="004C6A54" w:rsidRPr="00953EBB">
          <w:rPr>
            <w:rStyle w:val="Hyperlink"/>
          </w:rPr>
          <w:t>https://docs.python.org/pt-br/3/library/time.html#module-time</w:t>
        </w:r>
      </w:hyperlink>
      <w:r w:rsidR="004C6A54">
        <w:t xml:space="preserve">. </w:t>
      </w:r>
      <w:r w:rsidR="004C6A54">
        <w:rPr>
          <w:lang w:eastAsia="en-US"/>
        </w:rPr>
        <w:t>Acessado em 29</w:t>
      </w:r>
      <w:r w:rsidR="00CC3938" w:rsidRPr="006B34AF">
        <w:rPr>
          <w:lang w:eastAsia="en-US"/>
        </w:rPr>
        <w:t xml:space="preserve"> </w:t>
      </w:r>
      <w:r w:rsidR="004C6A54">
        <w:rPr>
          <w:lang w:eastAsia="en-US"/>
        </w:rPr>
        <w:t>mai</w:t>
      </w:r>
      <w:r w:rsidR="00CC3938" w:rsidRPr="006B34AF">
        <w:rPr>
          <w:lang w:eastAsia="en-US"/>
        </w:rPr>
        <w:t>. 2021.</w:t>
      </w:r>
    </w:p>
    <w:p w14:paraId="70872356" w14:textId="77777777" w:rsidR="001B0E4A" w:rsidRPr="006B34AF" w:rsidRDefault="001B0E4A" w:rsidP="009E6522">
      <w:pPr>
        <w:pStyle w:val="Reference"/>
        <w:rPr>
          <w:rFonts w:cs="Times"/>
          <w:lang w:eastAsia="en-US"/>
        </w:rPr>
      </w:pPr>
      <w:r w:rsidRPr="006B34AF">
        <w:t xml:space="preserve">Wikipedia. </w:t>
      </w:r>
      <w:r w:rsidRPr="008B5367">
        <w:rPr>
          <w:i/>
          <w:iCs/>
        </w:rPr>
        <w:t>Sorting algorithm.</w:t>
      </w:r>
      <w:r w:rsidRPr="006B34AF">
        <w:t xml:space="preserve"> Disponível em: </w:t>
      </w:r>
      <w:hyperlink r:id="rId63" w:history="1">
        <w:r w:rsidRPr="006B34AF">
          <w:rPr>
            <w:rStyle w:val="Hyperlink"/>
          </w:rPr>
          <w:t>https://en.wikipedia.org/wiki/Sorting_algorithm</w:t>
        </w:r>
      </w:hyperlink>
      <w:r w:rsidRPr="006B34AF">
        <w:t>. Acessado em 26 mai. 2021.</w:t>
      </w:r>
    </w:p>
    <w:sectPr w:rsidR="001B0E4A" w:rsidRPr="006B34AF" w:rsidSect="00CF68B0">
      <w:headerReference w:type="even" r:id="rId64"/>
      <w:headerReference w:type="default" r:id="rId65"/>
      <w:footerReference w:type="even" r:id="rId66"/>
      <w:footerReference w:type="first" r:id="rId67"/>
      <w:type w:val="continuous"/>
      <w:pgSz w:w="11907" w:h="16840" w:code="9"/>
      <w:pgMar w:top="1985" w:right="1701" w:bottom="1418" w:left="1701" w:header="964" w:footer="964" w:gutter="0"/>
      <w:pgNumType w:start="1"/>
      <w:cols w:space="454" w:equalWidth="0">
        <w:col w:w="8505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AB8B2A3" w14:textId="77777777" w:rsidR="00F94A2D" w:rsidRDefault="00F94A2D">
      <w:r>
        <w:separator/>
      </w:r>
    </w:p>
  </w:endnote>
  <w:endnote w:type="continuationSeparator" w:id="0">
    <w:p w14:paraId="0DCC25BF" w14:textId="77777777" w:rsidR="00F94A2D" w:rsidRDefault="00F94A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482570" w14:textId="77777777" w:rsidR="00910C10" w:rsidRDefault="00910C10">
    <w:pPr>
      <w:jc w:val="left"/>
    </w:pPr>
    <w:r>
      <w:t>Proceedings of the XII SIBGRAPI (October 1999)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96366CC" w14:textId="77777777" w:rsidR="00910C10" w:rsidRDefault="00910C10">
    <w:r>
      <w:t>Proceedings of the XII SIBGRAPI (October 1999) 101-104</w: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FE5C279" w14:textId="77777777" w:rsidR="00910C10" w:rsidRDefault="00910C10">
    <w:pPr>
      <w:jc w:val="left"/>
    </w:pPr>
    <w:r>
      <w:t>Proceedings of the XII SIBGRAPI (October 1999)</w:t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E9A053" w14:textId="77777777" w:rsidR="00910C10" w:rsidRDefault="00910C10">
    <w:r>
      <w:t>Proceedings of the XII SIBGRAPI (October 1999) 101-104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FA86AB7" w14:textId="77777777" w:rsidR="00F94A2D" w:rsidRDefault="00F94A2D">
      <w:r>
        <w:separator/>
      </w:r>
    </w:p>
  </w:footnote>
  <w:footnote w:type="continuationSeparator" w:id="0">
    <w:p w14:paraId="0F3C0E42" w14:textId="77777777" w:rsidR="00F94A2D" w:rsidRDefault="00F94A2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63DE3E6" w14:textId="77777777" w:rsidR="00910C10" w:rsidRPr="00EC49FE" w:rsidRDefault="00910C10">
    <w:pPr>
      <w:framePr w:wrap="around" w:vAnchor="text" w:hAnchor="margin" w:xAlign="inside" w:y="1"/>
    </w:pPr>
    <w:r>
      <w:fldChar w:fldCharType="begin"/>
    </w:r>
    <w:r w:rsidRPr="00EC49FE">
      <w:instrText xml:space="preserve">PAGE  </w:instrText>
    </w:r>
    <w:r>
      <w:fldChar w:fldCharType="separate"/>
    </w:r>
    <w:r w:rsidRPr="00EC49FE">
      <w:rPr>
        <w:noProof/>
      </w:rPr>
      <w:t>102</w:t>
    </w:r>
    <w:r>
      <w:fldChar w:fldCharType="end"/>
    </w:r>
  </w:p>
  <w:p w14:paraId="5F5CB177" w14:textId="77777777" w:rsidR="00910C10" w:rsidRPr="00EC49FE" w:rsidRDefault="00910C10">
    <w:pPr>
      <w:jc w:val="right"/>
    </w:pPr>
    <w:r w:rsidRPr="00EC49FE">
      <w:t>S. Sandri, J. Stolfi, L.Velho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1D0E2A1" w14:textId="77777777" w:rsidR="00910C10" w:rsidRDefault="00910C10">
    <w:pPr>
      <w:framePr w:wrap="around" w:vAnchor="text" w:hAnchor="margin" w:xAlign="inside" w:y="1"/>
    </w:pPr>
  </w:p>
  <w:p w14:paraId="25932F88" w14:textId="77777777" w:rsidR="00910C10" w:rsidRDefault="00910C10">
    <w:pPr>
      <w:tabs>
        <w:tab w:val="right" w:pos="9356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11365114"/>
      <w:docPartObj>
        <w:docPartGallery w:val="Page Numbers (Top of Page)"/>
        <w:docPartUnique/>
      </w:docPartObj>
    </w:sdtPr>
    <w:sdtContent>
      <w:p w14:paraId="69AB4478" w14:textId="77777777" w:rsidR="00910C10" w:rsidRDefault="00910C10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6A6E9C16" w14:textId="77777777" w:rsidR="00910C10" w:rsidRDefault="00910C10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DAFA646" w14:textId="77777777" w:rsidR="00910C10" w:rsidRPr="00EC49FE" w:rsidRDefault="00910C10">
    <w:pPr>
      <w:framePr w:wrap="around" w:vAnchor="text" w:hAnchor="margin" w:xAlign="inside" w:y="1"/>
    </w:pPr>
    <w:r>
      <w:fldChar w:fldCharType="begin"/>
    </w:r>
    <w:r w:rsidRPr="00EC49FE">
      <w:instrText xml:space="preserve">PAGE  </w:instrText>
    </w:r>
    <w:r>
      <w:fldChar w:fldCharType="separate"/>
    </w:r>
    <w:r w:rsidRPr="00EC49FE">
      <w:rPr>
        <w:noProof/>
      </w:rPr>
      <w:t>102</w:t>
    </w:r>
    <w:r>
      <w:fldChar w:fldCharType="end"/>
    </w:r>
  </w:p>
  <w:p w14:paraId="168AA86B" w14:textId="77777777" w:rsidR="00910C10" w:rsidRPr="00EC49FE" w:rsidRDefault="00910C10">
    <w:pPr>
      <w:jc w:val="right"/>
    </w:pPr>
    <w:r w:rsidRPr="00EC49FE">
      <w:t>S. Sandri, J. Stolfi, L.Velho</w:t>
    </w:r>
  </w:p>
  <w:p w14:paraId="606BD44E" w14:textId="77777777" w:rsidR="00910C10" w:rsidRDefault="00910C10"/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49155827"/>
      <w:docPartObj>
        <w:docPartGallery w:val="Page Numbers (Top of Page)"/>
        <w:docPartUnique/>
      </w:docPartObj>
    </w:sdtPr>
    <w:sdtContent>
      <w:p w14:paraId="16648678" w14:textId="112575C5" w:rsidR="00910C10" w:rsidRDefault="00910C10" w:rsidP="00811A76">
        <w:pPr>
          <w:pStyle w:val="Cabealho"/>
          <w:tabs>
            <w:tab w:val="clear" w:pos="8504"/>
            <w:tab w:val="right" w:pos="8080"/>
          </w:tabs>
          <w:ind w:right="-56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6010A">
          <w:rPr>
            <w:noProof/>
          </w:rPr>
          <w:t>19</w:t>
        </w:r>
        <w:r>
          <w:fldChar w:fldCharType="end"/>
        </w:r>
      </w:p>
    </w:sdtContent>
  </w:sdt>
  <w:p w14:paraId="29875488" w14:textId="77777777" w:rsidR="00910C10" w:rsidRDefault="00910C10">
    <w:pPr>
      <w:tabs>
        <w:tab w:val="right" w:pos="9356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E1F626D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0CFEE35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732487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D7CE2E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24673D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B5E512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2F2F1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87A3C2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D4E5D9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FD8DA9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9553307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D884FB4"/>
    <w:multiLevelType w:val="singleLevel"/>
    <w:tmpl w:val="E070A6F2"/>
    <w:lvl w:ilvl="0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2" w15:restartNumberingAfterBreak="0">
    <w:nsid w:val="11441B5D"/>
    <w:multiLevelType w:val="singleLevel"/>
    <w:tmpl w:val="0C09000F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3" w15:restartNumberingAfterBreak="0">
    <w:nsid w:val="152970D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15FE65C0"/>
    <w:multiLevelType w:val="singleLevel"/>
    <w:tmpl w:val="E070A6F2"/>
    <w:lvl w:ilvl="0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5" w15:restartNumberingAfterBreak="0">
    <w:nsid w:val="20673CCC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6" w15:restartNumberingAfterBreak="0">
    <w:nsid w:val="26374747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7" w15:restartNumberingAfterBreak="0">
    <w:nsid w:val="2C4C2B17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B05641A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9" w15:restartNumberingAfterBreak="0">
    <w:nsid w:val="3E712616"/>
    <w:multiLevelType w:val="hybridMultilevel"/>
    <w:tmpl w:val="87CAB9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D333A9"/>
    <w:multiLevelType w:val="hybridMultilevel"/>
    <w:tmpl w:val="1DDCF97C"/>
    <w:lvl w:ilvl="0" w:tplc="0416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21" w15:restartNumberingAfterBreak="0">
    <w:nsid w:val="4CCF781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4C31057"/>
    <w:multiLevelType w:val="singleLevel"/>
    <w:tmpl w:val="E070A6F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3" w15:restartNumberingAfterBreak="0">
    <w:nsid w:val="5719105E"/>
    <w:multiLevelType w:val="singleLevel"/>
    <w:tmpl w:val="E070A6F2"/>
    <w:lvl w:ilvl="0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4" w15:restartNumberingAfterBreak="0">
    <w:nsid w:val="66B91C57"/>
    <w:multiLevelType w:val="hybridMultilevel"/>
    <w:tmpl w:val="C95EBBAE"/>
    <w:lvl w:ilvl="0" w:tplc="0416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25" w15:restartNumberingAfterBreak="0">
    <w:nsid w:val="7ED341E9"/>
    <w:multiLevelType w:val="multilevel"/>
    <w:tmpl w:val="80189D5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11"/>
  </w:num>
  <w:num w:numId="2">
    <w:abstractNumId w:val="15"/>
  </w:num>
  <w:num w:numId="3">
    <w:abstractNumId w:val="16"/>
  </w:num>
  <w:num w:numId="4">
    <w:abstractNumId w:val="18"/>
  </w:num>
  <w:num w:numId="5">
    <w:abstractNumId w:val="10"/>
  </w:num>
  <w:num w:numId="6">
    <w:abstractNumId w:val="23"/>
  </w:num>
  <w:num w:numId="7">
    <w:abstractNumId w:val="14"/>
  </w:num>
  <w:num w:numId="8">
    <w:abstractNumId w:val="22"/>
  </w:num>
  <w:num w:numId="9">
    <w:abstractNumId w:val="12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8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25"/>
  </w:num>
  <w:num w:numId="21">
    <w:abstractNumId w:val="21"/>
  </w:num>
  <w:num w:numId="22">
    <w:abstractNumId w:val="19"/>
  </w:num>
  <w:num w:numId="23">
    <w:abstractNumId w:val="20"/>
  </w:num>
  <w:num w:numId="24">
    <w:abstractNumId w:val="17"/>
  </w:num>
  <w:num w:numId="25">
    <w:abstractNumId w:val="24"/>
  </w:num>
  <w:num w:numId="2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mirrorMargin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0"/>
  <w:hyphenationZone w:val="425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49FE"/>
    <w:rsid w:val="00000A72"/>
    <w:rsid w:val="0000128D"/>
    <w:rsid w:val="000029B9"/>
    <w:rsid w:val="00003E9A"/>
    <w:rsid w:val="0000568B"/>
    <w:rsid w:val="00011B17"/>
    <w:rsid w:val="00014F6F"/>
    <w:rsid w:val="00017942"/>
    <w:rsid w:val="00020407"/>
    <w:rsid w:val="000207D1"/>
    <w:rsid w:val="000207F1"/>
    <w:rsid w:val="00021547"/>
    <w:rsid w:val="00021617"/>
    <w:rsid w:val="00022497"/>
    <w:rsid w:val="00024962"/>
    <w:rsid w:val="000274CB"/>
    <w:rsid w:val="000276A2"/>
    <w:rsid w:val="00030753"/>
    <w:rsid w:val="00041F97"/>
    <w:rsid w:val="00050124"/>
    <w:rsid w:val="00054310"/>
    <w:rsid w:val="000552F5"/>
    <w:rsid w:val="00057BFA"/>
    <w:rsid w:val="00057D1E"/>
    <w:rsid w:val="00065E6A"/>
    <w:rsid w:val="000660ED"/>
    <w:rsid w:val="00066EBC"/>
    <w:rsid w:val="00070A50"/>
    <w:rsid w:val="00071CEE"/>
    <w:rsid w:val="00074498"/>
    <w:rsid w:val="0007672E"/>
    <w:rsid w:val="00081402"/>
    <w:rsid w:val="00090B3C"/>
    <w:rsid w:val="00090C34"/>
    <w:rsid w:val="00092386"/>
    <w:rsid w:val="00092F60"/>
    <w:rsid w:val="00093409"/>
    <w:rsid w:val="00096F36"/>
    <w:rsid w:val="000974A2"/>
    <w:rsid w:val="000A02F9"/>
    <w:rsid w:val="000A4671"/>
    <w:rsid w:val="000B0E13"/>
    <w:rsid w:val="000B2327"/>
    <w:rsid w:val="000B247D"/>
    <w:rsid w:val="000B38F3"/>
    <w:rsid w:val="000B3C75"/>
    <w:rsid w:val="000B4207"/>
    <w:rsid w:val="000B44FB"/>
    <w:rsid w:val="000B630D"/>
    <w:rsid w:val="000B6473"/>
    <w:rsid w:val="000C009C"/>
    <w:rsid w:val="000C07D8"/>
    <w:rsid w:val="000C14B4"/>
    <w:rsid w:val="000C5D01"/>
    <w:rsid w:val="000D2395"/>
    <w:rsid w:val="000D43B0"/>
    <w:rsid w:val="000E0998"/>
    <w:rsid w:val="000E512F"/>
    <w:rsid w:val="000E5D6C"/>
    <w:rsid w:val="000E62EC"/>
    <w:rsid w:val="000E6F67"/>
    <w:rsid w:val="000F0AD2"/>
    <w:rsid w:val="000F1FDC"/>
    <w:rsid w:val="000F2925"/>
    <w:rsid w:val="000F4638"/>
    <w:rsid w:val="000F4A26"/>
    <w:rsid w:val="000F7080"/>
    <w:rsid w:val="00101344"/>
    <w:rsid w:val="001018BF"/>
    <w:rsid w:val="001032DC"/>
    <w:rsid w:val="00103E21"/>
    <w:rsid w:val="00105EB2"/>
    <w:rsid w:val="00111C6D"/>
    <w:rsid w:val="00116E57"/>
    <w:rsid w:val="001208F4"/>
    <w:rsid w:val="00122413"/>
    <w:rsid w:val="0012324B"/>
    <w:rsid w:val="00124370"/>
    <w:rsid w:val="001252B5"/>
    <w:rsid w:val="00127D01"/>
    <w:rsid w:val="00134CCE"/>
    <w:rsid w:val="00135322"/>
    <w:rsid w:val="001362C1"/>
    <w:rsid w:val="00136EF7"/>
    <w:rsid w:val="00140D23"/>
    <w:rsid w:val="0014272F"/>
    <w:rsid w:val="00146E69"/>
    <w:rsid w:val="001476BA"/>
    <w:rsid w:val="001508BF"/>
    <w:rsid w:val="00151507"/>
    <w:rsid w:val="00153738"/>
    <w:rsid w:val="00153968"/>
    <w:rsid w:val="00153F4A"/>
    <w:rsid w:val="001540FE"/>
    <w:rsid w:val="00157647"/>
    <w:rsid w:val="00157A5A"/>
    <w:rsid w:val="001605A0"/>
    <w:rsid w:val="001633FD"/>
    <w:rsid w:val="00170C9D"/>
    <w:rsid w:val="001715AB"/>
    <w:rsid w:val="001726C9"/>
    <w:rsid w:val="00174254"/>
    <w:rsid w:val="001744FF"/>
    <w:rsid w:val="00180F56"/>
    <w:rsid w:val="0018706A"/>
    <w:rsid w:val="00187104"/>
    <w:rsid w:val="001874F7"/>
    <w:rsid w:val="001905E7"/>
    <w:rsid w:val="00190816"/>
    <w:rsid w:val="0019411E"/>
    <w:rsid w:val="00194BB6"/>
    <w:rsid w:val="0019639B"/>
    <w:rsid w:val="001A0573"/>
    <w:rsid w:val="001A222E"/>
    <w:rsid w:val="001A2E22"/>
    <w:rsid w:val="001A301F"/>
    <w:rsid w:val="001A46A2"/>
    <w:rsid w:val="001A4DD2"/>
    <w:rsid w:val="001A5EB1"/>
    <w:rsid w:val="001B070E"/>
    <w:rsid w:val="001B0861"/>
    <w:rsid w:val="001B0E4A"/>
    <w:rsid w:val="001B261A"/>
    <w:rsid w:val="001B5B91"/>
    <w:rsid w:val="001C0D2E"/>
    <w:rsid w:val="001C14F9"/>
    <w:rsid w:val="001C1E78"/>
    <w:rsid w:val="001C1EE5"/>
    <w:rsid w:val="001C4827"/>
    <w:rsid w:val="001C4B06"/>
    <w:rsid w:val="001D1AB0"/>
    <w:rsid w:val="001D2DBB"/>
    <w:rsid w:val="001E0C77"/>
    <w:rsid w:val="001E1571"/>
    <w:rsid w:val="001E1964"/>
    <w:rsid w:val="001E2172"/>
    <w:rsid w:val="001E3154"/>
    <w:rsid w:val="001E3A49"/>
    <w:rsid w:val="001E6E16"/>
    <w:rsid w:val="001F0F64"/>
    <w:rsid w:val="001F43F4"/>
    <w:rsid w:val="001F6098"/>
    <w:rsid w:val="002011BE"/>
    <w:rsid w:val="002018E2"/>
    <w:rsid w:val="00202637"/>
    <w:rsid w:val="00206F0C"/>
    <w:rsid w:val="0020737A"/>
    <w:rsid w:val="00210954"/>
    <w:rsid w:val="00213D49"/>
    <w:rsid w:val="0021509C"/>
    <w:rsid w:val="00215D6F"/>
    <w:rsid w:val="0021725E"/>
    <w:rsid w:val="00220AC7"/>
    <w:rsid w:val="00221280"/>
    <w:rsid w:val="00224593"/>
    <w:rsid w:val="0022461F"/>
    <w:rsid w:val="0022582D"/>
    <w:rsid w:val="0022625B"/>
    <w:rsid w:val="00236982"/>
    <w:rsid w:val="00237986"/>
    <w:rsid w:val="00243885"/>
    <w:rsid w:val="002469A4"/>
    <w:rsid w:val="00251902"/>
    <w:rsid w:val="0025392E"/>
    <w:rsid w:val="002555FC"/>
    <w:rsid w:val="002558F1"/>
    <w:rsid w:val="00255A0F"/>
    <w:rsid w:val="0025722C"/>
    <w:rsid w:val="00260D2B"/>
    <w:rsid w:val="00261218"/>
    <w:rsid w:val="002624EF"/>
    <w:rsid w:val="002640F7"/>
    <w:rsid w:val="00264E31"/>
    <w:rsid w:val="00274A20"/>
    <w:rsid w:val="00274DA8"/>
    <w:rsid w:val="002762D8"/>
    <w:rsid w:val="002774FA"/>
    <w:rsid w:val="00277B2F"/>
    <w:rsid w:val="002805DF"/>
    <w:rsid w:val="00283372"/>
    <w:rsid w:val="00284280"/>
    <w:rsid w:val="002850E7"/>
    <w:rsid w:val="0028722A"/>
    <w:rsid w:val="00290562"/>
    <w:rsid w:val="0029085D"/>
    <w:rsid w:val="002952FA"/>
    <w:rsid w:val="002973E0"/>
    <w:rsid w:val="002A0414"/>
    <w:rsid w:val="002A131F"/>
    <w:rsid w:val="002A1411"/>
    <w:rsid w:val="002A4E0B"/>
    <w:rsid w:val="002A51FD"/>
    <w:rsid w:val="002A5492"/>
    <w:rsid w:val="002A73F3"/>
    <w:rsid w:val="002B0C55"/>
    <w:rsid w:val="002B6C9E"/>
    <w:rsid w:val="002C014D"/>
    <w:rsid w:val="002C2E01"/>
    <w:rsid w:val="002C431D"/>
    <w:rsid w:val="002D517F"/>
    <w:rsid w:val="002D6E4C"/>
    <w:rsid w:val="002D7310"/>
    <w:rsid w:val="002E01D8"/>
    <w:rsid w:val="002E1C0D"/>
    <w:rsid w:val="002E2385"/>
    <w:rsid w:val="002F0791"/>
    <w:rsid w:val="002F2BC0"/>
    <w:rsid w:val="00300504"/>
    <w:rsid w:val="0030072F"/>
    <w:rsid w:val="00303F55"/>
    <w:rsid w:val="003049DC"/>
    <w:rsid w:val="00307F8F"/>
    <w:rsid w:val="00310665"/>
    <w:rsid w:val="00310AB1"/>
    <w:rsid w:val="003112B6"/>
    <w:rsid w:val="003142A8"/>
    <w:rsid w:val="003154A3"/>
    <w:rsid w:val="00321BF1"/>
    <w:rsid w:val="003255C4"/>
    <w:rsid w:val="00330832"/>
    <w:rsid w:val="00335775"/>
    <w:rsid w:val="00335EC0"/>
    <w:rsid w:val="00336261"/>
    <w:rsid w:val="0033729C"/>
    <w:rsid w:val="00340D22"/>
    <w:rsid w:val="003420A4"/>
    <w:rsid w:val="0034272A"/>
    <w:rsid w:val="0034465A"/>
    <w:rsid w:val="00345A75"/>
    <w:rsid w:val="00347D35"/>
    <w:rsid w:val="003510E7"/>
    <w:rsid w:val="00360B63"/>
    <w:rsid w:val="00363CBF"/>
    <w:rsid w:val="00365C6E"/>
    <w:rsid w:val="003672C8"/>
    <w:rsid w:val="00370549"/>
    <w:rsid w:val="00371449"/>
    <w:rsid w:val="00373AFD"/>
    <w:rsid w:val="00375638"/>
    <w:rsid w:val="003766D5"/>
    <w:rsid w:val="0037757C"/>
    <w:rsid w:val="0038155D"/>
    <w:rsid w:val="00381CD9"/>
    <w:rsid w:val="00387A11"/>
    <w:rsid w:val="0039084B"/>
    <w:rsid w:val="00391561"/>
    <w:rsid w:val="0039158D"/>
    <w:rsid w:val="00394C54"/>
    <w:rsid w:val="00396F8E"/>
    <w:rsid w:val="003A0170"/>
    <w:rsid w:val="003A1731"/>
    <w:rsid w:val="003A188D"/>
    <w:rsid w:val="003A2FAB"/>
    <w:rsid w:val="003A5317"/>
    <w:rsid w:val="003A55E8"/>
    <w:rsid w:val="003B133A"/>
    <w:rsid w:val="003B2DF6"/>
    <w:rsid w:val="003C0AF9"/>
    <w:rsid w:val="003C0D58"/>
    <w:rsid w:val="003C25DE"/>
    <w:rsid w:val="003C46BE"/>
    <w:rsid w:val="003C5D8E"/>
    <w:rsid w:val="003C6831"/>
    <w:rsid w:val="003C6944"/>
    <w:rsid w:val="003D061F"/>
    <w:rsid w:val="003D1436"/>
    <w:rsid w:val="003D30C2"/>
    <w:rsid w:val="003D5DBD"/>
    <w:rsid w:val="003D7B65"/>
    <w:rsid w:val="003E0DF5"/>
    <w:rsid w:val="003E0E20"/>
    <w:rsid w:val="003E1522"/>
    <w:rsid w:val="003E21B4"/>
    <w:rsid w:val="003E3465"/>
    <w:rsid w:val="003E643F"/>
    <w:rsid w:val="003E6758"/>
    <w:rsid w:val="003F1F7A"/>
    <w:rsid w:val="003F4556"/>
    <w:rsid w:val="003F5020"/>
    <w:rsid w:val="003F6091"/>
    <w:rsid w:val="003F60F8"/>
    <w:rsid w:val="004001CB"/>
    <w:rsid w:val="00401966"/>
    <w:rsid w:val="004023B2"/>
    <w:rsid w:val="004028EF"/>
    <w:rsid w:val="00403C28"/>
    <w:rsid w:val="0040471F"/>
    <w:rsid w:val="00407572"/>
    <w:rsid w:val="00410BE5"/>
    <w:rsid w:val="00413809"/>
    <w:rsid w:val="00413D4F"/>
    <w:rsid w:val="00413EE0"/>
    <w:rsid w:val="00414A1B"/>
    <w:rsid w:val="004159BC"/>
    <w:rsid w:val="004217E9"/>
    <w:rsid w:val="0042219B"/>
    <w:rsid w:val="00425EB0"/>
    <w:rsid w:val="0043176C"/>
    <w:rsid w:val="004330C6"/>
    <w:rsid w:val="0043348C"/>
    <w:rsid w:val="00442ED8"/>
    <w:rsid w:val="00443627"/>
    <w:rsid w:val="00443C5A"/>
    <w:rsid w:val="0045068E"/>
    <w:rsid w:val="00450DF5"/>
    <w:rsid w:val="004513B9"/>
    <w:rsid w:val="00455072"/>
    <w:rsid w:val="00456C28"/>
    <w:rsid w:val="00460015"/>
    <w:rsid w:val="00466ABE"/>
    <w:rsid w:val="0046702E"/>
    <w:rsid w:val="004678EC"/>
    <w:rsid w:val="004704F7"/>
    <w:rsid w:val="0047051B"/>
    <w:rsid w:val="004708BC"/>
    <w:rsid w:val="00475B3E"/>
    <w:rsid w:val="0048041E"/>
    <w:rsid w:val="00481A28"/>
    <w:rsid w:val="00483500"/>
    <w:rsid w:val="004859B4"/>
    <w:rsid w:val="00486237"/>
    <w:rsid w:val="00487835"/>
    <w:rsid w:val="00490A26"/>
    <w:rsid w:val="00493046"/>
    <w:rsid w:val="0049442B"/>
    <w:rsid w:val="004A0347"/>
    <w:rsid w:val="004A0503"/>
    <w:rsid w:val="004A4FEF"/>
    <w:rsid w:val="004A69CD"/>
    <w:rsid w:val="004A6A26"/>
    <w:rsid w:val="004A6ACF"/>
    <w:rsid w:val="004A7C2F"/>
    <w:rsid w:val="004A7E77"/>
    <w:rsid w:val="004B4F49"/>
    <w:rsid w:val="004B606E"/>
    <w:rsid w:val="004B6089"/>
    <w:rsid w:val="004B7096"/>
    <w:rsid w:val="004B71B3"/>
    <w:rsid w:val="004C0A32"/>
    <w:rsid w:val="004C20BB"/>
    <w:rsid w:val="004C4FC3"/>
    <w:rsid w:val="004C572B"/>
    <w:rsid w:val="004C62D4"/>
    <w:rsid w:val="004C6421"/>
    <w:rsid w:val="004C6A54"/>
    <w:rsid w:val="004C73CD"/>
    <w:rsid w:val="004C75E4"/>
    <w:rsid w:val="004D01F0"/>
    <w:rsid w:val="004D02E0"/>
    <w:rsid w:val="004D674E"/>
    <w:rsid w:val="004E38C7"/>
    <w:rsid w:val="004F3B70"/>
    <w:rsid w:val="004F3BF8"/>
    <w:rsid w:val="004F6800"/>
    <w:rsid w:val="0050101E"/>
    <w:rsid w:val="005024DF"/>
    <w:rsid w:val="00503E81"/>
    <w:rsid w:val="0050601D"/>
    <w:rsid w:val="00512058"/>
    <w:rsid w:val="00513838"/>
    <w:rsid w:val="005139D1"/>
    <w:rsid w:val="005156E1"/>
    <w:rsid w:val="005164E6"/>
    <w:rsid w:val="00520373"/>
    <w:rsid w:val="0052055A"/>
    <w:rsid w:val="0052070D"/>
    <w:rsid w:val="00521FE9"/>
    <w:rsid w:val="0052297D"/>
    <w:rsid w:val="00523C31"/>
    <w:rsid w:val="005245CF"/>
    <w:rsid w:val="00533E5A"/>
    <w:rsid w:val="005347C2"/>
    <w:rsid w:val="00545389"/>
    <w:rsid w:val="0054542A"/>
    <w:rsid w:val="00545634"/>
    <w:rsid w:val="00546541"/>
    <w:rsid w:val="00551D92"/>
    <w:rsid w:val="005530DC"/>
    <w:rsid w:val="005531CF"/>
    <w:rsid w:val="00553633"/>
    <w:rsid w:val="005541B2"/>
    <w:rsid w:val="00554C14"/>
    <w:rsid w:val="005561F6"/>
    <w:rsid w:val="00556B9F"/>
    <w:rsid w:val="005644CE"/>
    <w:rsid w:val="00572187"/>
    <w:rsid w:val="0058256C"/>
    <w:rsid w:val="005860E9"/>
    <w:rsid w:val="0058727C"/>
    <w:rsid w:val="00590CD3"/>
    <w:rsid w:val="0059125D"/>
    <w:rsid w:val="00592261"/>
    <w:rsid w:val="005951E7"/>
    <w:rsid w:val="005A09F9"/>
    <w:rsid w:val="005A1875"/>
    <w:rsid w:val="005A1894"/>
    <w:rsid w:val="005A4A49"/>
    <w:rsid w:val="005A6010"/>
    <w:rsid w:val="005A670D"/>
    <w:rsid w:val="005B1139"/>
    <w:rsid w:val="005B20BE"/>
    <w:rsid w:val="005B2D26"/>
    <w:rsid w:val="005B6BE7"/>
    <w:rsid w:val="005C0028"/>
    <w:rsid w:val="005C01EE"/>
    <w:rsid w:val="005C23B2"/>
    <w:rsid w:val="005C42FC"/>
    <w:rsid w:val="005C4451"/>
    <w:rsid w:val="005C44D4"/>
    <w:rsid w:val="005C4E02"/>
    <w:rsid w:val="005D0180"/>
    <w:rsid w:val="005D3282"/>
    <w:rsid w:val="005D3BCE"/>
    <w:rsid w:val="005D479C"/>
    <w:rsid w:val="005D4FD6"/>
    <w:rsid w:val="005D7E09"/>
    <w:rsid w:val="005E0A15"/>
    <w:rsid w:val="005E0C57"/>
    <w:rsid w:val="005E2C1A"/>
    <w:rsid w:val="005E4B8A"/>
    <w:rsid w:val="005E5147"/>
    <w:rsid w:val="005F1E38"/>
    <w:rsid w:val="005F3EA3"/>
    <w:rsid w:val="005F4FDD"/>
    <w:rsid w:val="005F6435"/>
    <w:rsid w:val="005F7B02"/>
    <w:rsid w:val="00603861"/>
    <w:rsid w:val="00606D0B"/>
    <w:rsid w:val="00610529"/>
    <w:rsid w:val="00611FAF"/>
    <w:rsid w:val="006121B6"/>
    <w:rsid w:val="00612897"/>
    <w:rsid w:val="006131EE"/>
    <w:rsid w:val="006159CB"/>
    <w:rsid w:val="0062247D"/>
    <w:rsid w:val="0062316F"/>
    <w:rsid w:val="00624F7F"/>
    <w:rsid w:val="006250CB"/>
    <w:rsid w:val="00634A81"/>
    <w:rsid w:val="0063640C"/>
    <w:rsid w:val="0064073D"/>
    <w:rsid w:val="00643281"/>
    <w:rsid w:val="00644541"/>
    <w:rsid w:val="006447FA"/>
    <w:rsid w:val="00646402"/>
    <w:rsid w:val="00646F33"/>
    <w:rsid w:val="00647E30"/>
    <w:rsid w:val="00650B3F"/>
    <w:rsid w:val="00652005"/>
    <w:rsid w:val="00656969"/>
    <w:rsid w:val="006570BD"/>
    <w:rsid w:val="00657B48"/>
    <w:rsid w:val="00661FC9"/>
    <w:rsid w:val="0066365F"/>
    <w:rsid w:val="006657C3"/>
    <w:rsid w:val="006661C1"/>
    <w:rsid w:val="006664DF"/>
    <w:rsid w:val="006665A5"/>
    <w:rsid w:val="00666830"/>
    <w:rsid w:val="00667BF9"/>
    <w:rsid w:val="0067000D"/>
    <w:rsid w:val="00671CD2"/>
    <w:rsid w:val="006737AD"/>
    <w:rsid w:val="00676E05"/>
    <w:rsid w:val="00680098"/>
    <w:rsid w:val="0068092C"/>
    <w:rsid w:val="00685638"/>
    <w:rsid w:val="006871F4"/>
    <w:rsid w:val="0068758A"/>
    <w:rsid w:val="00691B6E"/>
    <w:rsid w:val="00693DED"/>
    <w:rsid w:val="00693E96"/>
    <w:rsid w:val="00697AB8"/>
    <w:rsid w:val="006A06BA"/>
    <w:rsid w:val="006A12DA"/>
    <w:rsid w:val="006A4C72"/>
    <w:rsid w:val="006A57FF"/>
    <w:rsid w:val="006A61F1"/>
    <w:rsid w:val="006A79CE"/>
    <w:rsid w:val="006B110D"/>
    <w:rsid w:val="006B2EDB"/>
    <w:rsid w:val="006B34AF"/>
    <w:rsid w:val="006B4406"/>
    <w:rsid w:val="006B5E73"/>
    <w:rsid w:val="006B6581"/>
    <w:rsid w:val="006B7C04"/>
    <w:rsid w:val="006C3292"/>
    <w:rsid w:val="006D4CBB"/>
    <w:rsid w:val="006D5495"/>
    <w:rsid w:val="006D54C2"/>
    <w:rsid w:val="006D58AB"/>
    <w:rsid w:val="006E375E"/>
    <w:rsid w:val="006E37DA"/>
    <w:rsid w:val="006E6E96"/>
    <w:rsid w:val="006F5929"/>
    <w:rsid w:val="006F6B20"/>
    <w:rsid w:val="007001F0"/>
    <w:rsid w:val="00701395"/>
    <w:rsid w:val="00701A73"/>
    <w:rsid w:val="00703F86"/>
    <w:rsid w:val="007054C6"/>
    <w:rsid w:val="007065CE"/>
    <w:rsid w:val="00707B26"/>
    <w:rsid w:val="00707D34"/>
    <w:rsid w:val="00710310"/>
    <w:rsid w:val="00715477"/>
    <w:rsid w:val="00716E96"/>
    <w:rsid w:val="00716F63"/>
    <w:rsid w:val="00720722"/>
    <w:rsid w:val="007224EB"/>
    <w:rsid w:val="00727C74"/>
    <w:rsid w:val="00740231"/>
    <w:rsid w:val="00742708"/>
    <w:rsid w:val="007430FF"/>
    <w:rsid w:val="00743EB2"/>
    <w:rsid w:val="00746FED"/>
    <w:rsid w:val="00747104"/>
    <w:rsid w:val="0074756C"/>
    <w:rsid w:val="0075043E"/>
    <w:rsid w:val="007511D3"/>
    <w:rsid w:val="00753A5C"/>
    <w:rsid w:val="00754274"/>
    <w:rsid w:val="007561FA"/>
    <w:rsid w:val="0076137F"/>
    <w:rsid w:val="0076283D"/>
    <w:rsid w:val="00763B01"/>
    <w:rsid w:val="00765A34"/>
    <w:rsid w:val="00770FA1"/>
    <w:rsid w:val="007712BC"/>
    <w:rsid w:val="00771D4F"/>
    <w:rsid w:val="007721CF"/>
    <w:rsid w:val="007723A4"/>
    <w:rsid w:val="00774CF2"/>
    <w:rsid w:val="007757DA"/>
    <w:rsid w:val="00777882"/>
    <w:rsid w:val="0078015D"/>
    <w:rsid w:val="007815F5"/>
    <w:rsid w:val="007825BA"/>
    <w:rsid w:val="00782C6E"/>
    <w:rsid w:val="00785765"/>
    <w:rsid w:val="00787344"/>
    <w:rsid w:val="00790F60"/>
    <w:rsid w:val="007928AC"/>
    <w:rsid w:val="00795DA2"/>
    <w:rsid w:val="00795DFA"/>
    <w:rsid w:val="007A04FE"/>
    <w:rsid w:val="007A0533"/>
    <w:rsid w:val="007A190E"/>
    <w:rsid w:val="007A260D"/>
    <w:rsid w:val="007A799D"/>
    <w:rsid w:val="007B0876"/>
    <w:rsid w:val="007C0B2B"/>
    <w:rsid w:val="007C1096"/>
    <w:rsid w:val="007C18A4"/>
    <w:rsid w:val="007C1FB9"/>
    <w:rsid w:val="007C35FB"/>
    <w:rsid w:val="007C3BE9"/>
    <w:rsid w:val="007C4987"/>
    <w:rsid w:val="007C5A77"/>
    <w:rsid w:val="007C5E52"/>
    <w:rsid w:val="007C613F"/>
    <w:rsid w:val="007C6970"/>
    <w:rsid w:val="007C7207"/>
    <w:rsid w:val="007D364B"/>
    <w:rsid w:val="007D47AA"/>
    <w:rsid w:val="007D5AE1"/>
    <w:rsid w:val="007D6E3D"/>
    <w:rsid w:val="007D72EA"/>
    <w:rsid w:val="007E11B7"/>
    <w:rsid w:val="007E1D7F"/>
    <w:rsid w:val="007E2AD6"/>
    <w:rsid w:val="007E5071"/>
    <w:rsid w:val="007E5BF9"/>
    <w:rsid w:val="007E7723"/>
    <w:rsid w:val="007E7A00"/>
    <w:rsid w:val="007F50F2"/>
    <w:rsid w:val="007F54C0"/>
    <w:rsid w:val="007F7011"/>
    <w:rsid w:val="007F7983"/>
    <w:rsid w:val="007F7B66"/>
    <w:rsid w:val="00803790"/>
    <w:rsid w:val="00807F90"/>
    <w:rsid w:val="008115E0"/>
    <w:rsid w:val="00811A76"/>
    <w:rsid w:val="00814120"/>
    <w:rsid w:val="0081488E"/>
    <w:rsid w:val="008148D2"/>
    <w:rsid w:val="008163A7"/>
    <w:rsid w:val="0081728D"/>
    <w:rsid w:val="008174CE"/>
    <w:rsid w:val="008251F3"/>
    <w:rsid w:val="00825EB3"/>
    <w:rsid w:val="00826C43"/>
    <w:rsid w:val="00827285"/>
    <w:rsid w:val="00827CA1"/>
    <w:rsid w:val="00831C68"/>
    <w:rsid w:val="00832227"/>
    <w:rsid w:val="00833BB3"/>
    <w:rsid w:val="00834385"/>
    <w:rsid w:val="00836197"/>
    <w:rsid w:val="008366D1"/>
    <w:rsid w:val="008426D2"/>
    <w:rsid w:val="00846B18"/>
    <w:rsid w:val="0084791A"/>
    <w:rsid w:val="00850D63"/>
    <w:rsid w:val="00851C09"/>
    <w:rsid w:val="00855099"/>
    <w:rsid w:val="00866D2F"/>
    <w:rsid w:val="00867BA5"/>
    <w:rsid w:val="008705E9"/>
    <w:rsid w:val="00876E61"/>
    <w:rsid w:val="00881C03"/>
    <w:rsid w:val="00882A30"/>
    <w:rsid w:val="00884EC2"/>
    <w:rsid w:val="008860F2"/>
    <w:rsid w:val="00886C22"/>
    <w:rsid w:val="00886F37"/>
    <w:rsid w:val="00887046"/>
    <w:rsid w:val="00887B02"/>
    <w:rsid w:val="0089295F"/>
    <w:rsid w:val="00892995"/>
    <w:rsid w:val="00892EFF"/>
    <w:rsid w:val="008963E1"/>
    <w:rsid w:val="008A0F24"/>
    <w:rsid w:val="008A215A"/>
    <w:rsid w:val="008A576A"/>
    <w:rsid w:val="008B1055"/>
    <w:rsid w:val="008B2C2B"/>
    <w:rsid w:val="008B3D85"/>
    <w:rsid w:val="008B40B8"/>
    <w:rsid w:val="008B4FDF"/>
    <w:rsid w:val="008B5367"/>
    <w:rsid w:val="008B5454"/>
    <w:rsid w:val="008B7028"/>
    <w:rsid w:val="008B7F36"/>
    <w:rsid w:val="008C000F"/>
    <w:rsid w:val="008C10E8"/>
    <w:rsid w:val="008C304A"/>
    <w:rsid w:val="008C3757"/>
    <w:rsid w:val="008C5740"/>
    <w:rsid w:val="008D017A"/>
    <w:rsid w:val="008D1932"/>
    <w:rsid w:val="008D1C15"/>
    <w:rsid w:val="008D1D66"/>
    <w:rsid w:val="008D1EAA"/>
    <w:rsid w:val="008D321B"/>
    <w:rsid w:val="008D605F"/>
    <w:rsid w:val="008D68B7"/>
    <w:rsid w:val="008E2565"/>
    <w:rsid w:val="008E3FDD"/>
    <w:rsid w:val="008F4C5E"/>
    <w:rsid w:val="008F7A11"/>
    <w:rsid w:val="00900687"/>
    <w:rsid w:val="009032F9"/>
    <w:rsid w:val="00907B75"/>
    <w:rsid w:val="009106C1"/>
    <w:rsid w:val="00910C10"/>
    <w:rsid w:val="00912878"/>
    <w:rsid w:val="00914235"/>
    <w:rsid w:val="00922796"/>
    <w:rsid w:val="0092301E"/>
    <w:rsid w:val="00923479"/>
    <w:rsid w:val="00923801"/>
    <w:rsid w:val="0092476C"/>
    <w:rsid w:val="00925CA2"/>
    <w:rsid w:val="009269EE"/>
    <w:rsid w:val="00932B36"/>
    <w:rsid w:val="00935DF8"/>
    <w:rsid w:val="00936498"/>
    <w:rsid w:val="009377DB"/>
    <w:rsid w:val="00940711"/>
    <w:rsid w:val="00942687"/>
    <w:rsid w:val="00942A7B"/>
    <w:rsid w:val="00942BF8"/>
    <w:rsid w:val="00944BD2"/>
    <w:rsid w:val="00946B7B"/>
    <w:rsid w:val="009530CE"/>
    <w:rsid w:val="009541A1"/>
    <w:rsid w:val="00956E81"/>
    <w:rsid w:val="00961AAE"/>
    <w:rsid w:val="009642F6"/>
    <w:rsid w:val="00964D26"/>
    <w:rsid w:val="009651B9"/>
    <w:rsid w:val="00971250"/>
    <w:rsid w:val="009724F1"/>
    <w:rsid w:val="00972914"/>
    <w:rsid w:val="00974341"/>
    <w:rsid w:val="00975D54"/>
    <w:rsid w:val="00977226"/>
    <w:rsid w:val="009833FA"/>
    <w:rsid w:val="009834E9"/>
    <w:rsid w:val="00984D40"/>
    <w:rsid w:val="0098547A"/>
    <w:rsid w:val="00986245"/>
    <w:rsid w:val="00987737"/>
    <w:rsid w:val="00990A51"/>
    <w:rsid w:val="00990AF2"/>
    <w:rsid w:val="0099139B"/>
    <w:rsid w:val="00991408"/>
    <w:rsid w:val="00993911"/>
    <w:rsid w:val="00995CF3"/>
    <w:rsid w:val="00996187"/>
    <w:rsid w:val="009A0ACA"/>
    <w:rsid w:val="009A666D"/>
    <w:rsid w:val="009A6DDA"/>
    <w:rsid w:val="009A6E9B"/>
    <w:rsid w:val="009A7524"/>
    <w:rsid w:val="009B0ABD"/>
    <w:rsid w:val="009B1C51"/>
    <w:rsid w:val="009B380E"/>
    <w:rsid w:val="009B44E6"/>
    <w:rsid w:val="009B5D0F"/>
    <w:rsid w:val="009B663D"/>
    <w:rsid w:val="009C041B"/>
    <w:rsid w:val="009C66C4"/>
    <w:rsid w:val="009C7156"/>
    <w:rsid w:val="009C76C1"/>
    <w:rsid w:val="009D3275"/>
    <w:rsid w:val="009D67FC"/>
    <w:rsid w:val="009E0D7D"/>
    <w:rsid w:val="009E140E"/>
    <w:rsid w:val="009E1A20"/>
    <w:rsid w:val="009E1D57"/>
    <w:rsid w:val="009E29C2"/>
    <w:rsid w:val="009E357E"/>
    <w:rsid w:val="009E4703"/>
    <w:rsid w:val="009E6351"/>
    <w:rsid w:val="009E6522"/>
    <w:rsid w:val="009F1858"/>
    <w:rsid w:val="009F2090"/>
    <w:rsid w:val="009F4D13"/>
    <w:rsid w:val="009F51FA"/>
    <w:rsid w:val="009F6DAD"/>
    <w:rsid w:val="009F7926"/>
    <w:rsid w:val="00A0005F"/>
    <w:rsid w:val="00A004CF"/>
    <w:rsid w:val="00A026C0"/>
    <w:rsid w:val="00A0349C"/>
    <w:rsid w:val="00A038E9"/>
    <w:rsid w:val="00A03A39"/>
    <w:rsid w:val="00A05432"/>
    <w:rsid w:val="00A0741C"/>
    <w:rsid w:val="00A1095A"/>
    <w:rsid w:val="00A11B8E"/>
    <w:rsid w:val="00A14793"/>
    <w:rsid w:val="00A16896"/>
    <w:rsid w:val="00A17085"/>
    <w:rsid w:val="00A21031"/>
    <w:rsid w:val="00A2142A"/>
    <w:rsid w:val="00A21E5A"/>
    <w:rsid w:val="00A224EB"/>
    <w:rsid w:val="00A2252D"/>
    <w:rsid w:val="00A22B5B"/>
    <w:rsid w:val="00A36425"/>
    <w:rsid w:val="00A365F8"/>
    <w:rsid w:val="00A37E97"/>
    <w:rsid w:val="00A42500"/>
    <w:rsid w:val="00A427FE"/>
    <w:rsid w:val="00A42F50"/>
    <w:rsid w:val="00A446D3"/>
    <w:rsid w:val="00A468DA"/>
    <w:rsid w:val="00A51980"/>
    <w:rsid w:val="00A52A16"/>
    <w:rsid w:val="00A558E8"/>
    <w:rsid w:val="00A55D0C"/>
    <w:rsid w:val="00A562C6"/>
    <w:rsid w:val="00A5683F"/>
    <w:rsid w:val="00A57AF7"/>
    <w:rsid w:val="00A57F22"/>
    <w:rsid w:val="00A6010A"/>
    <w:rsid w:val="00A601D1"/>
    <w:rsid w:val="00A61AC6"/>
    <w:rsid w:val="00A6267D"/>
    <w:rsid w:val="00A63277"/>
    <w:rsid w:val="00A66024"/>
    <w:rsid w:val="00A67D36"/>
    <w:rsid w:val="00A70D50"/>
    <w:rsid w:val="00A7224F"/>
    <w:rsid w:val="00A76098"/>
    <w:rsid w:val="00A77AF1"/>
    <w:rsid w:val="00A81659"/>
    <w:rsid w:val="00A81EAC"/>
    <w:rsid w:val="00A847DA"/>
    <w:rsid w:val="00A858F4"/>
    <w:rsid w:val="00A85D2F"/>
    <w:rsid w:val="00A861ED"/>
    <w:rsid w:val="00A870DE"/>
    <w:rsid w:val="00A873DF"/>
    <w:rsid w:val="00A8751B"/>
    <w:rsid w:val="00A87B44"/>
    <w:rsid w:val="00A9294D"/>
    <w:rsid w:val="00A95D89"/>
    <w:rsid w:val="00A963E8"/>
    <w:rsid w:val="00AA0731"/>
    <w:rsid w:val="00AA261E"/>
    <w:rsid w:val="00AA3A67"/>
    <w:rsid w:val="00AA7D6B"/>
    <w:rsid w:val="00AB0F24"/>
    <w:rsid w:val="00AB1EE9"/>
    <w:rsid w:val="00AB248B"/>
    <w:rsid w:val="00AB2B5F"/>
    <w:rsid w:val="00AB2C29"/>
    <w:rsid w:val="00AB7F1C"/>
    <w:rsid w:val="00AC07DF"/>
    <w:rsid w:val="00AC2A51"/>
    <w:rsid w:val="00AC34D4"/>
    <w:rsid w:val="00AC4EF4"/>
    <w:rsid w:val="00AC6309"/>
    <w:rsid w:val="00AC7F01"/>
    <w:rsid w:val="00AD29BF"/>
    <w:rsid w:val="00AD5C1F"/>
    <w:rsid w:val="00AE0A8C"/>
    <w:rsid w:val="00AE44C2"/>
    <w:rsid w:val="00AE536D"/>
    <w:rsid w:val="00AE544D"/>
    <w:rsid w:val="00AE608B"/>
    <w:rsid w:val="00AF0AA2"/>
    <w:rsid w:val="00AF1C93"/>
    <w:rsid w:val="00AF276B"/>
    <w:rsid w:val="00AF5862"/>
    <w:rsid w:val="00B014E8"/>
    <w:rsid w:val="00B02AAB"/>
    <w:rsid w:val="00B06EFE"/>
    <w:rsid w:val="00B15D86"/>
    <w:rsid w:val="00B16E1E"/>
    <w:rsid w:val="00B17840"/>
    <w:rsid w:val="00B21E68"/>
    <w:rsid w:val="00B258A0"/>
    <w:rsid w:val="00B265AC"/>
    <w:rsid w:val="00B26B86"/>
    <w:rsid w:val="00B322DC"/>
    <w:rsid w:val="00B36F2B"/>
    <w:rsid w:val="00B37245"/>
    <w:rsid w:val="00B43443"/>
    <w:rsid w:val="00B44451"/>
    <w:rsid w:val="00B450F5"/>
    <w:rsid w:val="00B46ECC"/>
    <w:rsid w:val="00B470AC"/>
    <w:rsid w:val="00B525A4"/>
    <w:rsid w:val="00B52E6C"/>
    <w:rsid w:val="00B53166"/>
    <w:rsid w:val="00B604FF"/>
    <w:rsid w:val="00B6599D"/>
    <w:rsid w:val="00B673E7"/>
    <w:rsid w:val="00B676F5"/>
    <w:rsid w:val="00B75643"/>
    <w:rsid w:val="00B8735C"/>
    <w:rsid w:val="00B8774D"/>
    <w:rsid w:val="00B94C0F"/>
    <w:rsid w:val="00B97324"/>
    <w:rsid w:val="00B9739E"/>
    <w:rsid w:val="00BA2ECA"/>
    <w:rsid w:val="00BA3644"/>
    <w:rsid w:val="00BA6267"/>
    <w:rsid w:val="00BB3F50"/>
    <w:rsid w:val="00BC00FD"/>
    <w:rsid w:val="00BC05F5"/>
    <w:rsid w:val="00BC2399"/>
    <w:rsid w:val="00BC3338"/>
    <w:rsid w:val="00BC353B"/>
    <w:rsid w:val="00BC55BA"/>
    <w:rsid w:val="00BD26BE"/>
    <w:rsid w:val="00BD4E73"/>
    <w:rsid w:val="00BD4F53"/>
    <w:rsid w:val="00BD5809"/>
    <w:rsid w:val="00BD58B4"/>
    <w:rsid w:val="00BD5FF2"/>
    <w:rsid w:val="00BE1A33"/>
    <w:rsid w:val="00BE1D95"/>
    <w:rsid w:val="00BE2072"/>
    <w:rsid w:val="00BE31AB"/>
    <w:rsid w:val="00BE5452"/>
    <w:rsid w:val="00BF07E4"/>
    <w:rsid w:val="00BF324D"/>
    <w:rsid w:val="00BF3571"/>
    <w:rsid w:val="00C0036E"/>
    <w:rsid w:val="00C00A65"/>
    <w:rsid w:val="00C0261F"/>
    <w:rsid w:val="00C0296F"/>
    <w:rsid w:val="00C02F1A"/>
    <w:rsid w:val="00C04201"/>
    <w:rsid w:val="00C04EBA"/>
    <w:rsid w:val="00C060C1"/>
    <w:rsid w:val="00C06648"/>
    <w:rsid w:val="00C07219"/>
    <w:rsid w:val="00C14710"/>
    <w:rsid w:val="00C14950"/>
    <w:rsid w:val="00C151DD"/>
    <w:rsid w:val="00C15D92"/>
    <w:rsid w:val="00C24789"/>
    <w:rsid w:val="00C25827"/>
    <w:rsid w:val="00C25D21"/>
    <w:rsid w:val="00C30362"/>
    <w:rsid w:val="00C32C3A"/>
    <w:rsid w:val="00C334F5"/>
    <w:rsid w:val="00C3594B"/>
    <w:rsid w:val="00C530AD"/>
    <w:rsid w:val="00C533E4"/>
    <w:rsid w:val="00C54366"/>
    <w:rsid w:val="00C54556"/>
    <w:rsid w:val="00C56AD8"/>
    <w:rsid w:val="00C629D9"/>
    <w:rsid w:val="00C63CBA"/>
    <w:rsid w:val="00C65393"/>
    <w:rsid w:val="00C65FDB"/>
    <w:rsid w:val="00C661E8"/>
    <w:rsid w:val="00C66FED"/>
    <w:rsid w:val="00C711F5"/>
    <w:rsid w:val="00C71C63"/>
    <w:rsid w:val="00C71CA0"/>
    <w:rsid w:val="00C7292B"/>
    <w:rsid w:val="00C7438D"/>
    <w:rsid w:val="00C74417"/>
    <w:rsid w:val="00C7589C"/>
    <w:rsid w:val="00C7674F"/>
    <w:rsid w:val="00C817D2"/>
    <w:rsid w:val="00C9512F"/>
    <w:rsid w:val="00C95417"/>
    <w:rsid w:val="00C95C9C"/>
    <w:rsid w:val="00CA0E03"/>
    <w:rsid w:val="00CA288F"/>
    <w:rsid w:val="00CA2D24"/>
    <w:rsid w:val="00CA3662"/>
    <w:rsid w:val="00CB0951"/>
    <w:rsid w:val="00CB0A08"/>
    <w:rsid w:val="00CB1174"/>
    <w:rsid w:val="00CB1EB6"/>
    <w:rsid w:val="00CB37B6"/>
    <w:rsid w:val="00CC071E"/>
    <w:rsid w:val="00CC11E1"/>
    <w:rsid w:val="00CC3938"/>
    <w:rsid w:val="00CC5D37"/>
    <w:rsid w:val="00CD0641"/>
    <w:rsid w:val="00CD150E"/>
    <w:rsid w:val="00CD4AD1"/>
    <w:rsid w:val="00CD6D35"/>
    <w:rsid w:val="00CE0225"/>
    <w:rsid w:val="00CE267E"/>
    <w:rsid w:val="00CE3ADF"/>
    <w:rsid w:val="00CE60A8"/>
    <w:rsid w:val="00CE7FAE"/>
    <w:rsid w:val="00CF0A24"/>
    <w:rsid w:val="00CF261C"/>
    <w:rsid w:val="00CF5588"/>
    <w:rsid w:val="00CF5EFD"/>
    <w:rsid w:val="00CF5FF6"/>
    <w:rsid w:val="00CF68B0"/>
    <w:rsid w:val="00CF75F6"/>
    <w:rsid w:val="00CF7891"/>
    <w:rsid w:val="00CF7BE2"/>
    <w:rsid w:val="00D006CE"/>
    <w:rsid w:val="00D0463B"/>
    <w:rsid w:val="00D1021C"/>
    <w:rsid w:val="00D12CC4"/>
    <w:rsid w:val="00D16096"/>
    <w:rsid w:val="00D1656E"/>
    <w:rsid w:val="00D20A1B"/>
    <w:rsid w:val="00D22D18"/>
    <w:rsid w:val="00D236B4"/>
    <w:rsid w:val="00D24496"/>
    <w:rsid w:val="00D264F1"/>
    <w:rsid w:val="00D2672B"/>
    <w:rsid w:val="00D26F09"/>
    <w:rsid w:val="00D313E2"/>
    <w:rsid w:val="00D3488B"/>
    <w:rsid w:val="00D34947"/>
    <w:rsid w:val="00D34E0A"/>
    <w:rsid w:val="00D36604"/>
    <w:rsid w:val="00D36862"/>
    <w:rsid w:val="00D4265D"/>
    <w:rsid w:val="00D475A8"/>
    <w:rsid w:val="00D50268"/>
    <w:rsid w:val="00D520E9"/>
    <w:rsid w:val="00D53AE5"/>
    <w:rsid w:val="00D56A25"/>
    <w:rsid w:val="00D6021C"/>
    <w:rsid w:val="00D628EA"/>
    <w:rsid w:val="00D63C04"/>
    <w:rsid w:val="00D63EB6"/>
    <w:rsid w:val="00D65730"/>
    <w:rsid w:val="00D705BF"/>
    <w:rsid w:val="00D7081A"/>
    <w:rsid w:val="00D7170F"/>
    <w:rsid w:val="00D71D30"/>
    <w:rsid w:val="00D72FE6"/>
    <w:rsid w:val="00D76006"/>
    <w:rsid w:val="00D82F47"/>
    <w:rsid w:val="00D85226"/>
    <w:rsid w:val="00D856D8"/>
    <w:rsid w:val="00D871DD"/>
    <w:rsid w:val="00D87C95"/>
    <w:rsid w:val="00D92251"/>
    <w:rsid w:val="00D93BEF"/>
    <w:rsid w:val="00D96B57"/>
    <w:rsid w:val="00DA2F26"/>
    <w:rsid w:val="00DA5C06"/>
    <w:rsid w:val="00DA6582"/>
    <w:rsid w:val="00DB2A2A"/>
    <w:rsid w:val="00DB4976"/>
    <w:rsid w:val="00DC1305"/>
    <w:rsid w:val="00DC1E95"/>
    <w:rsid w:val="00DC2E98"/>
    <w:rsid w:val="00DC7393"/>
    <w:rsid w:val="00DD7126"/>
    <w:rsid w:val="00DD72B0"/>
    <w:rsid w:val="00DD7388"/>
    <w:rsid w:val="00DD755F"/>
    <w:rsid w:val="00DE53F8"/>
    <w:rsid w:val="00DE5BF0"/>
    <w:rsid w:val="00DE5CE5"/>
    <w:rsid w:val="00DE644F"/>
    <w:rsid w:val="00DE705C"/>
    <w:rsid w:val="00DF466E"/>
    <w:rsid w:val="00DF597E"/>
    <w:rsid w:val="00DF6DE8"/>
    <w:rsid w:val="00E00F5B"/>
    <w:rsid w:val="00E031E5"/>
    <w:rsid w:val="00E049FA"/>
    <w:rsid w:val="00E06C32"/>
    <w:rsid w:val="00E168D4"/>
    <w:rsid w:val="00E16A6A"/>
    <w:rsid w:val="00E2076A"/>
    <w:rsid w:val="00E20FFB"/>
    <w:rsid w:val="00E2301B"/>
    <w:rsid w:val="00E24913"/>
    <w:rsid w:val="00E26EB0"/>
    <w:rsid w:val="00E27DDB"/>
    <w:rsid w:val="00E27F8E"/>
    <w:rsid w:val="00E30818"/>
    <w:rsid w:val="00E3121D"/>
    <w:rsid w:val="00E32C0A"/>
    <w:rsid w:val="00E418D1"/>
    <w:rsid w:val="00E42417"/>
    <w:rsid w:val="00E4278E"/>
    <w:rsid w:val="00E42B57"/>
    <w:rsid w:val="00E4433B"/>
    <w:rsid w:val="00E44353"/>
    <w:rsid w:val="00E447C4"/>
    <w:rsid w:val="00E44DC3"/>
    <w:rsid w:val="00E47C8D"/>
    <w:rsid w:val="00E507FE"/>
    <w:rsid w:val="00E52294"/>
    <w:rsid w:val="00E52F46"/>
    <w:rsid w:val="00E562DE"/>
    <w:rsid w:val="00E57999"/>
    <w:rsid w:val="00E61789"/>
    <w:rsid w:val="00E64DF6"/>
    <w:rsid w:val="00E655F0"/>
    <w:rsid w:val="00E67312"/>
    <w:rsid w:val="00E701CD"/>
    <w:rsid w:val="00E7092A"/>
    <w:rsid w:val="00E71A18"/>
    <w:rsid w:val="00E72EE2"/>
    <w:rsid w:val="00E73002"/>
    <w:rsid w:val="00E73FB1"/>
    <w:rsid w:val="00E75DA6"/>
    <w:rsid w:val="00E7618B"/>
    <w:rsid w:val="00E76614"/>
    <w:rsid w:val="00E76BC9"/>
    <w:rsid w:val="00E806EE"/>
    <w:rsid w:val="00E8099A"/>
    <w:rsid w:val="00E911A4"/>
    <w:rsid w:val="00E91708"/>
    <w:rsid w:val="00E92246"/>
    <w:rsid w:val="00E9281C"/>
    <w:rsid w:val="00E92DFA"/>
    <w:rsid w:val="00E93F52"/>
    <w:rsid w:val="00E95B39"/>
    <w:rsid w:val="00E96102"/>
    <w:rsid w:val="00E971F9"/>
    <w:rsid w:val="00EA03F1"/>
    <w:rsid w:val="00EA1763"/>
    <w:rsid w:val="00EA6D7F"/>
    <w:rsid w:val="00EA7B0B"/>
    <w:rsid w:val="00EB0276"/>
    <w:rsid w:val="00EB2555"/>
    <w:rsid w:val="00EB6F97"/>
    <w:rsid w:val="00EB7B3F"/>
    <w:rsid w:val="00EB7E44"/>
    <w:rsid w:val="00EC49FE"/>
    <w:rsid w:val="00EC4B4E"/>
    <w:rsid w:val="00EC50F8"/>
    <w:rsid w:val="00EC55C9"/>
    <w:rsid w:val="00EC70D5"/>
    <w:rsid w:val="00EC7816"/>
    <w:rsid w:val="00ED48B4"/>
    <w:rsid w:val="00ED5686"/>
    <w:rsid w:val="00ED790B"/>
    <w:rsid w:val="00EE0346"/>
    <w:rsid w:val="00EE1336"/>
    <w:rsid w:val="00EE3F42"/>
    <w:rsid w:val="00EE3F80"/>
    <w:rsid w:val="00EE52C4"/>
    <w:rsid w:val="00EE5E8A"/>
    <w:rsid w:val="00EE70EF"/>
    <w:rsid w:val="00EE7972"/>
    <w:rsid w:val="00EF0348"/>
    <w:rsid w:val="00EF46D1"/>
    <w:rsid w:val="00EF4970"/>
    <w:rsid w:val="00F00086"/>
    <w:rsid w:val="00F01B55"/>
    <w:rsid w:val="00F10285"/>
    <w:rsid w:val="00F10DFF"/>
    <w:rsid w:val="00F12FC3"/>
    <w:rsid w:val="00F131CF"/>
    <w:rsid w:val="00F13992"/>
    <w:rsid w:val="00F13C51"/>
    <w:rsid w:val="00F14DBB"/>
    <w:rsid w:val="00F15D64"/>
    <w:rsid w:val="00F15EB2"/>
    <w:rsid w:val="00F17265"/>
    <w:rsid w:val="00F204E4"/>
    <w:rsid w:val="00F20BC6"/>
    <w:rsid w:val="00F210FC"/>
    <w:rsid w:val="00F21E7F"/>
    <w:rsid w:val="00F25CC4"/>
    <w:rsid w:val="00F27851"/>
    <w:rsid w:val="00F30AFF"/>
    <w:rsid w:val="00F374F0"/>
    <w:rsid w:val="00F40FA5"/>
    <w:rsid w:val="00F43C52"/>
    <w:rsid w:val="00F44395"/>
    <w:rsid w:val="00F45CF2"/>
    <w:rsid w:val="00F46E22"/>
    <w:rsid w:val="00F479A7"/>
    <w:rsid w:val="00F51279"/>
    <w:rsid w:val="00F533B2"/>
    <w:rsid w:val="00F53A5F"/>
    <w:rsid w:val="00F543FA"/>
    <w:rsid w:val="00F54F84"/>
    <w:rsid w:val="00F600DD"/>
    <w:rsid w:val="00F617FB"/>
    <w:rsid w:val="00F620AF"/>
    <w:rsid w:val="00F62B8B"/>
    <w:rsid w:val="00F65F43"/>
    <w:rsid w:val="00F67CC6"/>
    <w:rsid w:val="00F720C8"/>
    <w:rsid w:val="00F755BD"/>
    <w:rsid w:val="00F76F79"/>
    <w:rsid w:val="00F82497"/>
    <w:rsid w:val="00F84091"/>
    <w:rsid w:val="00F86335"/>
    <w:rsid w:val="00F92482"/>
    <w:rsid w:val="00F94A2D"/>
    <w:rsid w:val="00F9502F"/>
    <w:rsid w:val="00F966A4"/>
    <w:rsid w:val="00FA210A"/>
    <w:rsid w:val="00FA3B15"/>
    <w:rsid w:val="00FA64F5"/>
    <w:rsid w:val="00FB0D3C"/>
    <w:rsid w:val="00FB384C"/>
    <w:rsid w:val="00FB4A06"/>
    <w:rsid w:val="00FB6125"/>
    <w:rsid w:val="00FC1A38"/>
    <w:rsid w:val="00FC1E17"/>
    <w:rsid w:val="00FC4CC4"/>
    <w:rsid w:val="00FC5867"/>
    <w:rsid w:val="00FC5996"/>
    <w:rsid w:val="00FD1CCA"/>
    <w:rsid w:val="00FD203D"/>
    <w:rsid w:val="00FD60A4"/>
    <w:rsid w:val="00FE0705"/>
    <w:rsid w:val="00FE0FF7"/>
    <w:rsid w:val="00FE1328"/>
    <w:rsid w:val="00FE3B3A"/>
    <w:rsid w:val="00FE518D"/>
    <w:rsid w:val="00FE6BE6"/>
    <w:rsid w:val="00FF0C5A"/>
    <w:rsid w:val="00FF1B4C"/>
    <w:rsid w:val="00FF2D39"/>
    <w:rsid w:val="00FF4535"/>
    <w:rsid w:val="00FF45CA"/>
    <w:rsid w:val="00FF46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04AB466"/>
  <w15:chartTrackingRefBased/>
  <w15:docId w15:val="{C4044190-247C-45F8-A867-5C96BBAC30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HTML Preformatted" w:uiPriority="99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tabs>
        <w:tab w:val="left" w:pos="720"/>
      </w:tabs>
      <w:spacing w:before="120"/>
      <w:jc w:val="both"/>
    </w:pPr>
    <w:rPr>
      <w:rFonts w:ascii="Times" w:hAnsi="Times"/>
      <w:sz w:val="24"/>
    </w:rPr>
  </w:style>
  <w:style w:type="paragraph" w:styleId="Ttulo1">
    <w:name w:val="heading 1"/>
    <w:basedOn w:val="Normal"/>
    <w:next w:val="Normal"/>
    <w:qFormat/>
    <w:pPr>
      <w:keepNext/>
      <w:spacing w:before="240"/>
      <w:jc w:val="left"/>
      <w:outlineLvl w:val="0"/>
    </w:pPr>
    <w:rPr>
      <w:b/>
      <w:kern w:val="28"/>
      <w:sz w:val="26"/>
    </w:rPr>
  </w:style>
  <w:style w:type="paragraph" w:styleId="Ttulo2">
    <w:name w:val="heading 2"/>
    <w:basedOn w:val="Normal"/>
    <w:next w:val="Normal"/>
    <w:qFormat/>
    <w:pPr>
      <w:keepNext/>
      <w:spacing w:before="240"/>
      <w:jc w:val="left"/>
      <w:outlineLvl w:val="1"/>
    </w:pPr>
    <w:rPr>
      <w:b/>
    </w:rPr>
  </w:style>
  <w:style w:type="paragraph" w:styleId="Ttulo3">
    <w:name w:val="heading 3"/>
    <w:basedOn w:val="Normal"/>
    <w:next w:val="Normal"/>
    <w:qFormat/>
    <w:pPr>
      <w:keepNext/>
      <w:spacing w:before="240"/>
      <w:outlineLvl w:val="2"/>
    </w:pPr>
    <w:rPr>
      <w:rFonts w:ascii="Helvetica" w:hAnsi="Helvetica"/>
      <w:b/>
    </w:rPr>
  </w:style>
  <w:style w:type="paragraph" w:styleId="Ttulo4">
    <w:name w:val="heading 4"/>
    <w:basedOn w:val="Normal"/>
    <w:next w:val="Normal"/>
    <w:qFormat/>
    <w:pPr>
      <w:keepNext/>
      <w:spacing w:before="240"/>
      <w:outlineLvl w:val="3"/>
    </w:pPr>
    <w:rPr>
      <w:rFonts w:ascii="Arial" w:hAnsi="Arial"/>
      <w:b/>
    </w:rPr>
  </w:style>
  <w:style w:type="paragraph" w:styleId="Ttulo5">
    <w:name w:val="heading 5"/>
    <w:basedOn w:val="Normal"/>
    <w:next w:val="Normal"/>
    <w:qFormat/>
    <w:pPr>
      <w:spacing w:before="240"/>
      <w:outlineLvl w:val="4"/>
    </w:pPr>
    <w:rPr>
      <w:sz w:val="22"/>
    </w:rPr>
  </w:style>
  <w:style w:type="paragraph" w:styleId="Ttulo6">
    <w:name w:val="heading 6"/>
    <w:basedOn w:val="Normal"/>
    <w:next w:val="Normal"/>
    <w:qFormat/>
    <w:rsid w:val="0068092C"/>
    <w:pPr>
      <w:spacing w:before="240" w:after="60"/>
      <w:outlineLvl w:val="5"/>
    </w:pPr>
    <w:rPr>
      <w:rFonts w:ascii="Times New Roman" w:hAnsi="Times New Roman"/>
      <w:b/>
      <w:bCs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Author">
    <w:name w:val="Author"/>
    <w:basedOn w:val="Normal"/>
    <w:rsid w:val="0039084B"/>
    <w:pPr>
      <w:spacing w:before="240"/>
      <w:jc w:val="center"/>
    </w:pPr>
    <w:rPr>
      <w:b/>
      <w:szCs w:val="24"/>
    </w:rPr>
  </w:style>
  <w:style w:type="paragraph" w:customStyle="1" w:styleId="Address">
    <w:name w:val="Address"/>
    <w:basedOn w:val="Normal"/>
    <w:link w:val="AddressChar"/>
    <w:autoRedefine/>
    <w:rsid w:val="003C25DE"/>
    <w:pPr>
      <w:spacing w:before="240"/>
      <w:jc w:val="center"/>
    </w:pPr>
  </w:style>
  <w:style w:type="character" w:customStyle="1" w:styleId="AddressChar">
    <w:name w:val="Address Char"/>
    <w:link w:val="Address"/>
    <w:rsid w:val="003C25DE"/>
    <w:rPr>
      <w:rFonts w:ascii="Times" w:hAnsi="Times"/>
      <w:sz w:val="24"/>
      <w:lang w:val="pt-BR" w:eastAsia="pt-BR" w:bidi="ar-SA"/>
    </w:rPr>
  </w:style>
  <w:style w:type="paragraph" w:customStyle="1" w:styleId="Email">
    <w:name w:val="Email"/>
    <w:basedOn w:val="Normal"/>
    <w:rsid w:val="00EE70EF"/>
    <w:pPr>
      <w:spacing w:after="120"/>
      <w:jc w:val="center"/>
    </w:pPr>
    <w:rPr>
      <w:rFonts w:ascii="Courier New" w:hAnsi="Courier New"/>
      <w:sz w:val="20"/>
    </w:rPr>
  </w:style>
  <w:style w:type="paragraph" w:customStyle="1" w:styleId="Abstract">
    <w:name w:val="Abstract"/>
    <w:basedOn w:val="Normal"/>
    <w:rsid w:val="00676E05"/>
    <w:pPr>
      <w:spacing w:after="120"/>
      <w:ind w:left="454" w:right="454"/>
    </w:pPr>
    <w:rPr>
      <w:i/>
      <w:szCs w:val="24"/>
    </w:rPr>
  </w:style>
  <w:style w:type="paragraph" w:customStyle="1" w:styleId="Figure">
    <w:name w:val="Figure"/>
    <w:basedOn w:val="Normal"/>
    <w:rsid w:val="00603861"/>
    <w:pPr>
      <w:jc w:val="center"/>
    </w:pPr>
    <w:rPr>
      <w:noProof/>
    </w:rPr>
  </w:style>
  <w:style w:type="paragraph" w:customStyle="1" w:styleId="Reference">
    <w:name w:val="Reference"/>
    <w:basedOn w:val="Normal"/>
    <w:rsid w:val="0025722C"/>
    <w:pPr>
      <w:ind w:left="284" w:hanging="284"/>
    </w:pPr>
  </w:style>
  <w:style w:type="character" w:styleId="Hyperlink">
    <w:name w:val="Hyperlink"/>
    <w:rsid w:val="00290562"/>
    <w:rPr>
      <w:color w:val="0000FF"/>
      <w:u w:val="single"/>
    </w:rPr>
  </w:style>
  <w:style w:type="paragraph" w:styleId="Ttulo">
    <w:name w:val="Title"/>
    <w:basedOn w:val="Normal"/>
    <w:qFormat/>
    <w:rsid w:val="0039084B"/>
    <w:pPr>
      <w:spacing w:before="240"/>
      <w:ind w:firstLine="397"/>
      <w:jc w:val="center"/>
    </w:pPr>
    <w:rPr>
      <w:rFonts w:cs="Arial"/>
      <w:b/>
      <w:bCs/>
      <w:sz w:val="32"/>
      <w:szCs w:val="32"/>
    </w:rPr>
  </w:style>
  <w:style w:type="paragraph" w:styleId="Legenda">
    <w:name w:val="caption"/>
    <w:basedOn w:val="Normal"/>
    <w:next w:val="Normal"/>
    <w:qFormat/>
    <w:rsid w:val="0022582D"/>
    <w:pPr>
      <w:spacing w:after="120"/>
      <w:ind w:left="454" w:right="454"/>
      <w:jc w:val="center"/>
    </w:pPr>
    <w:rPr>
      <w:rFonts w:ascii="Helvetica" w:hAnsi="Helvetica"/>
      <w:b/>
      <w:bCs/>
      <w:sz w:val="20"/>
    </w:rPr>
  </w:style>
  <w:style w:type="paragraph" w:styleId="Pr-formataoHTML">
    <w:name w:val="HTML Preformatted"/>
    <w:basedOn w:val="Normal"/>
    <w:link w:val="Pr-formataoHTMLChar"/>
    <w:uiPriority w:val="99"/>
    <w:rsid w:val="00556B9F"/>
    <w:pPr>
      <w:tabs>
        <w:tab w:val="clear" w:pos="720"/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  <w:jc w:val="left"/>
    </w:pPr>
    <w:rPr>
      <w:rFonts w:ascii="Courier New" w:hAnsi="Courier New" w:cs="Courier New"/>
      <w:sz w:val="20"/>
      <w:lang w:eastAsia="en-US"/>
    </w:rPr>
  </w:style>
  <w:style w:type="table" w:styleId="Tabelacomgrade">
    <w:name w:val="Table Grid"/>
    <w:basedOn w:val="Tabelanormal"/>
    <w:uiPriority w:val="39"/>
    <w:rsid w:val="00DC2E98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notaderodap">
    <w:name w:val="footnote text"/>
    <w:basedOn w:val="Normal"/>
    <w:link w:val="TextodenotaderodapChar"/>
    <w:rsid w:val="002E1C0D"/>
    <w:rPr>
      <w:sz w:val="20"/>
    </w:rPr>
  </w:style>
  <w:style w:type="character" w:customStyle="1" w:styleId="TextodenotaderodapChar">
    <w:name w:val="Texto de nota de rodapé Char"/>
    <w:link w:val="Textodenotaderodap"/>
    <w:rsid w:val="002E1C0D"/>
    <w:rPr>
      <w:rFonts w:ascii="Times" w:hAnsi="Times"/>
      <w:lang w:val="en-US"/>
    </w:rPr>
  </w:style>
  <w:style w:type="character" w:styleId="Refdenotaderodap">
    <w:name w:val="footnote reference"/>
    <w:rsid w:val="002E1C0D"/>
    <w:rPr>
      <w:vertAlign w:val="superscript"/>
    </w:rPr>
  </w:style>
  <w:style w:type="paragraph" w:styleId="NormalWeb">
    <w:name w:val="Normal (Web)"/>
    <w:basedOn w:val="Normal"/>
    <w:uiPriority w:val="99"/>
    <w:unhideWhenUsed/>
    <w:rsid w:val="00A11B8E"/>
    <w:pPr>
      <w:tabs>
        <w:tab w:val="clear" w:pos="720"/>
      </w:tabs>
      <w:spacing w:before="100" w:beforeAutospacing="1" w:after="100" w:afterAutospacing="1"/>
      <w:jc w:val="left"/>
    </w:pPr>
    <w:rPr>
      <w:rFonts w:ascii="Times New Roman" w:hAnsi="Times New Roman"/>
      <w:szCs w:val="24"/>
    </w:rPr>
  </w:style>
  <w:style w:type="character" w:customStyle="1" w:styleId="Pr-formataoHTMLChar">
    <w:name w:val="Pré-formatação HTML Char"/>
    <w:link w:val="Pr-formataoHTML"/>
    <w:uiPriority w:val="99"/>
    <w:rsid w:val="00A42F50"/>
    <w:rPr>
      <w:rFonts w:ascii="Courier New" w:hAnsi="Courier New" w:cs="Courier New"/>
      <w:lang w:eastAsia="en-US"/>
    </w:rPr>
  </w:style>
  <w:style w:type="paragraph" w:styleId="Rodap">
    <w:name w:val="footer"/>
    <w:basedOn w:val="Normal"/>
    <w:link w:val="RodapChar"/>
    <w:rsid w:val="00FB0D3C"/>
    <w:pPr>
      <w:tabs>
        <w:tab w:val="clear" w:pos="720"/>
        <w:tab w:val="center" w:pos="4252"/>
        <w:tab w:val="right" w:pos="8504"/>
      </w:tabs>
    </w:pPr>
  </w:style>
  <w:style w:type="character" w:customStyle="1" w:styleId="RodapChar">
    <w:name w:val="Rodapé Char"/>
    <w:link w:val="Rodap"/>
    <w:rsid w:val="00FB0D3C"/>
    <w:rPr>
      <w:rFonts w:ascii="Times" w:hAnsi="Times"/>
      <w:sz w:val="24"/>
    </w:rPr>
  </w:style>
  <w:style w:type="paragraph" w:styleId="Cabealho">
    <w:name w:val="header"/>
    <w:basedOn w:val="Normal"/>
    <w:link w:val="CabealhoChar"/>
    <w:uiPriority w:val="99"/>
    <w:rsid w:val="00FB0D3C"/>
    <w:pPr>
      <w:tabs>
        <w:tab w:val="clear" w:pos="720"/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uiPriority w:val="99"/>
    <w:rsid w:val="00FB0D3C"/>
    <w:rPr>
      <w:rFonts w:ascii="Times" w:hAnsi="Times"/>
      <w:sz w:val="24"/>
    </w:rPr>
  </w:style>
  <w:style w:type="table" w:styleId="TabeladeLista4-nfase5">
    <w:name w:val="List Table 4 Accent 5"/>
    <w:basedOn w:val="Tabelanormal"/>
    <w:uiPriority w:val="49"/>
    <w:rsid w:val="00A601D1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styleId="TextodoEspaoReservado">
    <w:name w:val="Placeholder Text"/>
    <w:basedOn w:val="Fontepargpadro"/>
    <w:uiPriority w:val="99"/>
    <w:semiHidden/>
    <w:rsid w:val="008163A7"/>
    <w:rPr>
      <w:color w:val="808080"/>
    </w:rPr>
  </w:style>
  <w:style w:type="paragraph" w:styleId="PargrafodaLista">
    <w:name w:val="List Paragraph"/>
    <w:basedOn w:val="Normal"/>
    <w:uiPriority w:val="34"/>
    <w:qFormat/>
    <w:rsid w:val="00827285"/>
    <w:pPr>
      <w:ind w:left="720"/>
      <w:contextualSpacing/>
    </w:pPr>
  </w:style>
  <w:style w:type="character" w:customStyle="1" w:styleId="UnresolvedMention">
    <w:name w:val="Unresolved Mention"/>
    <w:basedOn w:val="Fontepargpadro"/>
    <w:uiPriority w:val="99"/>
    <w:semiHidden/>
    <w:unhideWhenUsed/>
    <w:rsid w:val="00466ABE"/>
    <w:rPr>
      <w:color w:val="605E5C"/>
      <w:shd w:val="clear" w:color="auto" w:fill="E1DFDD"/>
    </w:rPr>
  </w:style>
  <w:style w:type="table" w:styleId="TabeladeGrade4-nfase6">
    <w:name w:val="Grid Table 4 Accent 6"/>
    <w:basedOn w:val="Tabelanormal"/>
    <w:uiPriority w:val="49"/>
    <w:rsid w:val="00A66024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38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1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7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06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91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1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45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8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23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17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9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0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5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4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7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8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0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7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0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4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2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0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7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3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7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7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37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7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6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3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3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5.png"/><Relationship Id="rId47" Type="http://schemas.openxmlformats.org/officeDocument/2006/relationships/chart" Target="charts/chart3.xml"/><Relationship Id="rId63" Type="http://schemas.openxmlformats.org/officeDocument/2006/relationships/hyperlink" Target="https://en.wikipedia.org/wiki/Sorting_algorithm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image" Target="media/image14.png"/><Relationship Id="rId11" Type="http://schemas.openxmlformats.org/officeDocument/2006/relationships/header" Target="header2.xml"/><Relationship Id="rId24" Type="http://schemas.openxmlformats.org/officeDocument/2006/relationships/image" Target="media/image9.png"/><Relationship Id="rId32" Type="http://schemas.openxmlformats.org/officeDocument/2006/relationships/package" Target="embeddings/Planilha_do_Microsoft_Excel.xlsx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chart" Target="charts/chart1.xml"/><Relationship Id="rId53" Type="http://schemas.openxmlformats.org/officeDocument/2006/relationships/chart" Target="charts/chart9.xml"/><Relationship Id="rId58" Type="http://schemas.openxmlformats.org/officeDocument/2006/relationships/hyperlink" Target="https://www.youtube.com/watch?v=wx5juM9bbFo" TargetMode="External"/><Relationship Id="rId66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hyperlink" Target="https://docs.python.org/3/library/tracemalloc.html" TargetMode="External"/><Relationship Id="rId19" Type="http://schemas.openxmlformats.org/officeDocument/2006/relationships/image" Target="media/image4.jpeg"/><Relationship Id="rId14" Type="http://schemas.openxmlformats.org/officeDocument/2006/relationships/footer" Target="footer2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chart" Target="charts/chart4.xml"/><Relationship Id="rId56" Type="http://schemas.openxmlformats.org/officeDocument/2006/relationships/hyperlink" Target="https://www.youtube.com/watch?v=GiNPe_678Ms" TargetMode="External"/><Relationship Id="rId64" Type="http://schemas.openxmlformats.org/officeDocument/2006/relationships/header" Target="header4.xml"/><Relationship Id="rId69" Type="http://schemas.openxmlformats.org/officeDocument/2006/relationships/theme" Target="theme/theme1.xml"/><Relationship Id="rId8" Type="http://schemas.openxmlformats.org/officeDocument/2006/relationships/hyperlink" Target="mailto:claudiapimentel@aluno.uema.br" TargetMode="External"/><Relationship Id="rId51" Type="http://schemas.openxmlformats.org/officeDocument/2006/relationships/chart" Target="charts/chart7.xm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7.emf"/><Relationship Id="rId38" Type="http://schemas.openxmlformats.org/officeDocument/2006/relationships/image" Target="media/image21.png"/><Relationship Id="rId46" Type="http://schemas.openxmlformats.org/officeDocument/2006/relationships/chart" Target="charts/chart2.xml"/><Relationship Id="rId59" Type="http://schemas.openxmlformats.org/officeDocument/2006/relationships/hyperlink" Target="https://github.com/programacaodinamica/algorithms/blob/master/%20sorting/sorting.py" TargetMode="External"/><Relationship Id="rId67" Type="http://schemas.openxmlformats.org/officeDocument/2006/relationships/footer" Target="footer4.xml"/><Relationship Id="rId20" Type="http://schemas.openxmlformats.org/officeDocument/2006/relationships/image" Target="media/image5.png"/><Relationship Id="rId41" Type="http://schemas.openxmlformats.org/officeDocument/2006/relationships/image" Target="media/image24.png"/><Relationship Id="rId54" Type="http://schemas.openxmlformats.org/officeDocument/2006/relationships/chart" Target="charts/chart10.xml"/><Relationship Id="rId62" Type="http://schemas.openxmlformats.org/officeDocument/2006/relationships/hyperlink" Target="https://docs.python.org/pt-br/3/library/time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cacaupimentel/AnaliseSorter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19.png"/><Relationship Id="rId49" Type="http://schemas.openxmlformats.org/officeDocument/2006/relationships/chart" Target="charts/chart5.xml"/><Relationship Id="rId57" Type="http://schemas.openxmlformats.org/officeDocument/2006/relationships/hyperlink" Target="https://www.youtube.com/watch?v=5prE6Mz8Vh0&amp;t=1192s" TargetMode="External"/><Relationship Id="rId10" Type="http://schemas.openxmlformats.org/officeDocument/2006/relationships/header" Target="header1.xml"/><Relationship Id="rId31" Type="http://schemas.openxmlformats.org/officeDocument/2006/relationships/image" Target="media/image16.emf"/><Relationship Id="rId44" Type="http://schemas.openxmlformats.org/officeDocument/2006/relationships/image" Target="media/image27.png"/><Relationship Id="rId52" Type="http://schemas.openxmlformats.org/officeDocument/2006/relationships/chart" Target="charts/chart8.xml"/><Relationship Id="rId60" Type="http://schemas.openxmlformats.org/officeDocument/2006/relationships/hyperlink" Target="https://www.youtube.com/watch?v=S99XufEPCFQ" TargetMode="External"/><Relationship Id="rId65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openxmlformats.org/officeDocument/2006/relationships/hyperlink" Target="mailto:cacaupimentel@hotmail.com" TargetMode="External"/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39" Type="http://schemas.openxmlformats.org/officeDocument/2006/relationships/image" Target="media/image22.png"/><Relationship Id="rId34" Type="http://schemas.openxmlformats.org/officeDocument/2006/relationships/package" Target="embeddings/Planilha_do_Microsoft_Excel1.xlsx"/><Relationship Id="rId50" Type="http://schemas.openxmlformats.org/officeDocument/2006/relationships/chart" Target="charts/chart6.xml"/><Relationship Id="rId55" Type="http://schemas.openxmlformats.org/officeDocument/2006/relationships/chart" Target="charts/chart1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sirlei\CONFIG~1\Temp\Diret&#243;rio%20tempor&#225;rio%202%20para%20template-word.zip\sbc-template.dot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Planilha_do_Microsoft_Excel2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Planilha_do_Microsoft_Excel11.xlsx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uporte\Documents\MESTRADO\Aulas\Algoritimo\Atividades\Atividade_02_AnaliseComplexidade\Envio\Analise_Graficos.xlsx" TargetMode="External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Planilha_do_Microsoft_Excel3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Planilha_do_Microsoft_Excel4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Planilha_do_Microsoft_Excel5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Planilha_do_Microsoft_Excel6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Planilha_do_Microsoft_Excel7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Planilha_do_Microsoft_Excel8.xlsx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Planilha_do_Microsoft_Excel9.xlsx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Planilha_do_Microsoft_Excel10.xlsx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7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 sz="700"/>
              <a:t>Desempenho QUICK SORT p/Tempo(s)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Planilha1!$B$1</c:f>
              <c:strCache>
                <c:ptCount val="1"/>
                <c:pt idx="0">
                  <c:v>melhor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19050">
                <a:solidFill>
                  <a:schemeClr val="accent1"/>
                </a:solidFill>
              </a:ln>
              <a:effectLst/>
            </c:spPr>
          </c:marker>
          <c:cat>
            <c:numRef>
              <c:f>Planilha1!$A$2:$A$7</c:f>
              <c:numCache>
                <c:formatCode>General</c:formatCode>
                <c:ptCount val="6"/>
                <c:pt idx="0">
                  <c:v>100</c:v>
                </c:pt>
                <c:pt idx="1">
                  <c:v>1000</c:v>
                </c:pt>
                <c:pt idx="2">
                  <c:v>10000</c:v>
                </c:pt>
                <c:pt idx="3">
                  <c:v>100000</c:v>
                </c:pt>
                <c:pt idx="4">
                  <c:v>1000000</c:v>
                </c:pt>
                <c:pt idx="5">
                  <c:v>10000000</c:v>
                </c:pt>
              </c:numCache>
            </c:numRef>
          </c:cat>
          <c:val>
            <c:numRef>
              <c:f>Planilha1!$B$2:$B$7</c:f>
              <c:numCache>
                <c:formatCode>0.0000</c:formatCode>
                <c:ptCount val="6"/>
                <c:pt idx="0">
                  <c:v>0</c:v>
                </c:pt>
                <c:pt idx="1">
                  <c:v>6.0248374938964844E-3</c:v>
                </c:pt>
                <c:pt idx="2">
                  <c:v>9.9994659423828125E-2</c:v>
                </c:pt>
                <c:pt idx="3">
                  <c:v>1.3499166965484619</c:v>
                </c:pt>
                <c:pt idx="4">
                  <c:v>12.417335987091064</c:v>
                </c:pt>
                <c:pt idx="5">
                  <c:v>149.03184485435486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0CF-4C53-BBF2-47E4FCAB436D}"/>
            </c:ext>
          </c:extLst>
        </c:ser>
        <c:ser>
          <c:idx val="1"/>
          <c:order val="1"/>
          <c:tx>
            <c:strRef>
              <c:f>Planilha1!$C$1</c:f>
              <c:strCache>
                <c:ptCount val="1"/>
                <c:pt idx="0">
                  <c:v>medio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Planilha1!$A$2:$A$7</c:f>
              <c:numCache>
                <c:formatCode>General</c:formatCode>
                <c:ptCount val="6"/>
                <c:pt idx="0">
                  <c:v>100</c:v>
                </c:pt>
                <c:pt idx="1">
                  <c:v>1000</c:v>
                </c:pt>
                <c:pt idx="2">
                  <c:v>10000</c:v>
                </c:pt>
                <c:pt idx="3">
                  <c:v>100000</c:v>
                </c:pt>
                <c:pt idx="4">
                  <c:v>1000000</c:v>
                </c:pt>
                <c:pt idx="5">
                  <c:v>10000000</c:v>
                </c:pt>
              </c:numCache>
            </c:numRef>
          </c:cat>
          <c:val>
            <c:numRef>
              <c:f>Planilha1!$C$2:$C$7</c:f>
              <c:numCache>
                <c:formatCode>0.0000</c:formatCode>
                <c:ptCount val="6"/>
                <c:pt idx="0">
                  <c:v>5.9900283813476565E-4</c:v>
                </c:pt>
                <c:pt idx="1">
                  <c:v>1.2597894668579102E-2</c:v>
                </c:pt>
                <c:pt idx="2">
                  <c:v>0.16914887428283693</c:v>
                </c:pt>
                <c:pt idx="3">
                  <c:v>1.6992228984832765</c:v>
                </c:pt>
                <c:pt idx="4">
                  <c:v>19.939657163619994</c:v>
                </c:pt>
                <c:pt idx="5">
                  <c:v>236.65465869903565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0CF-4C53-BBF2-47E4FCAB436D}"/>
            </c:ext>
          </c:extLst>
        </c:ser>
        <c:ser>
          <c:idx val="2"/>
          <c:order val="2"/>
          <c:tx>
            <c:strRef>
              <c:f>Planilha1!$D$1</c:f>
              <c:strCache>
                <c:ptCount val="1"/>
                <c:pt idx="0">
                  <c:v>pior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19050">
                <a:solidFill>
                  <a:schemeClr val="accent3"/>
                </a:solidFill>
              </a:ln>
              <a:effectLst/>
            </c:spPr>
          </c:marker>
          <c:cat>
            <c:numRef>
              <c:f>Planilha1!$A$2:$A$7</c:f>
              <c:numCache>
                <c:formatCode>General</c:formatCode>
                <c:ptCount val="6"/>
                <c:pt idx="0">
                  <c:v>100</c:v>
                </c:pt>
                <c:pt idx="1">
                  <c:v>1000</c:v>
                </c:pt>
                <c:pt idx="2">
                  <c:v>10000</c:v>
                </c:pt>
                <c:pt idx="3">
                  <c:v>100000</c:v>
                </c:pt>
                <c:pt idx="4">
                  <c:v>1000000</c:v>
                </c:pt>
                <c:pt idx="5">
                  <c:v>10000000</c:v>
                </c:pt>
              </c:numCache>
            </c:numRef>
          </c:cat>
          <c:val>
            <c:numRef>
              <c:f>Planilha1!$D$2:$D$7</c:f>
              <c:numCache>
                <c:formatCode>0.0000</c:formatCode>
                <c:ptCount val="6"/>
                <c:pt idx="0">
                  <c:v>0</c:v>
                </c:pt>
                <c:pt idx="1">
                  <c:v>1.1997461318969727E-2</c:v>
                </c:pt>
                <c:pt idx="2">
                  <c:v>0.14397883415222168</c:v>
                </c:pt>
                <c:pt idx="3">
                  <c:v>1.6264667510986328</c:v>
                </c:pt>
                <c:pt idx="4">
                  <c:v>20.832780361175537</c:v>
                </c:pt>
                <c:pt idx="5">
                  <c:v>218.24159216880798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E0CF-4C53-BBF2-47E4FCAB436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884834799"/>
        <c:axId val="884848943"/>
      </c:lineChart>
      <c:catAx>
        <c:axId val="88483479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5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884848943"/>
        <c:crosses val="autoZero"/>
        <c:auto val="1"/>
        <c:lblAlgn val="ctr"/>
        <c:lblOffset val="100"/>
        <c:noMultiLvlLbl val="0"/>
      </c:catAx>
      <c:valAx>
        <c:axId val="884848943"/>
        <c:scaling>
          <c:orientation val="minMax"/>
          <c:max val="4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88483479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Planilha1!$B$1</c:f>
              <c:strCache>
                <c:ptCount val="1"/>
                <c:pt idx="0">
                  <c:v>melhor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Planilha1!$A$2:$A$3</c:f>
              <c:strCache>
                <c:ptCount val="2"/>
                <c:pt idx="0">
                  <c:v>merge</c:v>
                </c:pt>
                <c:pt idx="1">
                  <c:v>quick</c:v>
                </c:pt>
              </c:strCache>
            </c:strRef>
          </c:cat>
          <c:val>
            <c:numRef>
              <c:f>Planilha1!$B$2:$B$3</c:f>
              <c:numCache>
                <c:formatCode>0.000000</c:formatCode>
                <c:ptCount val="2"/>
                <c:pt idx="0">
                  <c:v>284.34285163879395</c:v>
                </c:pt>
                <c:pt idx="1">
                  <c:v>149.03184485435486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919-4C4D-93D0-DAEA58BDB05B}"/>
            </c:ext>
          </c:extLst>
        </c:ser>
        <c:ser>
          <c:idx val="1"/>
          <c:order val="1"/>
          <c:tx>
            <c:strRef>
              <c:f>Planilha1!$C$1</c:f>
              <c:strCache>
                <c:ptCount val="1"/>
                <c:pt idx="0">
                  <c:v>medio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satMod val="103000"/>
                    <a:lumMod val="102000"/>
                    <a:tint val="94000"/>
                  </a:schemeClr>
                </a:gs>
                <a:gs pos="50000">
                  <a:schemeClr val="accent2">
                    <a:satMod val="110000"/>
                    <a:lumMod val="100000"/>
                    <a:shade val="100000"/>
                  </a:schemeClr>
                </a:gs>
                <a:gs pos="100000">
                  <a:schemeClr val="accent2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Planilha1!$A$2:$A$3</c:f>
              <c:strCache>
                <c:ptCount val="2"/>
                <c:pt idx="0">
                  <c:v>merge</c:v>
                </c:pt>
                <c:pt idx="1">
                  <c:v>quick</c:v>
                </c:pt>
              </c:strCache>
            </c:strRef>
          </c:cat>
          <c:val>
            <c:numRef>
              <c:f>Planilha1!$C$2:$C$3</c:f>
              <c:numCache>
                <c:formatCode>0.000000</c:formatCode>
                <c:ptCount val="2"/>
                <c:pt idx="0">
                  <c:v>338.65531020164491</c:v>
                </c:pt>
                <c:pt idx="1">
                  <c:v>236.65465869903565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919-4C4D-93D0-DAEA58BDB05B}"/>
            </c:ext>
          </c:extLst>
        </c:ser>
        <c:ser>
          <c:idx val="2"/>
          <c:order val="2"/>
          <c:tx>
            <c:strRef>
              <c:f>Planilha1!$D$1</c:f>
              <c:strCache>
                <c:ptCount val="1"/>
                <c:pt idx="0">
                  <c:v>pior</c:v>
                </c:pt>
              </c:strCache>
            </c:strRef>
          </c:tx>
          <c:spPr>
            <a:gradFill rotWithShape="1">
              <a:gsLst>
                <a:gs pos="0">
                  <a:schemeClr val="accent3">
                    <a:satMod val="103000"/>
                    <a:lumMod val="102000"/>
                    <a:tint val="94000"/>
                  </a:schemeClr>
                </a:gs>
                <a:gs pos="50000">
                  <a:schemeClr val="accent3">
                    <a:satMod val="110000"/>
                    <a:lumMod val="100000"/>
                    <a:shade val="100000"/>
                  </a:schemeClr>
                </a:gs>
                <a:gs pos="100000">
                  <a:schemeClr val="accent3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Planilha1!$A$2:$A$3</c:f>
              <c:strCache>
                <c:ptCount val="2"/>
                <c:pt idx="0">
                  <c:v>merge</c:v>
                </c:pt>
                <c:pt idx="1">
                  <c:v>quick</c:v>
                </c:pt>
              </c:strCache>
            </c:strRef>
          </c:cat>
          <c:val>
            <c:numRef>
              <c:f>Planilha1!$D$2:$D$3</c:f>
              <c:numCache>
                <c:formatCode>0.000000</c:formatCode>
                <c:ptCount val="2"/>
                <c:pt idx="0">
                  <c:v>299.01801776885986</c:v>
                </c:pt>
                <c:pt idx="1">
                  <c:v>218.24159216880798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919-4C4D-93D0-DAEA58BDB05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2045863632"/>
        <c:axId val="2045856144"/>
      </c:barChart>
      <c:catAx>
        <c:axId val="204586363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2045856144"/>
        <c:crosses val="autoZero"/>
        <c:auto val="1"/>
        <c:lblAlgn val="ctr"/>
        <c:lblOffset val="100"/>
        <c:noMultiLvlLbl val="0"/>
      </c:catAx>
      <c:valAx>
        <c:axId val="20458561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7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t-BR" sz="700"/>
                  <a:t>Tempo em segundos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7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</c:title>
        <c:numFmt formatCode="0.0000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2045863632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8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</c:dTable>
      <c:spPr>
        <a:noFill/>
        <a:ln w="25400"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[Analise_Graficos.xlsx]Memória!Tabela dinâmica1</c:name>
    <c:fmtId val="-1"/>
  </c:pivotSource>
  <c:chart>
    <c:autoTitleDeleted val="1"/>
    <c:pivotFmts>
      <c:pivotFmt>
        <c:idx val="0"/>
      </c:pivotFmt>
      <c:pivotFmt>
        <c:idx val="1"/>
      </c:pivotFmt>
      <c:pivotFmt>
        <c:idx val="2"/>
      </c:pivotFmt>
      <c:pivotFmt>
        <c:idx val="3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  <c:marker>
          <c:symbol val="none"/>
        </c:marker>
      </c:pivotFmt>
      <c:pivotFmt>
        <c:idx val="4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  <c:marker>
          <c:symbol val="none"/>
        </c:marker>
      </c:pivotFmt>
      <c:pivotFmt>
        <c:idx val="5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  <c:marker>
          <c:symbol val="none"/>
        </c:marker>
      </c:pivotFmt>
      <c:pivotFmt>
        <c:idx val="6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  <c:marker>
          <c:symbol val="none"/>
        </c:marker>
      </c:pivotFmt>
      <c:pivotFmt>
        <c:idx val="7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  <c:marker>
          <c:symbol val="none"/>
        </c:marker>
      </c:pivotFmt>
      <c:pivotFmt>
        <c:idx val="8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  <c:marker>
          <c:symbol val="none"/>
        </c:marker>
      </c:pivotFmt>
      <c:pivotFmt>
        <c:idx val="9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 w="34925" cap="rnd">
            <a:solidFill>
              <a:schemeClr val="accent1"/>
            </a:solidFill>
            <a:round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  <c:pivotFmt>
        <c:idx val="10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 w="34925" cap="rnd">
            <a:solidFill>
              <a:schemeClr val="accent1"/>
            </a:solidFill>
            <a:round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  <c:pivotFmt>
        <c:idx val="1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 w="34925" cap="rnd">
            <a:solidFill>
              <a:schemeClr val="accent1"/>
            </a:solidFill>
            <a:round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  <c:pivotFmt>
        <c:idx val="1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  <c:marker>
          <c:symbol val="none"/>
        </c:marker>
      </c:pivotFmt>
      <c:pivotFmt>
        <c:idx val="13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  <c:marker>
          <c:symbol val="none"/>
        </c:marker>
      </c:pivotFmt>
      <c:pivotFmt>
        <c:idx val="14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  <c:marker>
          <c:symbol val="none"/>
        </c:marker>
      </c:pivotFmt>
      <c:pivotFmt>
        <c:idx val="15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  <c:pivotFmt>
        <c:idx val="16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  <c:pivotFmt>
        <c:idx val="17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  <c:pivotFmt>
        <c:idx val="18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  <c:pivotFmt>
        <c:idx val="19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  <c:pivotFmt>
        <c:idx val="20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  <c:pivotFmt>
        <c:idx val="2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  <c:pivotFmt>
        <c:idx val="2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  <c:pivotFmt>
        <c:idx val="23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  <c:pivotFmt>
        <c:idx val="24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  <c:pivotFmt>
        <c:idx val="25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  <c:pivotFmt>
        <c:idx val="26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  <c:pivotFmt>
        <c:idx val="27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  <c:pivotFmt>
        <c:idx val="28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  <c:pivotFmt>
        <c:idx val="29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  <c:pivotFmt>
        <c:idx val="30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  <c:pivotFmt>
        <c:idx val="3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  <c:pivotFmt>
        <c:idx val="3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  <c:pivotFmt>
        <c:idx val="33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  <c:pivotFmt>
        <c:idx val="34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  <c:pivotFmt>
        <c:idx val="35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  <c:pivotFmt>
        <c:idx val="36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  <c:pivotFmt>
        <c:idx val="37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  <c:pivotFmt>
        <c:idx val="38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  <c:pivotFmt>
        <c:idx val="39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  <c:pivotFmt>
        <c:idx val="40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  <c:pivotFmt>
        <c:idx val="4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Memória!$E$1</c:f>
              <c:strCache>
                <c:ptCount val="1"/>
                <c:pt idx="0">
                  <c:v>100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multiLvlStrRef>
              <c:f>Memória!$E$1</c:f>
              <c:multiLvlStrCache>
                <c:ptCount val="9"/>
                <c:lvl>
                  <c:pt idx="0">
                    <c:v>bubble</c:v>
                  </c:pt>
                  <c:pt idx="1">
                    <c:v>merge</c:v>
                  </c:pt>
                  <c:pt idx="2">
                    <c:v>quick</c:v>
                  </c:pt>
                  <c:pt idx="3">
                    <c:v>bubble</c:v>
                  </c:pt>
                  <c:pt idx="4">
                    <c:v>merge</c:v>
                  </c:pt>
                  <c:pt idx="5">
                    <c:v>quick</c:v>
                  </c:pt>
                  <c:pt idx="6">
                    <c:v>bubble</c:v>
                  </c:pt>
                  <c:pt idx="7">
                    <c:v>merge</c:v>
                  </c:pt>
                  <c:pt idx="8">
                    <c:v>quick</c:v>
                  </c:pt>
                </c:lvl>
                <c:lvl>
                  <c:pt idx="0">
                    <c:v>melhor</c:v>
                  </c:pt>
                  <c:pt idx="3">
                    <c:v>medio</c:v>
                  </c:pt>
                  <c:pt idx="6">
                    <c:v>pior</c:v>
                  </c:pt>
                </c:lvl>
              </c:multiLvlStrCache>
            </c:multiLvlStrRef>
          </c:cat>
          <c:val>
            <c:numRef>
              <c:f>Memória!$E$1</c:f>
              <c:numCache>
                <c:formatCode>0.000000000000</c:formatCode>
                <c:ptCount val="9"/>
                <c:pt idx="0">
                  <c:v>8.6212158203125E-4</c:v>
                </c:pt>
                <c:pt idx="1">
                  <c:v>1.46484375E-3</c:v>
                </c:pt>
                <c:pt idx="2">
                  <c:v>1.3580322265625E-3</c:v>
                </c:pt>
                <c:pt idx="3">
                  <c:v>6.5307617187499996E-4</c:v>
                </c:pt>
                <c:pt idx="4">
                  <c:v>7.5683593750000002E-4</c:v>
                </c:pt>
                <c:pt idx="5">
                  <c:v>6.6680908203125004E-4</c:v>
                </c:pt>
                <c:pt idx="6">
                  <c:v>7.01904296875E-4</c:v>
                </c:pt>
                <c:pt idx="7">
                  <c:v>1.1444091796875E-3</c:v>
                </c:pt>
                <c:pt idx="8">
                  <c:v>1.48773193359375E-3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618-4F5C-AC67-579084AE5033}"/>
            </c:ext>
          </c:extLst>
        </c:ser>
        <c:ser>
          <c:idx val="1"/>
          <c:order val="1"/>
          <c:tx>
            <c:strRef>
              <c:f>Memória!$E$1</c:f>
              <c:strCache>
                <c:ptCount val="1"/>
                <c:pt idx="0">
                  <c:v>1000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satMod val="103000"/>
                    <a:lumMod val="102000"/>
                    <a:tint val="94000"/>
                  </a:schemeClr>
                </a:gs>
                <a:gs pos="50000">
                  <a:schemeClr val="accent2">
                    <a:satMod val="110000"/>
                    <a:lumMod val="100000"/>
                    <a:shade val="100000"/>
                  </a:schemeClr>
                </a:gs>
                <a:gs pos="100000">
                  <a:schemeClr val="accent2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multiLvlStrRef>
              <c:f>Memória!$E$1</c:f>
              <c:multiLvlStrCache>
                <c:ptCount val="9"/>
                <c:lvl>
                  <c:pt idx="0">
                    <c:v>bubble</c:v>
                  </c:pt>
                  <c:pt idx="1">
                    <c:v>merge</c:v>
                  </c:pt>
                  <c:pt idx="2">
                    <c:v>quick</c:v>
                  </c:pt>
                  <c:pt idx="3">
                    <c:v>bubble</c:v>
                  </c:pt>
                  <c:pt idx="4">
                    <c:v>merge</c:v>
                  </c:pt>
                  <c:pt idx="5">
                    <c:v>quick</c:v>
                  </c:pt>
                  <c:pt idx="6">
                    <c:v>bubble</c:v>
                  </c:pt>
                  <c:pt idx="7">
                    <c:v>merge</c:v>
                  </c:pt>
                  <c:pt idx="8">
                    <c:v>quick</c:v>
                  </c:pt>
                </c:lvl>
                <c:lvl>
                  <c:pt idx="0">
                    <c:v>melhor</c:v>
                  </c:pt>
                  <c:pt idx="3">
                    <c:v>medio</c:v>
                  </c:pt>
                  <c:pt idx="6">
                    <c:v>pior</c:v>
                  </c:pt>
                </c:lvl>
              </c:multiLvlStrCache>
            </c:multiLvlStrRef>
          </c:cat>
          <c:val>
            <c:numRef>
              <c:f>Memória!$E$1</c:f>
              <c:numCache>
                <c:formatCode>0.000000000000</c:formatCode>
                <c:ptCount val="9"/>
                <c:pt idx="0">
                  <c:v>9.46044921875E-4</c:v>
                </c:pt>
                <c:pt idx="1">
                  <c:v>2.32696533203125E-3</c:v>
                </c:pt>
                <c:pt idx="2">
                  <c:v>2.49481201171875E-3</c:v>
                </c:pt>
                <c:pt idx="3">
                  <c:v>7.7209472656250002E-4</c:v>
                </c:pt>
                <c:pt idx="4">
                  <c:v>1.04217529296875E-3</c:v>
                </c:pt>
                <c:pt idx="5">
                  <c:v>1.12152099609375E-3</c:v>
                </c:pt>
                <c:pt idx="6">
                  <c:v>8.697509765625E-4</c:v>
                </c:pt>
                <c:pt idx="7">
                  <c:v>1.77001953125E-3</c:v>
                </c:pt>
                <c:pt idx="8">
                  <c:v>2.8533935546875E-3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618-4F5C-AC67-579084AE5033}"/>
            </c:ext>
          </c:extLst>
        </c:ser>
        <c:ser>
          <c:idx val="2"/>
          <c:order val="2"/>
          <c:tx>
            <c:strRef>
              <c:f>Memória!$E$1</c:f>
              <c:strCache>
                <c:ptCount val="1"/>
                <c:pt idx="0">
                  <c:v>10000</c:v>
                </c:pt>
              </c:strCache>
            </c:strRef>
          </c:tx>
          <c:spPr>
            <a:gradFill rotWithShape="1">
              <a:gsLst>
                <a:gs pos="0">
                  <a:schemeClr val="accent3">
                    <a:satMod val="103000"/>
                    <a:lumMod val="102000"/>
                    <a:tint val="94000"/>
                  </a:schemeClr>
                </a:gs>
                <a:gs pos="50000">
                  <a:schemeClr val="accent3">
                    <a:satMod val="110000"/>
                    <a:lumMod val="100000"/>
                    <a:shade val="100000"/>
                  </a:schemeClr>
                </a:gs>
                <a:gs pos="100000">
                  <a:schemeClr val="accent3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multiLvlStrRef>
              <c:f>Memória!$E$1</c:f>
              <c:multiLvlStrCache>
                <c:ptCount val="9"/>
                <c:lvl>
                  <c:pt idx="0">
                    <c:v>bubble</c:v>
                  </c:pt>
                  <c:pt idx="1">
                    <c:v>merge</c:v>
                  </c:pt>
                  <c:pt idx="2">
                    <c:v>quick</c:v>
                  </c:pt>
                  <c:pt idx="3">
                    <c:v>bubble</c:v>
                  </c:pt>
                  <c:pt idx="4">
                    <c:v>merge</c:v>
                  </c:pt>
                  <c:pt idx="5">
                    <c:v>quick</c:v>
                  </c:pt>
                  <c:pt idx="6">
                    <c:v>bubble</c:v>
                  </c:pt>
                  <c:pt idx="7">
                    <c:v>merge</c:v>
                  </c:pt>
                  <c:pt idx="8">
                    <c:v>quick</c:v>
                  </c:pt>
                </c:lvl>
                <c:lvl>
                  <c:pt idx="0">
                    <c:v>melhor</c:v>
                  </c:pt>
                  <c:pt idx="3">
                    <c:v>medio</c:v>
                  </c:pt>
                  <c:pt idx="6">
                    <c:v>pior</c:v>
                  </c:pt>
                </c:lvl>
              </c:multiLvlStrCache>
            </c:multiLvlStrRef>
          </c:cat>
          <c:val>
            <c:numRef>
              <c:f>Memória!$E$1</c:f>
              <c:numCache>
                <c:formatCode>0.000000000000</c:formatCode>
                <c:ptCount val="9"/>
                <c:pt idx="0">
                  <c:v>9.46044921875E-4</c:v>
                </c:pt>
                <c:pt idx="1">
                  <c:v>3.0670166015625E-3</c:v>
                </c:pt>
                <c:pt idx="2">
                  <c:v>2.84576416015625E-3</c:v>
                </c:pt>
                <c:pt idx="3">
                  <c:v>7.7209472656250002E-4</c:v>
                </c:pt>
                <c:pt idx="4">
                  <c:v>1.0650634765625E-3</c:v>
                </c:pt>
                <c:pt idx="5">
                  <c:v>1.080322265625E-3</c:v>
                </c:pt>
                <c:pt idx="6">
                  <c:v>8.697509765625E-4</c:v>
                </c:pt>
                <c:pt idx="7">
                  <c:v>1.42669677734375E-3</c:v>
                </c:pt>
                <c:pt idx="8">
                  <c:v>3.9825439453125E-3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618-4F5C-AC67-579084AE5033}"/>
            </c:ext>
          </c:extLst>
        </c:ser>
        <c:ser>
          <c:idx val="3"/>
          <c:order val="3"/>
          <c:tx>
            <c:strRef>
              <c:f>Memória!$E$1</c:f>
              <c:strCache>
                <c:ptCount val="1"/>
                <c:pt idx="0">
                  <c:v>100000</c:v>
                </c:pt>
              </c:strCache>
            </c:strRef>
          </c:tx>
          <c:spPr>
            <a:gradFill rotWithShape="1">
              <a:gsLst>
                <a:gs pos="0">
                  <a:schemeClr val="accent4">
                    <a:satMod val="103000"/>
                    <a:lumMod val="102000"/>
                    <a:tint val="94000"/>
                  </a:schemeClr>
                </a:gs>
                <a:gs pos="50000">
                  <a:schemeClr val="accent4">
                    <a:satMod val="110000"/>
                    <a:lumMod val="100000"/>
                    <a:shade val="100000"/>
                  </a:schemeClr>
                </a:gs>
                <a:gs pos="100000">
                  <a:schemeClr val="accent4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multiLvlStrRef>
              <c:f>Memória!$E$1</c:f>
              <c:multiLvlStrCache>
                <c:ptCount val="9"/>
                <c:lvl>
                  <c:pt idx="0">
                    <c:v>bubble</c:v>
                  </c:pt>
                  <c:pt idx="1">
                    <c:v>merge</c:v>
                  </c:pt>
                  <c:pt idx="2">
                    <c:v>quick</c:v>
                  </c:pt>
                  <c:pt idx="3">
                    <c:v>bubble</c:v>
                  </c:pt>
                  <c:pt idx="4">
                    <c:v>merge</c:v>
                  </c:pt>
                  <c:pt idx="5">
                    <c:v>quick</c:v>
                  </c:pt>
                  <c:pt idx="6">
                    <c:v>bubble</c:v>
                  </c:pt>
                  <c:pt idx="7">
                    <c:v>merge</c:v>
                  </c:pt>
                  <c:pt idx="8">
                    <c:v>quick</c:v>
                  </c:pt>
                </c:lvl>
                <c:lvl>
                  <c:pt idx="0">
                    <c:v>melhor</c:v>
                  </c:pt>
                  <c:pt idx="3">
                    <c:v>medio</c:v>
                  </c:pt>
                  <c:pt idx="6">
                    <c:v>pior</c:v>
                  </c:pt>
                </c:lvl>
              </c:multiLvlStrCache>
            </c:multiLvlStrRef>
          </c:cat>
          <c:val>
            <c:numRef>
              <c:f>Memória!$E$1</c:f>
              <c:numCache>
                <c:formatCode>0.000000000000</c:formatCode>
                <c:ptCount val="9"/>
                <c:pt idx="0">
                  <c:v>9.46044921875E-4</c:v>
                </c:pt>
                <c:pt idx="1">
                  <c:v>3.18145751953125E-3</c:v>
                </c:pt>
                <c:pt idx="2">
                  <c:v>2.960205078125E-3</c:v>
                </c:pt>
                <c:pt idx="3">
                  <c:v>7.7209472656250002E-4</c:v>
                </c:pt>
                <c:pt idx="4">
                  <c:v>1.0650634765625E-3</c:v>
                </c:pt>
                <c:pt idx="5">
                  <c:v>1.080322265625E-3</c:v>
                </c:pt>
                <c:pt idx="6">
                  <c:v>8.697509765625E-4</c:v>
                </c:pt>
                <c:pt idx="7">
                  <c:v>1.42669677734375E-3</c:v>
                </c:pt>
                <c:pt idx="8">
                  <c:v>4.24957275390625E-3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D618-4F5C-AC67-579084AE5033}"/>
            </c:ext>
          </c:extLst>
        </c:ser>
        <c:ser>
          <c:idx val="4"/>
          <c:order val="4"/>
          <c:tx>
            <c:strRef>
              <c:f>Memória!$E$1</c:f>
              <c:strCache>
                <c:ptCount val="1"/>
                <c:pt idx="0">
                  <c:v>1000000</c:v>
                </c:pt>
              </c:strCache>
            </c:strRef>
          </c:tx>
          <c:spPr>
            <a:gradFill rotWithShape="1">
              <a:gsLst>
                <a:gs pos="0">
                  <a:schemeClr val="accent5">
                    <a:satMod val="103000"/>
                    <a:lumMod val="102000"/>
                    <a:tint val="94000"/>
                  </a:schemeClr>
                </a:gs>
                <a:gs pos="50000">
                  <a:schemeClr val="accent5">
                    <a:satMod val="110000"/>
                    <a:lumMod val="100000"/>
                    <a:shade val="100000"/>
                  </a:schemeClr>
                </a:gs>
                <a:gs pos="100000">
                  <a:schemeClr val="accent5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multiLvlStrRef>
              <c:f>Memória!$E$1</c:f>
              <c:multiLvlStrCache>
                <c:ptCount val="9"/>
                <c:lvl>
                  <c:pt idx="0">
                    <c:v>bubble</c:v>
                  </c:pt>
                  <c:pt idx="1">
                    <c:v>merge</c:v>
                  </c:pt>
                  <c:pt idx="2">
                    <c:v>quick</c:v>
                  </c:pt>
                  <c:pt idx="3">
                    <c:v>bubble</c:v>
                  </c:pt>
                  <c:pt idx="4">
                    <c:v>merge</c:v>
                  </c:pt>
                  <c:pt idx="5">
                    <c:v>quick</c:v>
                  </c:pt>
                  <c:pt idx="6">
                    <c:v>bubble</c:v>
                  </c:pt>
                  <c:pt idx="7">
                    <c:v>merge</c:v>
                  </c:pt>
                  <c:pt idx="8">
                    <c:v>quick</c:v>
                  </c:pt>
                </c:lvl>
                <c:lvl>
                  <c:pt idx="0">
                    <c:v>melhor</c:v>
                  </c:pt>
                  <c:pt idx="3">
                    <c:v>medio</c:v>
                  </c:pt>
                  <c:pt idx="6">
                    <c:v>pior</c:v>
                  </c:pt>
                </c:lvl>
              </c:multiLvlStrCache>
            </c:multiLvlStrRef>
          </c:cat>
          <c:val>
            <c:numRef>
              <c:f>Memória!$E$1</c:f>
              <c:numCache>
                <c:formatCode>0.000000000000</c:formatCode>
                <c:ptCount val="9"/>
                <c:pt idx="1">
                  <c:v>3.2958984375E-3</c:v>
                </c:pt>
                <c:pt idx="2">
                  <c:v>4.05120849609375E-3</c:v>
                </c:pt>
                <c:pt idx="4">
                  <c:v>1.0650634765625E-3</c:v>
                </c:pt>
                <c:pt idx="5">
                  <c:v>1.0650634765625E-3</c:v>
                </c:pt>
                <c:pt idx="7">
                  <c:v>1.42669677734375E-3</c:v>
                </c:pt>
                <c:pt idx="8">
                  <c:v>4.5928955078125E-3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D618-4F5C-AC67-579084AE5033}"/>
            </c:ext>
          </c:extLst>
        </c:ser>
        <c:ser>
          <c:idx val="5"/>
          <c:order val="5"/>
          <c:tx>
            <c:strRef>
              <c:f>Memória!$E$1</c:f>
              <c:strCache>
                <c:ptCount val="1"/>
                <c:pt idx="0">
                  <c:v>10000000</c:v>
                </c:pt>
              </c:strCache>
            </c:strRef>
          </c:tx>
          <c:spPr>
            <a:gradFill rotWithShape="1">
              <a:gsLst>
                <a:gs pos="0">
                  <a:schemeClr val="accent6">
                    <a:satMod val="103000"/>
                    <a:lumMod val="102000"/>
                    <a:tint val="94000"/>
                  </a:schemeClr>
                </a:gs>
                <a:gs pos="50000">
                  <a:schemeClr val="accent6">
                    <a:satMod val="110000"/>
                    <a:lumMod val="100000"/>
                    <a:shade val="100000"/>
                  </a:schemeClr>
                </a:gs>
                <a:gs pos="100000">
                  <a:schemeClr val="accent6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multiLvlStrRef>
              <c:f>Memória!$E$1</c:f>
              <c:multiLvlStrCache>
                <c:ptCount val="9"/>
                <c:lvl>
                  <c:pt idx="0">
                    <c:v>bubble</c:v>
                  </c:pt>
                  <c:pt idx="1">
                    <c:v>merge</c:v>
                  </c:pt>
                  <c:pt idx="2">
                    <c:v>quick</c:v>
                  </c:pt>
                  <c:pt idx="3">
                    <c:v>bubble</c:v>
                  </c:pt>
                  <c:pt idx="4">
                    <c:v>merge</c:v>
                  </c:pt>
                  <c:pt idx="5">
                    <c:v>quick</c:v>
                  </c:pt>
                  <c:pt idx="6">
                    <c:v>bubble</c:v>
                  </c:pt>
                  <c:pt idx="7">
                    <c:v>merge</c:v>
                  </c:pt>
                  <c:pt idx="8">
                    <c:v>quick</c:v>
                  </c:pt>
                </c:lvl>
                <c:lvl>
                  <c:pt idx="0">
                    <c:v>melhor</c:v>
                  </c:pt>
                  <c:pt idx="3">
                    <c:v>medio</c:v>
                  </c:pt>
                  <c:pt idx="6">
                    <c:v>pior</c:v>
                  </c:pt>
                </c:lvl>
              </c:multiLvlStrCache>
            </c:multiLvlStrRef>
          </c:cat>
          <c:val>
            <c:numRef>
              <c:f>Memória!$E$1</c:f>
              <c:numCache>
                <c:formatCode>0.000000000000</c:formatCode>
                <c:ptCount val="9"/>
                <c:pt idx="1">
                  <c:v>3.448486328125E-3</c:v>
                </c:pt>
                <c:pt idx="2">
                  <c:v>4.20379638671875E-3</c:v>
                </c:pt>
                <c:pt idx="4">
                  <c:v>1.0650634765625E-3</c:v>
                </c:pt>
                <c:pt idx="5">
                  <c:v>1.0650634765625E-3</c:v>
                </c:pt>
                <c:pt idx="7">
                  <c:v>1.42669677734375E-3</c:v>
                </c:pt>
                <c:pt idx="8">
                  <c:v>4.70733642578125E-3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D618-4F5C-AC67-579084AE503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441919600"/>
        <c:axId val="1441928336"/>
      </c:barChart>
      <c:catAx>
        <c:axId val="1441919600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441928336"/>
        <c:crosses val="autoZero"/>
        <c:auto val="1"/>
        <c:lblAlgn val="ctr"/>
        <c:lblOffset val="100"/>
        <c:noMultiLvlLbl val="0"/>
      </c:catAx>
      <c:valAx>
        <c:axId val="14419283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t-BR" sz="800"/>
                  <a:t>Memória em MB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8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</c:title>
        <c:numFmt formatCode="0.000" sourceLinked="0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4419196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7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 sz="700"/>
              <a:t>Desempenho QUICK SORT p/Tempo(s)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Planilha1!$B$1</c:f>
              <c:strCache>
                <c:ptCount val="1"/>
                <c:pt idx="0">
                  <c:v>melhor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19050">
                <a:solidFill>
                  <a:schemeClr val="accent1"/>
                </a:solidFill>
              </a:ln>
              <a:effectLst/>
            </c:spPr>
          </c:marker>
          <c:cat>
            <c:numRef>
              <c:f>Planilha1!$A$2:$A$7</c:f>
              <c:numCache>
                <c:formatCode>General</c:formatCode>
                <c:ptCount val="6"/>
                <c:pt idx="0">
                  <c:v>100</c:v>
                </c:pt>
                <c:pt idx="1">
                  <c:v>1000</c:v>
                </c:pt>
                <c:pt idx="2">
                  <c:v>10000</c:v>
                </c:pt>
                <c:pt idx="3">
                  <c:v>100000</c:v>
                </c:pt>
                <c:pt idx="4">
                  <c:v>1000000</c:v>
                </c:pt>
                <c:pt idx="5">
                  <c:v>10000000</c:v>
                </c:pt>
              </c:numCache>
            </c:numRef>
          </c:cat>
          <c:val>
            <c:numRef>
              <c:f>Planilha1!$B$2:$B$7</c:f>
              <c:numCache>
                <c:formatCode>0.0000</c:formatCode>
                <c:ptCount val="6"/>
                <c:pt idx="0">
                  <c:v>0</c:v>
                </c:pt>
                <c:pt idx="1">
                  <c:v>6.0248374938964844E-3</c:v>
                </c:pt>
                <c:pt idx="2">
                  <c:v>9.9994659423828125E-2</c:v>
                </c:pt>
                <c:pt idx="3">
                  <c:v>1.3499166965484619</c:v>
                </c:pt>
                <c:pt idx="4">
                  <c:v>12.417335987091064</c:v>
                </c:pt>
                <c:pt idx="5">
                  <c:v>149.03184485435486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933-4165-A365-09750B068585}"/>
            </c:ext>
          </c:extLst>
        </c:ser>
        <c:ser>
          <c:idx val="1"/>
          <c:order val="1"/>
          <c:tx>
            <c:strRef>
              <c:f>Planilha1!$C$1</c:f>
              <c:strCache>
                <c:ptCount val="1"/>
                <c:pt idx="0">
                  <c:v>medio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Planilha1!$A$2:$A$7</c:f>
              <c:numCache>
                <c:formatCode>General</c:formatCode>
                <c:ptCount val="6"/>
                <c:pt idx="0">
                  <c:v>100</c:v>
                </c:pt>
                <c:pt idx="1">
                  <c:v>1000</c:v>
                </c:pt>
                <c:pt idx="2">
                  <c:v>10000</c:v>
                </c:pt>
                <c:pt idx="3">
                  <c:v>100000</c:v>
                </c:pt>
                <c:pt idx="4">
                  <c:v>1000000</c:v>
                </c:pt>
                <c:pt idx="5">
                  <c:v>10000000</c:v>
                </c:pt>
              </c:numCache>
            </c:numRef>
          </c:cat>
          <c:val>
            <c:numRef>
              <c:f>Planilha1!$C$2:$C$7</c:f>
              <c:numCache>
                <c:formatCode>0.0000</c:formatCode>
                <c:ptCount val="6"/>
                <c:pt idx="0">
                  <c:v>5.9900283813476565E-4</c:v>
                </c:pt>
                <c:pt idx="1">
                  <c:v>1.2597894668579102E-2</c:v>
                </c:pt>
                <c:pt idx="2">
                  <c:v>0.16914887428283693</c:v>
                </c:pt>
                <c:pt idx="3">
                  <c:v>1.6992228984832765</c:v>
                </c:pt>
                <c:pt idx="4">
                  <c:v>19.939657163619994</c:v>
                </c:pt>
                <c:pt idx="5">
                  <c:v>236.65465869903565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B933-4165-A365-09750B068585}"/>
            </c:ext>
          </c:extLst>
        </c:ser>
        <c:ser>
          <c:idx val="2"/>
          <c:order val="2"/>
          <c:tx>
            <c:strRef>
              <c:f>Planilha1!$D$1</c:f>
              <c:strCache>
                <c:ptCount val="1"/>
                <c:pt idx="0">
                  <c:v>pior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19050">
                <a:solidFill>
                  <a:schemeClr val="accent3"/>
                </a:solidFill>
              </a:ln>
              <a:effectLst/>
            </c:spPr>
          </c:marker>
          <c:cat>
            <c:numRef>
              <c:f>Planilha1!$A$2:$A$7</c:f>
              <c:numCache>
                <c:formatCode>General</c:formatCode>
                <c:ptCount val="6"/>
                <c:pt idx="0">
                  <c:v>100</c:v>
                </c:pt>
                <c:pt idx="1">
                  <c:v>1000</c:v>
                </c:pt>
                <c:pt idx="2">
                  <c:v>10000</c:v>
                </c:pt>
                <c:pt idx="3">
                  <c:v>100000</c:v>
                </c:pt>
                <c:pt idx="4">
                  <c:v>1000000</c:v>
                </c:pt>
                <c:pt idx="5">
                  <c:v>10000000</c:v>
                </c:pt>
              </c:numCache>
            </c:numRef>
          </c:cat>
          <c:val>
            <c:numRef>
              <c:f>Planilha1!$D$2:$D$7</c:f>
              <c:numCache>
                <c:formatCode>0.0000</c:formatCode>
                <c:ptCount val="6"/>
                <c:pt idx="0">
                  <c:v>0</c:v>
                </c:pt>
                <c:pt idx="1">
                  <c:v>1.1997461318969727E-2</c:v>
                </c:pt>
                <c:pt idx="2">
                  <c:v>0.14397883415222168</c:v>
                </c:pt>
                <c:pt idx="3">
                  <c:v>1.6264667510986328</c:v>
                </c:pt>
                <c:pt idx="4">
                  <c:v>20.832780361175537</c:v>
                </c:pt>
                <c:pt idx="5">
                  <c:v>218.24159216880798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B933-4165-A365-09750B06858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884834799"/>
        <c:axId val="884848943"/>
      </c:lineChart>
      <c:catAx>
        <c:axId val="88483479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5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884848943"/>
        <c:crosses val="autoZero"/>
        <c:auto val="1"/>
        <c:lblAlgn val="ctr"/>
        <c:lblOffset val="100"/>
        <c:noMultiLvlLbl val="0"/>
      </c:catAx>
      <c:valAx>
        <c:axId val="884848943"/>
        <c:scaling>
          <c:orientation val="minMax"/>
          <c:max val="4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88483479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7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 sz="700"/>
              <a:t>Desempenho BUBBLE SORT até 1000 elementos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Planilha1!$B$1</c:f>
              <c:strCache>
                <c:ptCount val="1"/>
                <c:pt idx="0">
                  <c:v>melhor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Planilha1!$A$2:$A$7</c:f>
              <c:numCache>
                <c:formatCode>General</c:formatCode>
                <c:ptCount val="6"/>
                <c:pt idx="0">
                  <c:v>100</c:v>
                </c:pt>
                <c:pt idx="1">
                  <c:v>1000</c:v>
                </c:pt>
                <c:pt idx="2">
                  <c:v>10000</c:v>
                </c:pt>
                <c:pt idx="3">
                  <c:v>100000</c:v>
                </c:pt>
                <c:pt idx="4">
                  <c:v>1000000</c:v>
                </c:pt>
                <c:pt idx="5">
                  <c:v>10000000</c:v>
                </c:pt>
              </c:numCache>
            </c:numRef>
          </c:cat>
          <c:val>
            <c:numRef>
              <c:f>Planilha1!$B$2:$B$7</c:f>
              <c:numCache>
                <c:formatCode>0.0000</c:formatCode>
                <c:ptCount val="6"/>
                <c:pt idx="0">
                  <c:v>1E-3</c:v>
                </c:pt>
                <c:pt idx="1">
                  <c:v>0.60160000000000002</c:v>
                </c:pt>
                <c:pt idx="2">
                  <c:v>68.348100000000002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4C6-400F-A4C3-B911CA81F6EF}"/>
            </c:ext>
          </c:extLst>
        </c:ser>
        <c:ser>
          <c:idx val="1"/>
          <c:order val="1"/>
          <c:tx>
            <c:strRef>
              <c:f>Planilha1!$C$1</c:f>
              <c:strCache>
                <c:ptCount val="1"/>
                <c:pt idx="0">
                  <c:v>medio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Planilha1!$A$2:$A$7</c:f>
              <c:numCache>
                <c:formatCode>General</c:formatCode>
                <c:ptCount val="6"/>
                <c:pt idx="0">
                  <c:v>100</c:v>
                </c:pt>
                <c:pt idx="1">
                  <c:v>1000</c:v>
                </c:pt>
                <c:pt idx="2">
                  <c:v>10000</c:v>
                </c:pt>
                <c:pt idx="3">
                  <c:v>100000</c:v>
                </c:pt>
                <c:pt idx="4">
                  <c:v>1000000</c:v>
                </c:pt>
                <c:pt idx="5">
                  <c:v>10000000</c:v>
                </c:pt>
              </c:numCache>
            </c:numRef>
          </c:cat>
          <c:val>
            <c:numRef>
              <c:f>Planilha1!$C$2:$C$7</c:f>
              <c:numCache>
                <c:formatCode>0.0000</c:formatCode>
                <c:ptCount val="6"/>
                <c:pt idx="0">
                  <c:v>1.8E-3</c:v>
                </c:pt>
                <c:pt idx="1">
                  <c:v>0.77210000000000001</c:v>
                </c:pt>
                <c:pt idx="2">
                  <c:v>88.868700000000004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4C6-400F-A4C3-B911CA81F6EF}"/>
            </c:ext>
          </c:extLst>
        </c:ser>
        <c:ser>
          <c:idx val="2"/>
          <c:order val="2"/>
          <c:tx>
            <c:strRef>
              <c:f>Planilha1!$D$1</c:f>
              <c:strCache>
                <c:ptCount val="1"/>
                <c:pt idx="0">
                  <c:v>pior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19050">
                <a:solidFill>
                  <a:schemeClr val="accent3"/>
                </a:solidFill>
              </a:ln>
              <a:effectLst/>
            </c:spPr>
          </c:marker>
          <c:cat>
            <c:numRef>
              <c:f>Planilha1!$A$2:$A$7</c:f>
              <c:numCache>
                <c:formatCode>General</c:formatCode>
                <c:ptCount val="6"/>
                <c:pt idx="0">
                  <c:v>100</c:v>
                </c:pt>
                <c:pt idx="1">
                  <c:v>1000</c:v>
                </c:pt>
                <c:pt idx="2">
                  <c:v>10000</c:v>
                </c:pt>
                <c:pt idx="3">
                  <c:v>100000</c:v>
                </c:pt>
                <c:pt idx="4">
                  <c:v>1000000</c:v>
                </c:pt>
                <c:pt idx="5">
                  <c:v>10000000</c:v>
                </c:pt>
              </c:numCache>
            </c:numRef>
          </c:cat>
          <c:val>
            <c:numRef>
              <c:f>Planilha1!$D$2:$D$7</c:f>
              <c:numCache>
                <c:formatCode>0.0000</c:formatCode>
                <c:ptCount val="6"/>
                <c:pt idx="0">
                  <c:v>2E-3</c:v>
                </c:pt>
                <c:pt idx="1">
                  <c:v>0.79400000000000004</c:v>
                </c:pt>
                <c:pt idx="2">
                  <c:v>105.6669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D4C6-400F-A4C3-B911CA81F6E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884834799"/>
        <c:axId val="884848943"/>
      </c:lineChart>
      <c:catAx>
        <c:axId val="88483479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5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884848943"/>
        <c:crosses val="autoZero"/>
        <c:auto val="1"/>
        <c:lblAlgn val="ctr"/>
        <c:lblOffset val="100"/>
        <c:noMultiLvlLbl val="0"/>
      </c:catAx>
      <c:valAx>
        <c:axId val="884848943"/>
        <c:scaling>
          <c:orientation val="minMax"/>
          <c:max val="4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88483479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egendEntry>
        <c:idx val="0"/>
        <c:txPr>
          <a:bodyPr rot="0" spcFirstLastPara="1" vertOverflow="ellipsis" vert="horz" wrap="square" anchor="ctr" anchorCtr="1"/>
          <a:lstStyle/>
          <a:p>
            <a:pPr>
              <a:defRPr sz="7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8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7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 sz="700"/>
              <a:t>Desempenho BUBBLE SORT p/Tempo(s)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Planilha1!$B$1</c:f>
              <c:strCache>
                <c:ptCount val="1"/>
                <c:pt idx="0">
                  <c:v>melhor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Planilha1!$A$2:$A$7</c:f>
              <c:numCache>
                <c:formatCode>General</c:formatCode>
                <c:ptCount val="6"/>
                <c:pt idx="0">
                  <c:v>100</c:v>
                </c:pt>
                <c:pt idx="1">
                  <c:v>1000</c:v>
                </c:pt>
                <c:pt idx="2">
                  <c:v>10000</c:v>
                </c:pt>
                <c:pt idx="3">
                  <c:v>100000</c:v>
                </c:pt>
                <c:pt idx="4">
                  <c:v>1000000</c:v>
                </c:pt>
                <c:pt idx="5">
                  <c:v>10000000</c:v>
                </c:pt>
              </c:numCache>
            </c:numRef>
          </c:cat>
          <c:val>
            <c:numRef>
              <c:f>Planilha1!$B$2:$B$7</c:f>
              <c:numCache>
                <c:formatCode>0.0000</c:formatCode>
                <c:ptCount val="6"/>
                <c:pt idx="0">
                  <c:v>1E-3</c:v>
                </c:pt>
                <c:pt idx="1">
                  <c:v>0.60160000000000002</c:v>
                </c:pt>
                <c:pt idx="2">
                  <c:v>68.348100000000002</c:v>
                </c:pt>
                <c:pt idx="3">
                  <c:v>7115.2785029999995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DBA-43D5-8C49-75882C09E38C}"/>
            </c:ext>
          </c:extLst>
        </c:ser>
        <c:ser>
          <c:idx val="1"/>
          <c:order val="1"/>
          <c:tx>
            <c:strRef>
              <c:f>Planilha1!$C$1</c:f>
              <c:strCache>
                <c:ptCount val="1"/>
                <c:pt idx="0">
                  <c:v>medio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Planilha1!$A$2:$A$7</c:f>
              <c:numCache>
                <c:formatCode>General</c:formatCode>
                <c:ptCount val="6"/>
                <c:pt idx="0">
                  <c:v>100</c:v>
                </c:pt>
                <c:pt idx="1">
                  <c:v>1000</c:v>
                </c:pt>
                <c:pt idx="2">
                  <c:v>10000</c:v>
                </c:pt>
                <c:pt idx="3">
                  <c:v>100000</c:v>
                </c:pt>
                <c:pt idx="4">
                  <c:v>1000000</c:v>
                </c:pt>
                <c:pt idx="5">
                  <c:v>10000000</c:v>
                </c:pt>
              </c:numCache>
            </c:numRef>
          </c:cat>
          <c:val>
            <c:numRef>
              <c:f>Planilha1!$C$2:$C$7</c:f>
              <c:numCache>
                <c:formatCode>0.0000</c:formatCode>
                <c:ptCount val="6"/>
                <c:pt idx="0">
                  <c:v>1.8E-3</c:v>
                </c:pt>
                <c:pt idx="1">
                  <c:v>0.77210000000000001</c:v>
                </c:pt>
                <c:pt idx="2">
                  <c:v>88.868700000000004</c:v>
                </c:pt>
                <c:pt idx="3">
                  <c:v>8924.9439999999995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BDBA-43D5-8C49-75882C09E38C}"/>
            </c:ext>
          </c:extLst>
        </c:ser>
        <c:ser>
          <c:idx val="2"/>
          <c:order val="2"/>
          <c:tx>
            <c:strRef>
              <c:f>Planilha1!$D$1</c:f>
              <c:strCache>
                <c:ptCount val="1"/>
                <c:pt idx="0">
                  <c:v>pior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numRef>
              <c:f>Planilha1!$A$2:$A$7</c:f>
              <c:numCache>
                <c:formatCode>General</c:formatCode>
                <c:ptCount val="6"/>
                <c:pt idx="0">
                  <c:v>100</c:v>
                </c:pt>
                <c:pt idx="1">
                  <c:v>1000</c:v>
                </c:pt>
                <c:pt idx="2">
                  <c:v>10000</c:v>
                </c:pt>
                <c:pt idx="3">
                  <c:v>100000</c:v>
                </c:pt>
                <c:pt idx="4">
                  <c:v>1000000</c:v>
                </c:pt>
                <c:pt idx="5">
                  <c:v>10000000</c:v>
                </c:pt>
              </c:numCache>
            </c:numRef>
          </c:cat>
          <c:val>
            <c:numRef>
              <c:f>Planilha1!$D$2:$D$7</c:f>
              <c:numCache>
                <c:formatCode>0.0000</c:formatCode>
                <c:ptCount val="6"/>
                <c:pt idx="0">
                  <c:v>2E-3</c:v>
                </c:pt>
                <c:pt idx="1">
                  <c:v>0.79400000000000004</c:v>
                </c:pt>
                <c:pt idx="2">
                  <c:v>105.6669</c:v>
                </c:pt>
                <c:pt idx="3">
                  <c:v>10840.735682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BDBA-43D5-8C49-75882C09E38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884834799"/>
        <c:axId val="884848943"/>
      </c:lineChart>
      <c:catAx>
        <c:axId val="884834799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t-BR" sz="600"/>
                  <a:t>Número de elementos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5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884848943"/>
        <c:crosses val="autoZero"/>
        <c:auto val="1"/>
        <c:lblAlgn val="ctr"/>
        <c:lblOffset val="100"/>
        <c:noMultiLvlLbl val="0"/>
      </c:catAx>
      <c:valAx>
        <c:axId val="88484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t-BR" sz="600"/>
                  <a:t>Tempo em segundos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88483479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egendEntry>
        <c:idx val="0"/>
        <c:txPr>
          <a:bodyPr rot="0" spcFirstLastPara="1" vertOverflow="ellipsis" vert="horz" wrap="square" anchor="ctr" anchorCtr="1"/>
          <a:lstStyle/>
          <a:p>
            <a:pPr>
              <a:defRPr sz="7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8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Planilha1!$B$1</c:f>
              <c:strCache>
                <c:ptCount val="1"/>
                <c:pt idx="0">
                  <c:v>melhor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Planilha1!$A$2:$A$4</c:f>
              <c:strCache>
                <c:ptCount val="3"/>
                <c:pt idx="0">
                  <c:v>bubble</c:v>
                </c:pt>
                <c:pt idx="1">
                  <c:v>merge</c:v>
                </c:pt>
                <c:pt idx="2">
                  <c:v>quick</c:v>
                </c:pt>
              </c:strCache>
            </c:strRef>
          </c:cat>
          <c:val>
            <c:numRef>
              <c:f>Planilha1!$B$2:$B$4</c:f>
              <c:numCache>
                <c:formatCode>0.000000</c:formatCode>
                <c:ptCount val="3"/>
                <c:pt idx="0">
                  <c:v>9.9015235900878906E-4</c:v>
                </c:pt>
                <c:pt idx="1">
                  <c:v>1.5606880187988281E-2</c:v>
                </c:pt>
                <c:pt idx="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C4A-415D-81FF-C6746C29E93D}"/>
            </c:ext>
          </c:extLst>
        </c:ser>
        <c:ser>
          <c:idx val="1"/>
          <c:order val="1"/>
          <c:tx>
            <c:strRef>
              <c:f>Planilha1!$C$1</c:f>
              <c:strCache>
                <c:ptCount val="1"/>
                <c:pt idx="0">
                  <c:v>medio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satMod val="103000"/>
                    <a:lumMod val="102000"/>
                    <a:tint val="94000"/>
                  </a:schemeClr>
                </a:gs>
                <a:gs pos="50000">
                  <a:schemeClr val="accent2">
                    <a:satMod val="110000"/>
                    <a:lumMod val="100000"/>
                    <a:shade val="100000"/>
                  </a:schemeClr>
                </a:gs>
                <a:gs pos="100000">
                  <a:schemeClr val="accent2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Planilha1!$A$2:$A$4</c:f>
              <c:strCache>
                <c:ptCount val="3"/>
                <c:pt idx="0">
                  <c:v>bubble</c:v>
                </c:pt>
                <c:pt idx="1">
                  <c:v>merge</c:v>
                </c:pt>
                <c:pt idx="2">
                  <c:v>quick</c:v>
                </c:pt>
              </c:strCache>
            </c:strRef>
          </c:cat>
          <c:val>
            <c:numRef>
              <c:f>Planilha1!$C$2:$C$4</c:f>
              <c:numCache>
                <c:formatCode>0.000000</c:formatCode>
                <c:ptCount val="3"/>
                <c:pt idx="0">
                  <c:v>1.79595947265625E-3</c:v>
                </c:pt>
                <c:pt idx="1">
                  <c:v>0</c:v>
                </c:pt>
                <c:pt idx="2">
                  <c:v>5.9900283813476565E-4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C4A-415D-81FF-C6746C29E93D}"/>
            </c:ext>
          </c:extLst>
        </c:ser>
        <c:ser>
          <c:idx val="2"/>
          <c:order val="2"/>
          <c:tx>
            <c:strRef>
              <c:f>Planilha1!$D$1</c:f>
              <c:strCache>
                <c:ptCount val="1"/>
                <c:pt idx="0">
                  <c:v>pior</c:v>
                </c:pt>
              </c:strCache>
            </c:strRef>
          </c:tx>
          <c:spPr>
            <a:gradFill rotWithShape="1">
              <a:gsLst>
                <a:gs pos="0">
                  <a:schemeClr val="accent3">
                    <a:satMod val="103000"/>
                    <a:lumMod val="102000"/>
                    <a:tint val="94000"/>
                  </a:schemeClr>
                </a:gs>
                <a:gs pos="50000">
                  <a:schemeClr val="accent3">
                    <a:satMod val="110000"/>
                    <a:lumMod val="100000"/>
                    <a:shade val="100000"/>
                  </a:schemeClr>
                </a:gs>
                <a:gs pos="100000">
                  <a:schemeClr val="accent3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Planilha1!$A$2:$A$4</c:f>
              <c:strCache>
                <c:ptCount val="3"/>
                <c:pt idx="0">
                  <c:v>bubble</c:v>
                </c:pt>
                <c:pt idx="1">
                  <c:v>merge</c:v>
                </c:pt>
                <c:pt idx="2">
                  <c:v>quick</c:v>
                </c:pt>
              </c:strCache>
            </c:strRef>
          </c:cat>
          <c:val>
            <c:numRef>
              <c:f>Planilha1!$D$2:$D$4</c:f>
              <c:numCache>
                <c:formatCode>0.000000</c:formatCode>
                <c:ptCount val="3"/>
                <c:pt idx="0">
                  <c:v>1.9962787628173828E-3</c:v>
                </c:pt>
                <c:pt idx="1">
                  <c:v>0</c:v>
                </c:pt>
                <c:pt idx="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CC4A-415D-81FF-C6746C29E93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2045863632"/>
        <c:axId val="2045856144"/>
      </c:barChart>
      <c:catAx>
        <c:axId val="204586363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2045856144"/>
        <c:crosses val="autoZero"/>
        <c:auto val="1"/>
        <c:lblAlgn val="ctr"/>
        <c:lblOffset val="100"/>
        <c:noMultiLvlLbl val="0"/>
      </c:catAx>
      <c:valAx>
        <c:axId val="20458561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7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t-BR" sz="700"/>
                  <a:t>Tempo em segundos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7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</c:title>
        <c:numFmt formatCode="0.0000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2045863632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8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Planilha1!$B$1</c:f>
              <c:strCache>
                <c:ptCount val="1"/>
                <c:pt idx="0">
                  <c:v>melhor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Planilha1!$A$2:$A$4</c:f>
              <c:strCache>
                <c:ptCount val="3"/>
                <c:pt idx="0">
                  <c:v>bubble</c:v>
                </c:pt>
                <c:pt idx="1">
                  <c:v>merge</c:v>
                </c:pt>
                <c:pt idx="2">
                  <c:v>quick</c:v>
                </c:pt>
              </c:strCache>
            </c:strRef>
          </c:cat>
          <c:val>
            <c:numRef>
              <c:f>Planilha1!$B$2:$B$4</c:f>
              <c:numCache>
                <c:formatCode>0.000000</c:formatCode>
                <c:ptCount val="3"/>
                <c:pt idx="0">
                  <c:v>0.60159587860107422</c:v>
                </c:pt>
                <c:pt idx="1">
                  <c:v>1.2048006057739258E-2</c:v>
                </c:pt>
                <c:pt idx="2">
                  <c:v>6.0248374938964844E-3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8D6-4B3F-9AD6-F9D58D7555EA}"/>
            </c:ext>
          </c:extLst>
        </c:ser>
        <c:ser>
          <c:idx val="1"/>
          <c:order val="1"/>
          <c:tx>
            <c:strRef>
              <c:f>Planilha1!$C$1</c:f>
              <c:strCache>
                <c:ptCount val="1"/>
                <c:pt idx="0">
                  <c:v>medio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satMod val="103000"/>
                    <a:lumMod val="102000"/>
                    <a:tint val="94000"/>
                  </a:schemeClr>
                </a:gs>
                <a:gs pos="50000">
                  <a:schemeClr val="accent2">
                    <a:satMod val="110000"/>
                    <a:lumMod val="100000"/>
                    <a:shade val="100000"/>
                  </a:schemeClr>
                </a:gs>
                <a:gs pos="100000">
                  <a:schemeClr val="accent2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Planilha1!$A$2:$A$4</c:f>
              <c:strCache>
                <c:ptCount val="3"/>
                <c:pt idx="0">
                  <c:v>bubble</c:v>
                </c:pt>
                <c:pt idx="1">
                  <c:v>merge</c:v>
                </c:pt>
                <c:pt idx="2">
                  <c:v>quick</c:v>
                </c:pt>
              </c:strCache>
            </c:strRef>
          </c:cat>
          <c:val>
            <c:numRef>
              <c:f>Planilha1!$C$2:$C$4</c:f>
              <c:numCache>
                <c:formatCode>0.000000</c:formatCode>
                <c:ptCount val="3"/>
                <c:pt idx="0">
                  <c:v>0.77210960388183592</c:v>
                </c:pt>
                <c:pt idx="1">
                  <c:v>1.6799831390380861E-2</c:v>
                </c:pt>
                <c:pt idx="2">
                  <c:v>1.2597894668579102E-2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B8D6-4B3F-9AD6-F9D58D7555EA}"/>
            </c:ext>
          </c:extLst>
        </c:ser>
        <c:ser>
          <c:idx val="2"/>
          <c:order val="2"/>
          <c:tx>
            <c:strRef>
              <c:f>Planilha1!$D$1</c:f>
              <c:strCache>
                <c:ptCount val="1"/>
                <c:pt idx="0">
                  <c:v>pior</c:v>
                </c:pt>
              </c:strCache>
            </c:strRef>
          </c:tx>
          <c:spPr>
            <a:gradFill rotWithShape="1">
              <a:gsLst>
                <a:gs pos="0">
                  <a:schemeClr val="accent3">
                    <a:satMod val="103000"/>
                    <a:lumMod val="102000"/>
                    <a:tint val="94000"/>
                  </a:schemeClr>
                </a:gs>
                <a:gs pos="50000">
                  <a:schemeClr val="accent3">
                    <a:satMod val="110000"/>
                    <a:lumMod val="100000"/>
                    <a:shade val="100000"/>
                  </a:schemeClr>
                </a:gs>
                <a:gs pos="100000">
                  <a:schemeClr val="accent3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Planilha1!$A$2:$A$4</c:f>
              <c:strCache>
                <c:ptCount val="3"/>
                <c:pt idx="0">
                  <c:v>bubble</c:v>
                </c:pt>
                <c:pt idx="1">
                  <c:v>merge</c:v>
                </c:pt>
                <c:pt idx="2">
                  <c:v>quick</c:v>
                </c:pt>
              </c:strCache>
            </c:strRef>
          </c:cat>
          <c:val>
            <c:numRef>
              <c:f>Planilha1!$D$2:$D$4</c:f>
              <c:numCache>
                <c:formatCode>0.000000</c:formatCode>
                <c:ptCount val="3"/>
                <c:pt idx="0">
                  <c:v>0.79403400421142578</c:v>
                </c:pt>
                <c:pt idx="1">
                  <c:v>1.7999172210693359E-2</c:v>
                </c:pt>
                <c:pt idx="2">
                  <c:v>1.1997461318969727E-2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B8D6-4B3F-9AD6-F9D58D7555E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2045863632"/>
        <c:axId val="2045856144"/>
      </c:barChart>
      <c:catAx>
        <c:axId val="204586363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2045856144"/>
        <c:crosses val="autoZero"/>
        <c:auto val="1"/>
        <c:lblAlgn val="ctr"/>
        <c:lblOffset val="100"/>
        <c:noMultiLvlLbl val="0"/>
      </c:catAx>
      <c:valAx>
        <c:axId val="20458561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7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t-BR" sz="700"/>
                  <a:t>Tempo em segundos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7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</c:title>
        <c:numFmt formatCode="0.0000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2045863632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8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</c:dTable>
      <c:spPr>
        <a:noFill/>
        <a:ln w="25400"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Planilha1!$B$1</c:f>
              <c:strCache>
                <c:ptCount val="1"/>
                <c:pt idx="0">
                  <c:v>melhor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Planilha1!$A$2:$A$3</c:f>
              <c:strCache>
                <c:ptCount val="2"/>
                <c:pt idx="0">
                  <c:v>merge</c:v>
                </c:pt>
                <c:pt idx="1">
                  <c:v>quick</c:v>
                </c:pt>
              </c:strCache>
            </c:strRef>
          </c:cat>
          <c:val>
            <c:numRef>
              <c:f>Planilha1!$B$2:$B$3</c:f>
              <c:numCache>
                <c:formatCode>0.000000</c:formatCode>
                <c:ptCount val="2"/>
                <c:pt idx="0">
                  <c:v>0.14801335334777832</c:v>
                </c:pt>
                <c:pt idx="1">
                  <c:v>9.9994659423828125E-2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115-4CAC-ACD9-7D2099BA1C14}"/>
            </c:ext>
          </c:extLst>
        </c:ser>
        <c:ser>
          <c:idx val="1"/>
          <c:order val="1"/>
          <c:tx>
            <c:strRef>
              <c:f>Planilha1!$C$1</c:f>
              <c:strCache>
                <c:ptCount val="1"/>
                <c:pt idx="0">
                  <c:v>medio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satMod val="103000"/>
                    <a:lumMod val="102000"/>
                    <a:tint val="94000"/>
                  </a:schemeClr>
                </a:gs>
                <a:gs pos="50000">
                  <a:schemeClr val="accent2">
                    <a:satMod val="110000"/>
                    <a:lumMod val="100000"/>
                    <a:shade val="100000"/>
                  </a:schemeClr>
                </a:gs>
                <a:gs pos="100000">
                  <a:schemeClr val="accent2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Planilha1!$A$2:$A$3</c:f>
              <c:strCache>
                <c:ptCount val="2"/>
                <c:pt idx="0">
                  <c:v>merge</c:v>
                </c:pt>
                <c:pt idx="1">
                  <c:v>quick</c:v>
                </c:pt>
              </c:strCache>
            </c:strRef>
          </c:cat>
          <c:val>
            <c:numRef>
              <c:f>Planilha1!$C$2:$C$3</c:f>
              <c:numCache>
                <c:formatCode>0.000000</c:formatCode>
                <c:ptCount val="2"/>
                <c:pt idx="0">
                  <c:v>0.18155255317687988</c:v>
                </c:pt>
                <c:pt idx="1">
                  <c:v>0.16914887428283693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115-4CAC-ACD9-7D2099BA1C14}"/>
            </c:ext>
          </c:extLst>
        </c:ser>
        <c:ser>
          <c:idx val="2"/>
          <c:order val="2"/>
          <c:tx>
            <c:strRef>
              <c:f>Planilha1!$D$1</c:f>
              <c:strCache>
                <c:ptCount val="1"/>
                <c:pt idx="0">
                  <c:v>pior</c:v>
                </c:pt>
              </c:strCache>
            </c:strRef>
          </c:tx>
          <c:spPr>
            <a:gradFill rotWithShape="1">
              <a:gsLst>
                <a:gs pos="0">
                  <a:schemeClr val="accent3">
                    <a:satMod val="103000"/>
                    <a:lumMod val="102000"/>
                    <a:tint val="94000"/>
                  </a:schemeClr>
                </a:gs>
                <a:gs pos="50000">
                  <a:schemeClr val="accent3">
                    <a:satMod val="110000"/>
                    <a:lumMod val="100000"/>
                    <a:shade val="100000"/>
                  </a:schemeClr>
                </a:gs>
                <a:gs pos="100000">
                  <a:schemeClr val="accent3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Planilha1!$A$2:$A$3</c:f>
              <c:strCache>
                <c:ptCount val="2"/>
                <c:pt idx="0">
                  <c:v>merge</c:v>
                </c:pt>
                <c:pt idx="1">
                  <c:v>quick</c:v>
                </c:pt>
              </c:strCache>
            </c:strRef>
          </c:cat>
          <c:val>
            <c:numRef>
              <c:f>Planilha1!$D$2:$D$3</c:f>
              <c:numCache>
                <c:formatCode>0.000000</c:formatCode>
                <c:ptCount val="2"/>
                <c:pt idx="0">
                  <c:v>0.18499660491943359</c:v>
                </c:pt>
                <c:pt idx="1">
                  <c:v>0.14397883415222168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115-4CAC-ACD9-7D2099BA1C1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2045863632"/>
        <c:axId val="2045856144"/>
      </c:barChart>
      <c:catAx>
        <c:axId val="204586363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2045856144"/>
        <c:crosses val="autoZero"/>
        <c:auto val="1"/>
        <c:lblAlgn val="ctr"/>
        <c:lblOffset val="100"/>
        <c:noMultiLvlLbl val="0"/>
      </c:catAx>
      <c:valAx>
        <c:axId val="20458561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7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t-BR" sz="700"/>
                  <a:t>Tempo em segundos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7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</c:title>
        <c:numFmt formatCode="0.0000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2045863632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8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</c:dTable>
      <c:spPr>
        <a:noFill/>
        <a:ln w="25400"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Planilha1!$B$1</c:f>
              <c:strCache>
                <c:ptCount val="1"/>
                <c:pt idx="0">
                  <c:v>melhor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Planilha1!$A$2:$A$3</c:f>
              <c:strCache>
                <c:ptCount val="2"/>
                <c:pt idx="0">
                  <c:v>merge</c:v>
                </c:pt>
                <c:pt idx="1">
                  <c:v>quick</c:v>
                </c:pt>
              </c:strCache>
            </c:strRef>
          </c:cat>
          <c:val>
            <c:numRef>
              <c:f>Planilha1!$B$2:$B$3</c:f>
              <c:numCache>
                <c:formatCode>0.000000</c:formatCode>
                <c:ptCount val="2"/>
                <c:pt idx="0">
                  <c:v>1.8318784236907959</c:v>
                </c:pt>
                <c:pt idx="1">
                  <c:v>1.3499166965484619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543-4F1E-BC6D-A4EA90434788}"/>
            </c:ext>
          </c:extLst>
        </c:ser>
        <c:ser>
          <c:idx val="1"/>
          <c:order val="1"/>
          <c:tx>
            <c:strRef>
              <c:f>Planilha1!$C$1</c:f>
              <c:strCache>
                <c:ptCount val="1"/>
                <c:pt idx="0">
                  <c:v>medio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satMod val="103000"/>
                    <a:lumMod val="102000"/>
                    <a:tint val="94000"/>
                  </a:schemeClr>
                </a:gs>
                <a:gs pos="50000">
                  <a:schemeClr val="accent2">
                    <a:satMod val="110000"/>
                    <a:lumMod val="100000"/>
                    <a:shade val="100000"/>
                  </a:schemeClr>
                </a:gs>
                <a:gs pos="100000">
                  <a:schemeClr val="accent2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Planilha1!$A$2:$A$3</c:f>
              <c:strCache>
                <c:ptCount val="2"/>
                <c:pt idx="0">
                  <c:v>merge</c:v>
                </c:pt>
                <c:pt idx="1">
                  <c:v>quick</c:v>
                </c:pt>
              </c:strCache>
            </c:strRef>
          </c:cat>
          <c:val>
            <c:numRef>
              <c:f>Planilha1!$C$2:$C$3</c:f>
              <c:numCache>
                <c:formatCode>0.000000</c:formatCode>
                <c:ptCount val="2"/>
                <c:pt idx="0">
                  <c:v>2.2837640762329103</c:v>
                </c:pt>
                <c:pt idx="1">
                  <c:v>1.6992228984832765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543-4F1E-BC6D-A4EA90434788}"/>
            </c:ext>
          </c:extLst>
        </c:ser>
        <c:ser>
          <c:idx val="2"/>
          <c:order val="2"/>
          <c:tx>
            <c:strRef>
              <c:f>Planilha1!$D$1</c:f>
              <c:strCache>
                <c:ptCount val="1"/>
                <c:pt idx="0">
                  <c:v>pior</c:v>
                </c:pt>
              </c:strCache>
            </c:strRef>
          </c:tx>
          <c:spPr>
            <a:gradFill rotWithShape="1">
              <a:gsLst>
                <a:gs pos="0">
                  <a:schemeClr val="accent3">
                    <a:satMod val="103000"/>
                    <a:lumMod val="102000"/>
                    <a:tint val="94000"/>
                  </a:schemeClr>
                </a:gs>
                <a:gs pos="50000">
                  <a:schemeClr val="accent3">
                    <a:satMod val="110000"/>
                    <a:lumMod val="100000"/>
                    <a:shade val="100000"/>
                  </a:schemeClr>
                </a:gs>
                <a:gs pos="100000">
                  <a:schemeClr val="accent3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Planilha1!$A$2:$A$3</c:f>
              <c:strCache>
                <c:ptCount val="2"/>
                <c:pt idx="0">
                  <c:v>merge</c:v>
                </c:pt>
                <c:pt idx="1">
                  <c:v>quick</c:v>
                </c:pt>
              </c:strCache>
            </c:strRef>
          </c:cat>
          <c:val>
            <c:numRef>
              <c:f>Planilha1!$D$2:$D$3</c:f>
              <c:numCache>
                <c:formatCode>0.000000</c:formatCode>
                <c:ptCount val="2"/>
                <c:pt idx="0">
                  <c:v>2.0420827865600586</c:v>
                </c:pt>
                <c:pt idx="1">
                  <c:v>1.6264667510986328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543-4F1E-BC6D-A4EA9043478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2045863632"/>
        <c:axId val="2045856144"/>
      </c:barChart>
      <c:catAx>
        <c:axId val="204586363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2045856144"/>
        <c:crosses val="autoZero"/>
        <c:auto val="1"/>
        <c:lblAlgn val="ctr"/>
        <c:lblOffset val="100"/>
        <c:noMultiLvlLbl val="0"/>
      </c:catAx>
      <c:valAx>
        <c:axId val="20458561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7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t-BR" sz="700"/>
                  <a:t>Tempo em segundos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7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</c:title>
        <c:numFmt formatCode="0.0000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2045863632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8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</c:dTable>
      <c:spPr>
        <a:noFill/>
        <a:ln w="25400"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Planilha1!$B$1</c:f>
              <c:strCache>
                <c:ptCount val="1"/>
                <c:pt idx="0">
                  <c:v>melhor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Planilha1!$A$2:$A$3</c:f>
              <c:strCache>
                <c:ptCount val="2"/>
                <c:pt idx="0">
                  <c:v>merge</c:v>
                </c:pt>
                <c:pt idx="1">
                  <c:v>quick</c:v>
                </c:pt>
              </c:strCache>
            </c:strRef>
          </c:cat>
          <c:val>
            <c:numRef>
              <c:f>Planilha1!$B$2:$B$3</c:f>
              <c:numCache>
                <c:formatCode>0.000000</c:formatCode>
                <c:ptCount val="2"/>
                <c:pt idx="0">
                  <c:v>23.704627275466919</c:v>
                </c:pt>
                <c:pt idx="1">
                  <c:v>12.417335987091064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2D7-4132-8C33-570DE7D0D311}"/>
            </c:ext>
          </c:extLst>
        </c:ser>
        <c:ser>
          <c:idx val="1"/>
          <c:order val="1"/>
          <c:tx>
            <c:strRef>
              <c:f>Planilha1!$C$1</c:f>
              <c:strCache>
                <c:ptCount val="1"/>
                <c:pt idx="0">
                  <c:v>medio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satMod val="103000"/>
                    <a:lumMod val="102000"/>
                    <a:tint val="94000"/>
                  </a:schemeClr>
                </a:gs>
                <a:gs pos="50000">
                  <a:schemeClr val="accent2">
                    <a:satMod val="110000"/>
                    <a:lumMod val="100000"/>
                    <a:shade val="100000"/>
                  </a:schemeClr>
                </a:gs>
                <a:gs pos="100000">
                  <a:schemeClr val="accent2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Planilha1!$A$2:$A$3</c:f>
              <c:strCache>
                <c:ptCount val="2"/>
                <c:pt idx="0">
                  <c:v>merge</c:v>
                </c:pt>
                <c:pt idx="1">
                  <c:v>quick</c:v>
                </c:pt>
              </c:strCache>
            </c:strRef>
          </c:cat>
          <c:val>
            <c:numRef>
              <c:f>Planilha1!$C$2:$C$3</c:f>
              <c:numCache>
                <c:formatCode>0.000000</c:formatCode>
                <c:ptCount val="2"/>
                <c:pt idx="0">
                  <c:v>27.674531269073487</c:v>
                </c:pt>
                <c:pt idx="1">
                  <c:v>19.939657163619994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2D7-4132-8C33-570DE7D0D311}"/>
            </c:ext>
          </c:extLst>
        </c:ser>
        <c:ser>
          <c:idx val="2"/>
          <c:order val="2"/>
          <c:tx>
            <c:strRef>
              <c:f>Planilha1!$D$1</c:f>
              <c:strCache>
                <c:ptCount val="1"/>
                <c:pt idx="0">
                  <c:v>pior</c:v>
                </c:pt>
              </c:strCache>
            </c:strRef>
          </c:tx>
          <c:spPr>
            <a:gradFill rotWithShape="1">
              <a:gsLst>
                <a:gs pos="0">
                  <a:schemeClr val="accent3">
                    <a:satMod val="103000"/>
                    <a:lumMod val="102000"/>
                    <a:tint val="94000"/>
                  </a:schemeClr>
                </a:gs>
                <a:gs pos="50000">
                  <a:schemeClr val="accent3">
                    <a:satMod val="110000"/>
                    <a:lumMod val="100000"/>
                    <a:shade val="100000"/>
                  </a:schemeClr>
                </a:gs>
                <a:gs pos="100000">
                  <a:schemeClr val="accent3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Planilha1!$A$2:$A$3</c:f>
              <c:strCache>
                <c:ptCount val="2"/>
                <c:pt idx="0">
                  <c:v>merge</c:v>
                </c:pt>
                <c:pt idx="1">
                  <c:v>quick</c:v>
                </c:pt>
              </c:strCache>
            </c:strRef>
          </c:cat>
          <c:val>
            <c:numRef>
              <c:f>Planilha1!$D$2:$D$3</c:f>
              <c:numCache>
                <c:formatCode>0.000000</c:formatCode>
                <c:ptCount val="2"/>
                <c:pt idx="0">
                  <c:v>24.792707443237305</c:v>
                </c:pt>
                <c:pt idx="1">
                  <c:v>20.832780361175537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82D7-4132-8C33-570DE7D0D31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2045863632"/>
        <c:axId val="2045856144"/>
      </c:barChart>
      <c:catAx>
        <c:axId val="204586363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2045856144"/>
        <c:crosses val="autoZero"/>
        <c:auto val="1"/>
        <c:lblAlgn val="ctr"/>
        <c:lblOffset val="100"/>
        <c:noMultiLvlLbl val="0"/>
      </c:catAx>
      <c:valAx>
        <c:axId val="20458561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7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t-BR" sz="700"/>
                  <a:t>Tempo em segundos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7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</c:title>
        <c:numFmt formatCode="0.0000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2045863632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8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</c:dTable>
      <c:spPr>
        <a:noFill/>
        <a:ln w="25400"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11.xml><?xml version="1.0" encoding="utf-8"?>
<cs:chartStyle xmlns:cs="http://schemas.microsoft.com/office/drawing/2012/chartStyle" xmlns:a="http://schemas.openxmlformats.org/drawingml/2006/main" id="34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7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8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9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2EB262EE-49FD-4FF8-9B9E-F2F19F2C0A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sbc-template.dot</Template>
  <TotalTime>3264</TotalTime>
  <Pages>20</Pages>
  <Words>6163</Words>
  <Characters>33282</Characters>
  <Application>Microsoft Office Word</Application>
  <DocSecurity>0</DocSecurity>
  <Lines>277</Lines>
  <Paragraphs>78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Instruções aos Autores de Contribuições para o SIBGRAPI</vt:lpstr>
    </vt:vector>
  </TitlesOfParts>
  <Company> </Company>
  <LinksUpToDate>false</LinksUpToDate>
  <CharactersWithSpaces>39367</CharactersWithSpaces>
  <SharedDoc>false</SharedDoc>
  <HLinks>
    <vt:vector size="42" baseType="variant">
      <vt:variant>
        <vt:i4>1245194</vt:i4>
      </vt:variant>
      <vt:variant>
        <vt:i4>138</vt:i4>
      </vt:variant>
      <vt:variant>
        <vt:i4>0</vt:i4>
      </vt:variant>
      <vt:variant>
        <vt:i4>5</vt:i4>
      </vt:variant>
      <vt:variant>
        <vt:lpwstr>https://docs.python.org/pt-br/3/library/tkinter.html</vt:lpwstr>
      </vt:variant>
      <vt:variant>
        <vt:lpwstr/>
      </vt:variant>
      <vt:variant>
        <vt:i4>1310739</vt:i4>
      </vt:variant>
      <vt:variant>
        <vt:i4>135</vt:i4>
      </vt:variant>
      <vt:variant>
        <vt:i4>0</vt:i4>
      </vt:variant>
      <vt:variant>
        <vt:i4>5</vt:i4>
      </vt:variant>
      <vt:variant>
        <vt:lpwstr>https://docs.python.org/pt-br/3/library/collections.html</vt:lpwstr>
      </vt:variant>
      <vt:variant>
        <vt:lpwstr/>
      </vt:variant>
      <vt:variant>
        <vt:i4>589833</vt:i4>
      </vt:variant>
      <vt:variant>
        <vt:i4>21</vt:i4>
      </vt:variant>
      <vt:variant>
        <vt:i4>0</vt:i4>
      </vt:variant>
      <vt:variant>
        <vt:i4>5</vt:i4>
      </vt:variant>
      <vt:variant>
        <vt:lpwstr>https://iconarchive.com/show/neige-icons-by-laurent-baumann/File-Server-icon.html</vt:lpwstr>
      </vt:variant>
      <vt:variant>
        <vt:lpwstr/>
      </vt:variant>
      <vt:variant>
        <vt:i4>2490494</vt:i4>
      </vt:variant>
      <vt:variant>
        <vt:i4>12</vt:i4>
      </vt:variant>
      <vt:variant>
        <vt:i4>0</vt:i4>
      </vt:variant>
      <vt:variant>
        <vt:i4>5</vt:i4>
      </vt:variant>
      <vt:variant>
        <vt:lpwstr>https://drive.google.com/file/d/1TaPOMDwhmZ3QoPlT-T2RXA8fVKwNxY9c/view?usp=sharing</vt:lpwstr>
      </vt:variant>
      <vt:variant>
        <vt:lpwstr/>
      </vt:variant>
      <vt:variant>
        <vt:i4>3997814</vt:i4>
      </vt:variant>
      <vt:variant>
        <vt:i4>6</vt:i4>
      </vt:variant>
      <vt:variant>
        <vt:i4>0</vt:i4>
      </vt:variant>
      <vt:variant>
        <vt:i4>5</vt:i4>
      </vt:variant>
      <vt:variant>
        <vt:lpwstr>https://github.com/cacaupimentel/TeoriaDosGrafos01.git</vt:lpwstr>
      </vt:variant>
      <vt:variant>
        <vt:lpwstr/>
      </vt:variant>
      <vt:variant>
        <vt:i4>1835062</vt:i4>
      </vt:variant>
      <vt:variant>
        <vt:i4>3</vt:i4>
      </vt:variant>
      <vt:variant>
        <vt:i4>0</vt:i4>
      </vt:variant>
      <vt:variant>
        <vt:i4>5</vt:i4>
      </vt:variant>
      <vt:variant>
        <vt:lpwstr>mailto:cacaupimentel@hotmail.com</vt:lpwstr>
      </vt:variant>
      <vt:variant>
        <vt:lpwstr/>
      </vt:variant>
      <vt:variant>
        <vt:i4>5111846</vt:i4>
      </vt:variant>
      <vt:variant>
        <vt:i4>0</vt:i4>
      </vt:variant>
      <vt:variant>
        <vt:i4>0</vt:i4>
      </vt:variant>
      <vt:variant>
        <vt:i4>5</vt:i4>
      </vt:variant>
      <vt:variant>
        <vt:lpwstr>mailto:claudiapimentel@aluno.uema.br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Instruções aos Autores de Contribuições para o SIBGRAPI</dc:title>
  <dc:subject/>
  <dc:creator>Sociedade Brasileira de Computação</dc:creator>
  <cp:keywords/>
  <cp:lastModifiedBy>Suporte</cp:lastModifiedBy>
  <cp:revision>714</cp:revision>
  <cp:lastPrinted>2005-03-17T02:14:00Z</cp:lastPrinted>
  <dcterms:created xsi:type="dcterms:W3CDTF">2021-05-30T12:58:00Z</dcterms:created>
  <dcterms:modified xsi:type="dcterms:W3CDTF">2021-06-04T01:57:00Z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</Properties>
</file>